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2343C5" w:rsidRPr="006F61C6" w:rsidRDefault="002343C5">
      <w:pPr>
        <w:pStyle w:val="BodyText"/>
        <w:rPr>
          <w:lang w:val="sr-Latn-CS"/>
        </w:rPr>
      </w:pPr>
    </w:p>
    <w:p w14:paraId="65786598" w14:textId="72A74EE9" w:rsidR="006D0694" w:rsidRDefault="40C5C49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52DDF674">
        <w:rPr>
          <w:lang w:val="sr-Latn-CS"/>
        </w:rPr>
        <w:t>Cogit</w:t>
      </w:r>
    </w:p>
    <w:p w14:paraId="02ECBDC6" w14:textId="0785A92C" w:rsidR="40C5C49C" w:rsidRDefault="40C5C49C" w:rsidP="52DDF67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52DDF674">
        <w:rPr>
          <w:lang w:val="sr-Latn-CS"/>
        </w:rPr>
        <w:t xml:space="preserve">Softver za </w:t>
      </w:r>
      <w:r w:rsidR="68A3D45A" w:rsidRPr="52DDF674">
        <w:rPr>
          <w:lang w:val="sr-Latn-CS"/>
        </w:rPr>
        <w:t>upravljanje</w:t>
      </w:r>
      <w:r w:rsidRPr="52DDF674">
        <w:rPr>
          <w:lang w:val="sr-Latn-CS"/>
        </w:rPr>
        <w:t xml:space="preserve"> projektima</w:t>
      </w:r>
    </w:p>
    <w:p w14:paraId="0A37501D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CC94ADE" w14:textId="47DF5A9C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</w:p>
    <w:p w14:paraId="5DAB6C7B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7B734B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2EB378F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29D06CEC" w14:textId="77777777" w:rsidTr="52DDF674">
        <w:tc>
          <w:tcPr>
            <w:tcW w:w="2304" w:type="dxa"/>
          </w:tcPr>
          <w:p w14:paraId="746F148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02199E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C320DD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1FEF1289" w14:textId="77777777" w:rsidTr="52DDF674">
        <w:tc>
          <w:tcPr>
            <w:tcW w:w="2304" w:type="dxa"/>
          </w:tcPr>
          <w:p w14:paraId="632E6288" w14:textId="6EA32BDE" w:rsidR="002343C5" w:rsidRPr="006F61C6" w:rsidRDefault="6F0A6ABE">
            <w:pPr>
              <w:pStyle w:val="Tabletext"/>
              <w:rPr>
                <w:lang w:val="sr-Latn-CS"/>
              </w:rPr>
            </w:pPr>
            <w:r w:rsidRPr="52DDF674">
              <w:rPr>
                <w:lang w:val="sr-Latn-CS"/>
              </w:rPr>
              <w:t>18</w:t>
            </w:r>
            <w:r w:rsidR="006F61C6" w:rsidRPr="52DDF674">
              <w:rPr>
                <w:lang w:val="sr-Latn-CS"/>
              </w:rPr>
              <w:t>.03.20</w:t>
            </w:r>
            <w:r w:rsidR="476C538B" w:rsidRPr="52DDF674">
              <w:rPr>
                <w:lang w:val="sr-Latn-CS"/>
              </w:rPr>
              <w:t>21</w:t>
            </w:r>
            <w:r w:rsidR="006F61C6" w:rsidRPr="52DDF674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B3AA50C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637F0B55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52F5AC35" w14:textId="2BC77CD9" w:rsidR="002343C5" w:rsidRPr="006F61C6" w:rsidRDefault="38446CA3" w:rsidP="52DDF674">
            <w:pPr>
              <w:pStyle w:val="Tabletext"/>
              <w:rPr>
                <w:lang w:val="sr-Latn-CS"/>
              </w:rPr>
            </w:pPr>
            <w:r w:rsidRPr="52DDF674">
              <w:rPr>
                <w:lang w:val="sr-Latn-CS"/>
              </w:rPr>
              <w:t>AmanSoft</w:t>
            </w:r>
          </w:p>
        </w:tc>
      </w:tr>
      <w:tr w:rsidR="002343C5" w:rsidRPr="006F61C6" w14:paraId="6A05A809" w14:textId="77777777" w:rsidTr="52DDF674">
        <w:tc>
          <w:tcPr>
            <w:tcW w:w="2304" w:type="dxa"/>
          </w:tcPr>
          <w:p w14:paraId="5A39BBE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1C8F39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72A3D3E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D0B940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0E27B00A" w14:textId="77777777" w:rsidTr="52DDF674">
        <w:tc>
          <w:tcPr>
            <w:tcW w:w="2304" w:type="dxa"/>
          </w:tcPr>
          <w:p w14:paraId="60061E4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4EAFD9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4B94D5A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DEEC66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656B9AB" w14:textId="77777777" w:rsidTr="52DDF674">
        <w:tc>
          <w:tcPr>
            <w:tcW w:w="2304" w:type="dxa"/>
          </w:tcPr>
          <w:p w14:paraId="45FB081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49F31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312826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2486C0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01652C" w14:textId="77777777" w:rsidR="002343C5" w:rsidRPr="006F61C6" w:rsidRDefault="002343C5">
      <w:pPr>
        <w:rPr>
          <w:lang w:val="sr-Latn-CS"/>
        </w:rPr>
      </w:pPr>
    </w:p>
    <w:p w14:paraId="414DD77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389D2AE2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42B353C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6B572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4AB45F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B5485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DD4CB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6865D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8D98D2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140CD5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7DE556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FE5063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DB055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7B78D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362FD78F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320FD928" w14:textId="64F2AAD3" w:rsidR="002343C5" w:rsidRPr="006F61C6" w:rsidRDefault="006F61C6" w:rsidP="006D0694">
      <w:pPr>
        <w:pStyle w:val="BodyText"/>
        <w:rPr>
          <w:lang w:val="sr-Latn-CS"/>
        </w:rPr>
      </w:pPr>
      <w:r w:rsidRPr="52DDF674">
        <w:rPr>
          <w:lang w:val="sr-Latn-CS"/>
        </w:rPr>
        <w:t xml:space="preserve">Cilj </w:t>
      </w:r>
      <w:r w:rsidR="006D0694" w:rsidRPr="52DDF674">
        <w:rPr>
          <w:lang w:val="sr-Latn-CS"/>
        </w:rPr>
        <w:t xml:space="preserve">dokumenta </w:t>
      </w:r>
      <w:r w:rsidRPr="52DDF674">
        <w:rPr>
          <w:lang w:val="sr-Latn-CS"/>
        </w:rPr>
        <w:t xml:space="preserve">je definisanje </w:t>
      </w:r>
      <w:r w:rsidR="006D0694" w:rsidRPr="52DDF674">
        <w:rPr>
          <w:lang w:val="sr-Latn-CS"/>
        </w:rPr>
        <w:t xml:space="preserve">zadataka i njihovo </w:t>
      </w:r>
      <w:r w:rsidRPr="52DDF674">
        <w:rPr>
          <w:lang w:val="sr-Latn-CS"/>
        </w:rPr>
        <w:t>organiz</w:t>
      </w:r>
      <w:r w:rsidR="006D0694" w:rsidRPr="52DDF674">
        <w:rPr>
          <w:lang w:val="sr-Latn-CS"/>
        </w:rPr>
        <w:t>ovanje</w:t>
      </w:r>
      <w:r w:rsidRPr="52DDF674">
        <w:rPr>
          <w:lang w:val="sr-Latn-CS"/>
        </w:rPr>
        <w:t xml:space="preserve"> u faze i iteracije</w:t>
      </w:r>
      <w:r w:rsidR="006D0694" w:rsidRPr="52DDF674">
        <w:rPr>
          <w:lang w:val="sr-Latn-CS"/>
        </w:rPr>
        <w:t xml:space="preserve"> potrebne za implementaciju </w:t>
      </w:r>
      <w:r w:rsidR="0C7D9067" w:rsidRPr="52DDF674">
        <w:rPr>
          <w:lang w:val="sr-Latn-CS"/>
        </w:rPr>
        <w:t>Web aplikacije</w:t>
      </w:r>
      <w:r w:rsidR="006D0694" w:rsidRPr="52DDF674">
        <w:rPr>
          <w:lang w:val="sr-Latn-CS"/>
        </w:rPr>
        <w:t xml:space="preserve"> – </w:t>
      </w:r>
      <w:r w:rsidR="095161C2" w:rsidRPr="52DDF674">
        <w:rPr>
          <w:lang w:val="sr-Latn-CS"/>
        </w:rPr>
        <w:t>Cogit</w:t>
      </w:r>
      <w:r w:rsidR="002343C5" w:rsidRPr="52DDF674">
        <w:rPr>
          <w:lang w:val="sr-Latn-CS"/>
        </w:rPr>
        <w:t xml:space="preserve">.  </w:t>
      </w:r>
    </w:p>
    <w:p w14:paraId="1AA9D462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08B3714C" w14:textId="71864662" w:rsidR="002343C5" w:rsidRPr="006F61C6" w:rsidRDefault="006D0694">
      <w:pPr>
        <w:pStyle w:val="BodyText"/>
        <w:rPr>
          <w:lang w:val="sr-Latn-CS"/>
        </w:rPr>
      </w:pPr>
      <w:r w:rsidRPr="52DDF674">
        <w:rPr>
          <w:lang w:val="sr-Latn-CS"/>
        </w:rPr>
        <w:t>Dokument opisuje opšti plan koji</w:t>
      </w:r>
      <w:r w:rsidR="0046548E" w:rsidRPr="52DDF674">
        <w:rPr>
          <w:lang w:val="sr-Latn-CS"/>
        </w:rPr>
        <w:t xml:space="preserve"> će biti korišćen od strane </w:t>
      </w:r>
      <w:r w:rsidR="59ED9591" w:rsidRPr="52DDF674">
        <w:rPr>
          <w:lang w:val="sr-Latn-CS"/>
        </w:rPr>
        <w:t>AmanSoft</w:t>
      </w:r>
      <w:r w:rsidRPr="52DDF674">
        <w:rPr>
          <w:lang w:val="sr-Latn-CS"/>
        </w:rPr>
        <w:t xml:space="preserve">-a za </w:t>
      </w:r>
      <w:r w:rsidR="006D41CE" w:rsidRPr="52DDF674">
        <w:rPr>
          <w:lang w:val="sr-Latn-CS"/>
        </w:rPr>
        <w:t xml:space="preserve">razvoj Web </w:t>
      </w:r>
      <w:r w:rsidR="119803BD" w:rsidRPr="52DDF674">
        <w:rPr>
          <w:lang w:val="sr-Latn-CS"/>
        </w:rPr>
        <w:t xml:space="preserve">aplikacije </w:t>
      </w:r>
      <w:r w:rsidR="2431ABCC" w:rsidRPr="52DDF674">
        <w:rPr>
          <w:lang w:val="sr-Latn-CS"/>
        </w:rPr>
        <w:t>Cogit n</w:t>
      </w:r>
      <w:r w:rsidR="006D41CE" w:rsidRPr="52DDF674">
        <w:rPr>
          <w:lang w:val="sr-Latn-CS"/>
        </w:rPr>
        <w:t>amenje</w:t>
      </w:r>
      <w:r w:rsidR="3E89F0E0" w:rsidRPr="52DDF674">
        <w:rPr>
          <w:lang w:val="sr-Latn-CS"/>
        </w:rPr>
        <w:t>ne</w:t>
      </w:r>
      <w:r w:rsidR="006D41CE" w:rsidRPr="52DDF674">
        <w:rPr>
          <w:lang w:val="sr-Latn-CS"/>
        </w:rPr>
        <w:t xml:space="preserve"> za </w:t>
      </w:r>
      <w:r w:rsidR="0FF2762D" w:rsidRPr="52DDF674">
        <w:rPr>
          <w:lang w:val="sr-Latn-CS"/>
        </w:rPr>
        <w:t>timove koji rade na projektima</w:t>
      </w:r>
      <w:r w:rsidR="006D41CE" w:rsidRPr="52DDF674">
        <w:rPr>
          <w:lang w:val="sr-Latn-CS"/>
        </w:rPr>
        <w:t xml:space="preserve">. </w:t>
      </w:r>
    </w:p>
    <w:p w14:paraId="64E1F285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6F3B69C3" w14:textId="77777777"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207EE3DF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6D446ACD" w14:textId="0532D59F" w:rsidR="002343C5" w:rsidRDefault="0D993994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52DDF674">
        <w:rPr>
          <w:lang w:val="sr-Latn-CS"/>
        </w:rPr>
        <w:t xml:space="preserve">Cogit </w:t>
      </w:r>
      <w:r w:rsidR="00260B17" w:rsidRPr="52DDF674">
        <w:rPr>
          <w:lang w:val="sr-Latn-CS"/>
        </w:rPr>
        <w:t xml:space="preserve">– </w:t>
      </w:r>
      <w:r w:rsidR="006D41CE" w:rsidRPr="52DDF674">
        <w:rPr>
          <w:lang w:val="sr-Latn-CS"/>
        </w:rPr>
        <w:t>Predlog</w:t>
      </w:r>
      <w:r w:rsidR="00260B17" w:rsidRPr="52DDF674">
        <w:rPr>
          <w:lang w:val="sr-Latn-CS"/>
        </w:rPr>
        <w:t xml:space="preserve"> </w:t>
      </w:r>
      <w:r w:rsidR="006D41CE" w:rsidRPr="52DDF674">
        <w:rPr>
          <w:lang w:val="sr-Latn-CS"/>
        </w:rPr>
        <w:t>projekta</w:t>
      </w:r>
      <w:r w:rsidR="002343C5" w:rsidRPr="52DDF674">
        <w:rPr>
          <w:lang w:val="sr-Latn-CS"/>
        </w:rPr>
        <w:t xml:space="preserve">, </w:t>
      </w:r>
      <w:r w:rsidR="5A5C7FB2" w:rsidRPr="52DDF674">
        <w:rPr>
          <w:lang w:val="sr-Latn-CS"/>
        </w:rPr>
        <w:t>AmanSoft</w:t>
      </w:r>
      <w:r w:rsidR="006D41CE" w:rsidRPr="52DDF674">
        <w:rPr>
          <w:lang w:val="sr-Latn-CS"/>
        </w:rPr>
        <w:t>-</w:t>
      </w:r>
      <w:r w:rsidR="2028AC41" w:rsidRPr="52DDF674">
        <w:rPr>
          <w:lang w:val="sr-Latn-CS"/>
        </w:rPr>
        <w:t>Cogit</w:t>
      </w:r>
      <w:r w:rsidR="006D41CE" w:rsidRPr="52DDF674">
        <w:rPr>
          <w:lang w:val="sr-Latn-CS"/>
        </w:rPr>
        <w:t>-01</w:t>
      </w:r>
      <w:r w:rsidR="002343C5" w:rsidRPr="52DDF674">
        <w:rPr>
          <w:lang w:val="sr-Latn-CS"/>
        </w:rPr>
        <w:t>, V1.0</w:t>
      </w:r>
      <w:r w:rsidR="00260B17" w:rsidRPr="52DDF674">
        <w:rPr>
          <w:lang w:val="sr-Latn-CS"/>
        </w:rPr>
        <w:t>, 20</w:t>
      </w:r>
      <w:r w:rsidR="0E92D42A" w:rsidRPr="52DDF674">
        <w:rPr>
          <w:lang w:val="sr-Latn-CS"/>
        </w:rPr>
        <w:t>21</w:t>
      </w:r>
      <w:r w:rsidR="002343C5" w:rsidRPr="52DDF674">
        <w:rPr>
          <w:lang w:val="sr-Latn-CS"/>
        </w:rPr>
        <w:t>,</w:t>
      </w:r>
      <w:r w:rsidR="56539AAA" w:rsidRPr="52DDF674">
        <w:rPr>
          <w:lang w:val="sr-Latn-CS"/>
        </w:rPr>
        <w:t xml:space="preserve"> AmanSoft</w:t>
      </w:r>
    </w:p>
    <w:p w14:paraId="1C8212EB" w14:textId="77FF9C39" w:rsidR="00260B17" w:rsidRPr="006F61C6" w:rsidRDefault="1769CBBA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52DDF674">
        <w:rPr>
          <w:lang w:val="sr-Latn-CS"/>
        </w:rPr>
        <w:t>Cogit</w:t>
      </w:r>
      <w:r w:rsidR="00260B17" w:rsidRPr="52DDF674">
        <w:rPr>
          <w:lang w:val="sr-Latn-CS"/>
        </w:rPr>
        <w:t xml:space="preserve">– </w:t>
      </w:r>
      <w:r w:rsidR="4D469277" w:rsidRPr="52DDF674">
        <w:rPr>
          <w:lang w:val="sr-Latn-CS"/>
        </w:rPr>
        <w:t>Vizija sistema</w:t>
      </w:r>
      <w:r w:rsidR="00260B17" w:rsidRPr="52DDF674">
        <w:rPr>
          <w:lang w:val="sr-Latn-CS"/>
        </w:rPr>
        <w:t xml:space="preserve">, </w:t>
      </w:r>
      <w:r w:rsidR="00490DC7" w:rsidRPr="52DDF674">
        <w:rPr>
          <w:lang w:val="sr-Latn-CS"/>
        </w:rPr>
        <w:t xml:space="preserve">V1.0, </w:t>
      </w:r>
      <w:r w:rsidR="00260B17" w:rsidRPr="52DDF674">
        <w:rPr>
          <w:lang w:val="sr-Latn-CS"/>
        </w:rPr>
        <w:t>20</w:t>
      </w:r>
      <w:r w:rsidR="2E4EB425" w:rsidRPr="52DDF674">
        <w:rPr>
          <w:lang w:val="sr-Latn-CS"/>
        </w:rPr>
        <w:t>21</w:t>
      </w:r>
      <w:r w:rsidR="00260B17" w:rsidRPr="52DDF674">
        <w:rPr>
          <w:lang w:val="sr-Latn-CS"/>
        </w:rPr>
        <w:t xml:space="preserve">, </w:t>
      </w:r>
      <w:r w:rsidR="0BD4494F" w:rsidRPr="52DDF674">
        <w:rPr>
          <w:lang w:val="sr-Latn-CS"/>
        </w:rPr>
        <w:t>AmanSoft</w:t>
      </w:r>
      <w:r w:rsidR="00260B17" w:rsidRPr="52DDF674">
        <w:rPr>
          <w:lang w:val="sr-Latn-CS"/>
        </w:rPr>
        <w:t>.</w:t>
      </w:r>
    </w:p>
    <w:p w14:paraId="32E9A891" w14:textId="77777777"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0A817B66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4B99056E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6DE8C3D7" w14:textId="77777777">
        <w:trPr>
          <w:jc w:val="center"/>
        </w:trPr>
        <w:tc>
          <w:tcPr>
            <w:tcW w:w="2160" w:type="dxa"/>
          </w:tcPr>
          <w:p w14:paraId="17D716E8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189B3A03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18357BA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0C78FB8A" w14:textId="77777777">
        <w:trPr>
          <w:jc w:val="center"/>
        </w:trPr>
        <w:tc>
          <w:tcPr>
            <w:tcW w:w="2160" w:type="dxa"/>
          </w:tcPr>
          <w:p w14:paraId="74185A04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49841B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06D53B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32F6999C" w14:textId="77777777">
        <w:trPr>
          <w:jc w:val="center"/>
        </w:trPr>
        <w:tc>
          <w:tcPr>
            <w:tcW w:w="2160" w:type="dxa"/>
          </w:tcPr>
          <w:p w14:paraId="2CE32A5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56B20A0C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B70E477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00F562AD" w14:textId="77777777">
        <w:trPr>
          <w:jc w:val="center"/>
        </w:trPr>
        <w:tc>
          <w:tcPr>
            <w:tcW w:w="2160" w:type="dxa"/>
          </w:tcPr>
          <w:p w14:paraId="07E86A9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18F999B5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139FC29D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66225D74" w14:textId="77777777">
        <w:trPr>
          <w:jc w:val="center"/>
        </w:trPr>
        <w:tc>
          <w:tcPr>
            <w:tcW w:w="2160" w:type="dxa"/>
          </w:tcPr>
          <w:p w14:paraId="470CA88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249FAAB8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A0F8311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1299C43A" w14:textId="77777777" w:rsidR="002343C5" w:rsidRPr="006F61C6" w:rsidRDefault="002343C5">
      <w:pPr>
        <w:pStyle w:val="BodyText"/>
        <w:rPr>
          <w:lang w:val="sr-Latn-CS"/>
        </w:rPr>
      </w:pPr>
    </w:p>
    <w:p w14:paraId="0F046720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4DDBEF00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292091C8" w14:textId="77777777">
        <w:trPr>
          <w:jc w:val="right"/>
        </w:trPr>
        <w:tc>
          <w:tcPr>
            <w:tcW w:w="1276" w:type="dxa"/>
          </w:tcPr>
          <w:p w14:paraId="517502A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6CD8B69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7F965655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05F3C877" w14:textId="77777777">
        <w:trPr>
          <w:jc w:val="right"/>
        </w:trPr>
        <w:tc>
          <w:tcPr>
            <w:tcW w:w="1276" w:type="dxa"/>
          </w:tcPr>
          <w:p w14:paraId="6F82C3F2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0B4D5D3D" w14:textId="5EA3FCEB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>poslovnih mogućnosti proizvoda. U okviru ove faze potrebno je specificirati osnovne slučajeve korišćenja sistema.</w:t>
            </w:r>
          </w:p>
        </w:tc>
        <w:tc>
          <w:tcPr>
            <w:tcW w:w="2601" w:type="dxa"/>
          </w:tcPr>
          <w:p w14:paraId="1018505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5E9DA70D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FEB19E9" w14:textId="77777777">
        <w:trPr>
          <w:jc w:val="right"/>
        </w:trPr>
        <w:tc>
          <w:tcPr>
            <w:tcW w:w="1276" w:type="dxa"/>
          </w:tcPr>
          <w:p w14:paraId="340520FC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052C988E" w14:textId="542AB2F0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>Potrebno je izvršiti analizu svih slučajeva korišćenja, definisati arhitekturu sistema i započeti projektovanje odgovarajućih komponenti sistema.</w:t>
            </w:r>
          </w:p>
          <w:p w14:paraId="71AD63AA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09DC21D7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2DCA9BB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1742631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AD66B68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458B2FDE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4F761AA4" w14:textId="77777777">
        <w:trPr>
          <w:jc w:val="right"/>
        </w:trPr>
        <w:tc>
          <w:tcPr>
            <w:tcW w:w="1276" w:type="dxa"/>
          </w:tcPr>
          <w:p w14:paraId="454FEB47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36F446F7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0FDC8675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470B7119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C68357A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699461F3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147590FC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4E61790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3B659237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0A40A697" w14:textId="77777777">
        <w:trPr>
          <w:jc w:val="right"/>
        </w:trPr>
        <w:tc>
          <w:tcPr>
            <w:tcW w:w="1276" w:type="dxa"/>
          </w:tcPr>
          <w:p w14:paraId="7FB04FA0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7DC2125E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205B035B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4DC47149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136E624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461D77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1C9C836A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3CF2D8B6" w14:textId="77777777" w:rsidR="002343C5" w:rsidRPr="006F61C6" w:rsidRDefault="002343C5">
      <w:pPr>
        <w:pStyle w:val="BodyText"/>
        <w:rPr>
          <w:lang w:val="sr-Latn-CS"/>
        </w:rPr>
      </w:pPr>
    </w:p>
    <w:p w14:paraId="217D2D0A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72DECE7F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7F27F1BF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3C417531" w14:textId="71FEFF3A" w:rsidR="004561C7" w:rsidRDefault="00CC420E">
      <w:pPr>
        <w:pStyle w:val="BodyText"/>
        <w:rPr>
          <w:lang w:val="sr-Latn-CS"/>
        </w:rPr>
      </w:pPr>
      <w:r w:rsidRPr="52DDF674">
        <w:rPr>
          <w:lang w:val="sr-Latn-CS"/>
        </w:rPr>
        <w:t xml:space="preserve">Planirani raspored aktivnosti koji prikazuje faze, iteracije i očekivane rezultate projekta sadržan je u dokumentu </w:t>
      </w:r>
      <w:r w:rsidR="52BCB3C1" w:rsidRPr="52DDF674">
        <w:rPr>
          <w:lang w:val="sr-Latn-CS"/>
        </w:rPr>
        <w:t>Cogit</w:t>
      </w:r>
      <w:r w:rsidR="00260B17" w:rsidRPr="52DDF674">
        <w:rPr>
          <w:lang w:val="sr-Latn-CS"/>
        </w:rPr>
        <w:t>– Pla</w:t>
      </w:r>
      <w:r w:rsidR="272B4513" w:rsidRPr="52DDF674">
        <w:rPr>
          <w:lang w:val="sr-Latn-CS"/>
        </w:rPr>
        <w:t>nirani r</w:t>
      </w:r>
      <w:r w:rsidR="00260B17" w:rsidRPr="52DDF674">
        <w:rPr>
          <w:lang w:val="sr-Latn-CS"/>
        </w:rPr>
        <w:t>aspored aktivnosti</w:t>
      </w:r>
      <w:r w:rsidR="002343C5" w:rsidRPr="52DDF674">
        <w:rPr>
          <w:lang w:val="sr-Latn-CS"/>
        </w:rPr>
        <w:t>.</w:t>
      </w:r>
      <w:r w:rsidR="004561C7" w:rsidRPr="52DDF674">
        <w:rPr>
          <w:lang w:val="sr-Latn-CS"/>
        </w:rPr>
        <w:t xml:space="preserve"> </w:t>
      </w:r>
    </w:p>
    <w:p w14:paraId="2E4E6EA5" w14:textId="3F1EA280" w:rsidR="004561C7" w:rsidRPr="004561C7" w:rsidRDefault="004561C7" w:rsidP="52DDF674">
      <w:pPr>
        <w:pStyle w:val="BodyText"/>
        <w:rPr>
          <w:b/>
          <w:bCs/>
          <w:lang w:val="sr-Latn-CS"/>
        </w:rPr>
      </w:pPr>
      <w:r w:rsidRPr="52DDF674">
        <w:rPr>
          <w:lang w:val="sr-Latn-CS"/>
        </w:rPr>
        <w:t xml:space="preserve">Pogledati dokument: </w:t>
      </w:r>
      <w:r w:rsidR="0894FFC5" w:rsidRPr="52DDF674">
        <w:rPr>
          <w:b/>
          <w:bCs/>
          <w:lang w:val="sr-Latn-CS"/>
        </w:rPr>
        <w:t>Planirani_r</w:t>
      </w:r>
      <w:r w:rsidRPr="52DDF674">
        <w:rPr>
          <w:b/>
          <w:bCs/>
          <w:lang w:val="sr-Latn-CS"/>
        </w:rPr>
        <w:t>aspored_aktivnosti.mpp</w:t>
      </w:r>
    </w:p>
    <w:p w14:paraId="4FDC87BF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59327CF6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3CC47D9B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4CC0DA62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1C7E9934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77A75EE5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7054ED59" w14:textId="77777777" w:rsidTr="52DDF674">
        <w:tc>
          <w:tcPr>
            <w:tcW w:w="1350" w:type="dxa"/>
          </w:tcPr>
          <w:p w14:paraId="3995F8F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6C45689C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2A21BCE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0DDCFDA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5B30D4E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0BAD90E4" w14:textId="77777777" w:rsidTr="52DDF674">
        <w:tc>
          <w:tcPr>
            <w:tcW w:w="1350" w:type="dxa"/>
          </w:tcPr>
          <w:p w14:paraId="6DAD6E45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16F8AC5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3E4EF347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326275A5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294053DC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6C5C199E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3DBFC216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738F0AC0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18EE51A4" w14:textId="77777777" w:rsidTr="52DDF674">
        <w:tc>
          <w:tcPr>
            <w:tcW w:w="1350" w:type="dxa"/>
          </w:tcPr>
          <w:p w14:paraId="1824E2A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643A34C1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078DFF4F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0963D5E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3B77EC55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5EDDDB64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36BC4539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06609209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376ABA6B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1AFE193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1C2050DF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4C5BFEE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32612233" w14:textId="77777777" w:rsidTr="52DDF674">
        <w:tc>
          <w:tcPr>
            <w:tcW w:w="1350" w:type="dxa"/>
            <w:vMerge w:val="restart"/>
          </w:tcPr>
          <w:p w14:paraId="5EA27D0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1900AC0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4A50AC3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52CECAA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360704C6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6A86E2DC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68D76CC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7ACA7C5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76F22A76" w14:textId="77777777" w:rsidTr="52DDF674">
        <w:tc>
          <w:tcPr>
            <w:tcW w:w="1350" w:type="dxa"/>
            <w:vMerge/>
          </w:tcPr>
          <w:p w14:paraId="0FB7827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7927241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04ECB55E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6B5F07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4C81CB99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3A0A6C2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4CB19DC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315595F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1BD8D949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75A8AC3F" w14:textId="77777777" w:rsidTr="52DDF674">
        <w:tc>
          <w:tcPr>
            <w:tcW w:w="1350" w:type="dxa"/>
          </w:tcPr>
          <w:p w14:paraId="24A7132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2695F43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5614E735" w14:textId="12EC68F7" w:rsidR="002343C5" w:rsidRPr="006F61C6" w:rsidRDefault="286FC285">
            <w:pPr>
              <w:pStyle w:val="BodyText"/>
              <w:ind w:left="0"/>
              <w:rPr>
                <w:lang w:val="sr-Latn-CS"/>
              </w:rPr>
            </w:pPr>
            <w:r w:rsidRPr="52DDF674">
              <w:rPr>
                <w:lang w:val="sr-Latn-CS"/>
              </w:rPr>
              <w:t>Priprema pratećeg materijala</w:t>
            </w:r>
            <w:r w:rsidR="18663512" w:rsidRPr="52DDF674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F5FF793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1FC39945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0562CB0E" w14:textId="77777777" w:rsidR="002343C5" w:rsidRPr="006F61C6" w:rsidRDefault="002343C5">
      <w:pPr>
        <w:pStyle w:val="BodyText"/>
        <w:rPr>
          <w:lang w:val="sr-Latn-CS"/>
        </w:rPr>
      </w:pPr>
    </w:p>
    <w:p w14:paraId="302230F5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641024FF" w14:textId="4E77D4E5" w:rsidR="002343C5" w:rsidRPr="006F61C6" w:rsidRDefault="0046548E">
      <w:pPr>
        <w:pStyle w:val="BodyText"/>
        <w:rPr>
          <w:lang w:val="sr-Latn-CS"/>
        </w:rPr>
      </w:pPr>
      <w:r w:rsidRPr="52DDF674">
        <w:rPr>
          <w:lang w:val="sr-Latn-CS"/>
        </w:rPr>
        <w:t xml:space="preserve">Predloženi plan zahteva izdavanje </w:t>
      </w:r>
      <w:r w:rsidR="005430FA" w:rsidRPr="52DDF674">
        <w:rPr>
          <w:lang w:val="sr-Latn-CS"/>
        </w:rPr>
        <w:t>jedne</w:t>
      </w:r>
      <w:r w:rsidRPr="52DDF674">
        <w:rPr>
          <w:lang w:val="sr-Latn-CS"/>
        </w:rPr>
        <w:t xml:space="preserve"> verzije softvera koji se razvija. Pretpostavlja se da će se planirani sadržaj verzij</w:t>
      </w:r>
      <w:r w:rsidR="005430FA" w:rsidRPr="52DDF674">
        <w:rPr>
          <w:lang w:val="sr-Latn-CS"/>
        </w:rPr>
        <w:t>e</w:t>
      </w:r>
      <w:r w:rsidRPr="52DDF674">
        <w:rPr>
          <w:lang w:val="sr-Latn-CS"/>
        </w:rPr>
        <w:t xml:space="preserve"> menjati u toku rada na projektu. Vodiće se računa i o definisanom prioritetu funkcionalnosti. </w:t>
      </w:r>
    </w:p>
    <w:p w14:paraId="7DBDECB6" w14:textId="50AADC84" w:rsidR="002343C5" w:rsidRPr="006F61C6" w:rsidRDefault="00495821">
      <w:pPr>
        <w:pStyle w:val="Heading1"/>
        <w:rPr>
          <w:lang w:val="sr-Latn-CS"/>
        </w:rPr>
      </w:pPr>
      <w:bookmarkStart w:id="7" w:name="_Toc225188571"/>
      <w:r w:rsidRPr="52DDF674">
        <w:rPr>
          <w:lang w:val="sr-Latn-CS"/>
        </w:rPr>
        <w:t>Plan korišćenja resursa</w:t>
      </w:r>
      <w:bookmarkEnd w:id="7"/>
    </w:p>
    <w:p w14:paraId="396A1B44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42CC9A7B" w14:textId="77777777" w:rsidR="002343C5" w:rsidRDefault="00495821">
      <w:pPr>
        <w:pStyle w:val="BodyText"/>
        <w:rPr>
          <w:lang w:val="sr-Latn-CS"/>
        </w:rPr>
      </w:pPr>
      <w:r w:rsidRPr="52DDF674">
        <w:rPr>
          <w:lang w:val="sr-Latn-CS"/>
        </w:rPr>
        <w:t>O</w:t>
      </w:r>
      <w:r w:rsidR="00C4723D" w:rsidRPr="52DDF674">
        <w:rPr>
          <w:lang w:val="sr-Latn-CS"/>
        </w:rPr>
        <w:t>rganizaciona struktura ljuds</w:t>
      </w:r>
      <w:r w:rsidR="00B657EC" w:rsidRPr="52DDF674">
        <w:rPr>
          <w:lang w:val="sr-Latn-CS"/>
        </w:rPr>
        <w:t>tv</w:t>
      </w:r>
      <w:r w:rsidR="00C4723D" w:rsidRPr="52DDF674">
        <w:rPr>
          <w:lang w:val="sr-Latn-CS"/>
        </w:rPr>
        <w:t xml:space="preserve">a angažovanog na </w:t>
      </w:r>
      <w:r w:rsidRPr="52DDF674">
        <w:rPr>
          <w:lang w:val="sr-Latn-CS"/>
        </w:rPr>
        <w:t>projekt</w:t>
      </w:r>
      <w:r w:rsidR="00C4723D" w:rsidRPr="52DDF674">
        <w:rPr>
          <w:lang w:val="sr-Latn-CS"/>
        </w:rPr>
        <w:t>u</w:t>
      </w:r>
      <w:r w:rsidRPr="52DDF674">
        <w:rPr>
          <w:lang w:val="sr-Latn-CS"/>
        </w:rPr>
        <w:t xml:space="preserve"> prikazana je na sledećem grafikonu:</w:t>
      </w:r>
    </w:p>
    <w:p w14:paraId="34CE0A41" w14:textId="28A7A54C" w:rsidR="00C4723D" w:rsidRDefault="14F8B5CD" w:rsidP="00C4723D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39827940" wp14:editId="151F55A6">
            <wp:extent cx="4543425" cy="1666875"/>
            <wp:effectExtent l="0" t="0" r="0" b="0"/>
            <wp:docPr id="1070372224" name="Picture 1070372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2EC7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14:paraId="3DC86F0C" w14:textId="1B0FCE1F" w:rsidR="002343C5" w:rsidRPr="006F61C6" w:rsidRDefault="00C4723D">
      <w:pPr>
        <w:pStyle w:val="BodyText"/>
        <w:rPr>
          <w:lang w:val="sr-Latn-CS"/>
        </w:rPr>
      </w:pPr>
      <w:r w:rsidRPr="52DDF674">
        <w:rPr>
          <w:lang w:val="sr-Latn-CS"/>
        </w:rPr>
        <w:t xml:space="preserve">Osobe identifikovane na organizacionom grafikonu u odeljku 8.1 čine tim koji će razvijati projekat </w:t>
      </w:r>
      <w:r w:rsidR="048046EA" w:rsidRPr="52DDF674">
        <w:rPr>
          <w:lang w:val="sr-Latn-CS"/>
        </w:rPr>
        <w:t>Cogit</w:t>
      </w:r>
      <w:r w:rsidRPr="52DDF674">
        <w:rPr>
          <w:lang w:val="sr-Latn-CS"/>
        </w:rPr>
        <w:t xml:space="preserve">. Projektni tim se neće menjati </w:t>
      </w:r>
      <w:r w:rsidR="00574004" w:rsidRPr="52DDF674">
        <w:rPr>
          <w:lang w:val="sr-Latn-CS"/>
        </w:rPr>
        <w:t>u toku realizacije projekta.</w:t>
      </w:r>
    </w:p>
    <w:p w14:paraId="4086990F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 w:rsidRPr="52DDF674">
        <w:rPr>
          <w:lang w:val="sr-Latn-CS"/>
        </w:rPr>
        <w:t>Plan obuke</w:t>
      </w:r>
      <w:bookmarkEnd w:id="10"/>
    </w:p>
    <w:p w14:paraId="2E23FDDC" w14:textId="21B94339" w:rsidR="002343C5" w:rsidRPr="006F61C6" w:rsidRDefault="4097C99B" w:rsidP="52DDF674">
      <w:pPr>
        <w:pStyle w:val="BodyText"/>
        <w:rPr>
          <w:lang w:val="sr-Latn-CS"/>
        </w:rPr>
      </w:pPr>
      <w:r w:rsidRPr="52DDF674">
        <w:rPr>
          <w:lang w:val="sr-Latn-CS"/>
        </w:rPr>
        <w:t>Projektni tim ce se samoedukovati prelazeci kurseve sa Udemy sajta</w:t>
      </w:r>
      <w:r w:rsidR="002343C5" w:rsidRPr="52DDF674">
        <w:rPr>
          <w:lang w:val="sr-Latn-CS"/>
        </w:rPr>
        <w:t>.</w:t>
      </w:r>
    </w:p>
    <w:p w14:paraId="6708D1B4" w14:textId="77777777"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14:paraId="1DDBB0A2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240"/>
      </w:tblGrid>
      <w:tr w:rsidR="00870F50" w:rsidRPr="00870F50" w14:paraId="00CD3D71" w14:textId="77777777" w:rsidTr="52DDF674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0392FD8" w14:textId="39DB69DD" w:rsidR="00870F50" w:rsidRPr="00870F50" w:rsidRDefault="221CA534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52DDF674">
              <w:rPr>
                <w:b/>
                <w:bCs/>
                <w:lang w:val="sr-Latn-CS"/>
              </w:rPr>
              <w:t xml:space="preserve">Budžet projekta </w:t>
            </w:r>
            <w:r w:rsidR="61DB7028" w:rsidRPr="52DDF674">
              <w:rPr>
                <w:b/>
                <w:bCs/>
                <w:lang w:val="sr-Latn-CS"/>
              </w:rPr>
              <w:t xml:space="preserve">Cogit </w:t>
            </w:r>
            <w:r w:rsidR="5BD59817" w:rsidRPr="52DDF674">
              <w:rPr>
                <w:b/>
                <w:bCs/>
                <w:lang w:val="sr-Latn-CS"/>
              </w:rPr>
              <w:t>(primer)</w:t>
            </w:r>
          </w:p>
        </w:tc>
      </w:tr>
      <w:tr w:rsidR="00870F50" w:rsidRPr="00870F50" w14:paraId="3DB1DA19" w14:textId="77777777" w:rsidTr="52DDF674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F461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BF3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8A12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6DB8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7CC1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FFD3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B69937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5856741F" w14:textId="77777777" w:rsidTr="52DDF674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9F2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0B8C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2F64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4B23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34922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42421583" w14:textId="77777777" w:rsidTr="52DDF674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E6F9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B3B5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7C90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DCE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748788F" w14:textId="09791DD1" w:rsidR="00870F50" w:rsidRPr="00870F50" w:rsidRDefault="0145DF2B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2DDF674">
              <w:rPr>
                <w:lang w:val="sr-Latn-CS"/>
              </w:rPr>
              <w:t>0</w:t>
            </w:r>
            <w:r w:rsidR="221CA534" w:rsidRPr="52DDF674">
              <w:rPr>
                <w:lang w:val="sr-Latn-CS"/>
              </w:rPr>
              <w:t>.00 Din.</w:t>
            </w:r>
          </w:p>
        </w:tc>
      </w:tr>
      <w:tr w:rsidR="00870F50" w:rsidRPr="00870F50" w14:paraId="091C6CA6" w14:textId="77777777" w:rsidTr="52DDF674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9E25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C0B0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292C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E52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9CD4780" w14:textId="0485B0DF" w:rsidR="00870F50" w:rsidRPr="00870F50" w:rsidRDefault="7D547B53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2DDF674">
              <w:rPr>
                <w:lang w:val="sr-Latn-CS"/>
              </w:rPr>
              <w:t>0</w:t>
            </w:r>
            <w:r w:rsidR="221CA534" w:rsidRPr="52DDF674">
              <w:rPr>
                <w:lang w:val="sr-Latn-CS"/>
              </w:rPr>
              <w:t>.00 Din.</w:t>
            </w:r>
          </w:p>
        </w:tc>
      </w:tr>
      <w:tr w:rsidR="00870F50" w:rsidRPr="00870F50" w14:paraId="33DA1675" w14:textId="77777777" w:rsidTr="52DDF674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62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CDC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771A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47A0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562A6E3" w14:textId="1578DCDB" w:rsidR="00870F50" w:rsidRPr="00870F50" w:rsidRDefault="221CA534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2DDF674">
              <w:rPr>
                <w:lang w:val="sr-Latn-CS"/>
              </w:rPr>
              <w:t>0.00 Din.</w:t>
            </w:r>
          </w:p>
        </w:tc>
      </w:tr>
      <w:tr w:rsidR="00870F50" w:rsidRPr="00870F50" w14:paraId="74B0E289" w14:textId="77777777" w:rsidTr="52DDF674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3CB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A680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4FFC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5931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3FAC3F" w14:textId="4A692076" w:rsidR="00870F50" w:rsidRPr="00870F50" w:rsidRDefault="221CA534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2DDF674">
              <w:rPr>
                <w:lang w:val="sr-Latn-CS"/>
              </w:rPr>
              <w:t>0.00 Din.</w:t>
            </w:r>
          </w:p>
        </w:tc>
      </w:tr>
      <w:tr w:rsidR="00870F50" w:rsidRPr="00870F50" w14:paraId="4E28EED3" w14:textId="77777777" w:rsidTr="52DDF674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7F28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DB3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D5EC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B9E2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1079CFF" w14:textId="7E88F386" w:rsidR="00870F50" w:rsidRPr="00870F50" w:rsidRDefault="221CA534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2DDF674">
              <w:rPr>
                <w:lang w:val="sr-Latn-CS"/>
              </w:rPr>
              <w:t>0.00 Din.</w:t>
            </w:r>
          </w:p>
        </w:tc>
      </w:tr>
      <w:tr w:rsidR="00870F50" w:rsidRPr="00870F50" w14:paraId="2679263C" w14:textId="77777777" w:rsidTr="52DDF674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F9E5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871B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47D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9157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A5D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CBAD90F" w14:textId="5C37B3EB" w:rsidR="00870F50" w:rsidRPr="00870F50" w:rsidRDefault="221CA534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2DDF674">
              <w:rPr>
                <w:lang w:val="sr-Latn-CS"/>
              </w:rPr>
              <w:t>0,000.00 Din.</w:t>
            </w:r>
          </w:p>
        </w:tc>
      </w:tr>
      <w:tr w:rsidR="00870F50" w:rsidRPr="00870F50" w14:paraId="2C4B3741" w14:textId="77777777" w:rsidTr="52DDF674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610E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805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F29E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B4B8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F99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D2AD4C" w14:textId="29A89379" w:rsidR="00870F50" w:rsidRPr="00870F50" w:rsidRDefault="221CA534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2DDF674">
              <w:rPr>
                <w:lang w:val="sr-Latn-CS"/>
              </w:rPr>
              <w:t>0,000.00 Din.</w:t>
            </w:r>
          </w:p>
        </w:tc>
      </w:tr>
      <w:tr w:rsidR="00870F50" w:rsidRPr="00870F50" w14:paraId="1E1D13DE" w14:textId="77777777" w:rsidTr="52DDF674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AE8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FF5F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0AD6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2907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226A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D93B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E4B5B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06BAF1CE" w14:textId="77777777" w:rsidTr="52DDF674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04FF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246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F0D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2F1B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FC2FB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182B0B93" w14:textId="77777777" w:rsidTr="52DDF674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2C34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AE24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A4E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1983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BD4A4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53B3ED08" w14:textId="77777777" w:rsidTr="52DDF674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FEF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D32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4DB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D0D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83B8B5" w14:textId="658C8A10" w:rsidR="00870F50" w:rsidRPr="00870F50" w:rsidRDefault="221CA534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2DDF674">
              <w:rPr>
                <w:lang w:val="sr-Latn-CS"/>
              </w:rPr>
              <w:t>0.00 Din.</w:t>
            </w:r>
          </w:p>
        </w:tc>
      </w:tr>
      <w:tr w:rsidR="00870F50" w:rsidRPr="00870F50" w14:paraId="34FB19E7" w14:textId="77777777" w:rsidTr="52DDF674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D245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7474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1BE6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EB5B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7EED4C" w14:textId="2DD2A1C9" w:rsidR="00870F50" w:rsidRPr="00870F50" w:rsidRDefault="221CA534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2DDF674">
              <w:rPr>
                <w:lang w:val="sr-Latn-CS"/>
              </w:rPr>
              <w:t>0.00 Din.</w:t>
            </w:r>
          </w:p>
        </w:tc>
      </w:tr>
      <w:tr w:rsidR="00870F50" w:rsidRPr="00870F50" w14:paraId="6025F7A9" w14:textId="77777777" w:rsidTr="52DDF674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7AA6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48F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6D06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F1C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C36ACC" w14:textId="7586AAAB" w:rsidR="00870F50" w:rsidRPr="00870F50" w:rsidRDefault="221CA534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2DDF674">
              <w:rPr>
                <w:lang w:val="sr-Latn-CS"/>
              </w:rPr>
              <w:t>0.00 Din.</w:t>
            </w:r>
          </w:p>
        </w:tc>
      </w:tr>
      <w:tr w:rsidR="00870F50" w:rsidRPr="00870F50" w14:paraId="35FB8CD8" w14:textId="77777777" w:rsidTr="52DDF674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72C0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219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8F9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601F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6DA4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E328F2" w14:textId="35E82862" w:rsidR="00870F50" w:rsidRPr="00870F50" w:rsidRDefault="221CA534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2DDF674">
              <w:rPr>
                <w:lang w:val="sr-Latn-CS"/>
              </w:rPr>
              <w:t>0.00 Din.</w:t>
            </w:r>
          </w:p>
        </w:tc>
      </w:tr>
      <w:tr w:rsidR="00870F50" w:rsidRPr="00870F50" w14:paraId="0F3CABC7" w14:textId="77777777" w:rsidTr="52DDF674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8B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EB4A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9C6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F511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9C3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3141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F3B140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5EFFAC88" w14:textId="77777777" w:rsidTr="52DDF674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562C7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4355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9651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F4E37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A62CF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2A9C723C" w14:textId="2FB1065F" w:rsidR="00870F50" w:rsidRPr="00870F50" w:rsidRDefault="221CA534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2DDF674">
              <w:rPr>
                <w:lang w:val="sr-Latn-CS"/>
              </w:rPr>
              <w:t>0.00 Din.</w:t>
            </w:r>
          </w:p>
        </w:tc>
      </w:tr>
    </w:tbl>
    <w:p w14:paraId="44FB30F8" w14:textId="77777777" w:rsidR="002343C5" w:rsidRPr="006F61C6" w:rsidRDefault="002343C5">
      <w:pPr>
        <w:pStyle w:val="BodyText"/>
        <w:rPr>
          <w:lang w:val="sr-Latn-CS"/>
        </w:rPr>
      </w:pPr>
      <w:bookmarkStart w:id="12" w:name="_GoBack"/>
      <w:bookmarkEnd w:id="12"/>
    </w:p>
    <w:sectPr w:rsidR="002343C5" w:rsidRPr="006F61C6" w:rsidSect="005A3FD1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4E3DA" w14:textId="77777777" w:rsidR="00122780" w:rsidRDefault="00122780">
      <w:r>
        <w:separator/>
      </w:r>
    </w:p>
  </w:endnote>
  <w:endnote w:type="continuationSeparator" w:id="0">
    <w:p w14:paraId="34CE91B2" w14:textId="77777777" w:rsidR="00122780" w:rsidRDefault="0012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A6542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DDF674" w14:paraId="1990B9A8" w14:textId="77777777" w:rsidTr="52DDF674">
      <w:tc>
        <w:tcPr>
          <w:tcW w:w="3005" w:type="dxa"/>
        </w:tcPr>
        <w:p w14:paraId="7CD4B163" w14:textId="67CFF305" w:rsidR="52DDF674" w:rsidRDefault="52DDF674" w:rsidP="52DDF674">
          <w:pPr>
            <w:pStyle w:val="Header"/>
            <w:ind w:left="-115"/>
          </w:pPr>
        </w:p>
      </w:tc>
      <w:tc>
        <w:tcPr>
          <w:tcW w:w="3005" w:type="dxa"/>
        </w:tcPr>
        <w:p w14:paraId="7F4E118C" w14:textId="0573C34A" w:rsidR="52DDF674" w:rsidRDefault="52DDF674" w:rsidP="52DDF674">
          <w:pPr>
            <w:pStyle w:val="Header"/>
            <w:jc w:val="center"/>
          </w:pPr>
        </w:p>
      </w:tc>
      <w:tc>
        <w:tcPr>
          <w:tcW w:w="3005" w:type="dxa"/>
        </w:tcPr>
        <w:p w14:paraId="47F06C73" w14:textId="6AAAC2AD" w:rsidR="52DDF674" w:rsidRDefault="52DDF674" w:rsidP="52DDF674">
          <w:pPr>
            <w:pStyle w:val="Header"/>
            <w:ind w:right="-115"/>
            <w:jc w:val="right"/>
          </w:pPr>
        </w:p>
      </w:tc>
    </w:tr>
  </w:tbl>
  <w:p w14:paraId="03553E10" w14:textId="12C79700" w:rsidR="52DDF674" w:rsidRDefault="52DDF674" w:rsidP="52DDF6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57DD9" w14:textId="77777777" w:rsidR="00B5120A" w:rsidRDefault="00B512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5DBB86B9" w14:textId="77777777" w:rsidTr="52DDF67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0101B0DB" w14:textId="5DA5CCB4" w:rsidR="002343C5" w:rsidRPr="006D0694" w:rsidRDefault="52DDF674">
          <w:pPr>
            <w:jc w:val="center"/>
            <w:rPr>
              <w:lang w:val="sr-Latn-CS"/>
            </w:rPr>
          </w:pPr>
          <w:r w:rsidRPr="52DDF674">
            <w:rPr>
              <w:rFonts w:ascii="Symbol" w:eastAsia="Symbol" w:hAnsi="Symbol" w:cs="Symbol"/>
              <w:lang w:val="sr-Latn-CS"/>
            </w:rPr>
            <w:t>Ó</w:t>
          </w:r>
          <w:r w:rsidRPr="52DDF674">
            <w:rPr>
              <w:lang w:val="sr-Latn-CS"/>
            </w:rPr>
            <w:t>AmanSoft,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0895E4C6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122780">
            <w:fldChar w:fldCharType="begin"/>
          </w:r>
          <w:r w:rsidR="00122780">
            <w:instrText>NUMPAGES  \* MERGEFORMAT</w:instrText>
          </w:r>
          <w:r w:rsidR="00122780">
            <w:fldChar w:fldCharType="separate"/>
          </w:r>
          <w:r w:rsidR="00B0622B">
            <w:rPr>
              <w:rStyle w:val="PageNumber"/>
              <w:noProof/>
              <w:lang w:val="sr-Latn-CS"/>
            </w:rPr>
            <w:t>7</w:t>
          </w:r>
          <w:r w:rsidR="00122780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49E398E2" w14:textId="77777777" w:rsidR="002343C5" w:rsidRPr="006D0694" w:rsidRDefault="002343C5">
    <w:pPr>
      <w:pStyle w:val="Footer"/>
      <w:rPr>
        <w:lang w:val="sr-Latn-C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1E394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EE683" w14:textId="77777777" w:rsidR="00122780" w:rsidRDefault="00122780">
      <w:r>
        <w:separator/>
      </w:r>
    </w:p>
  </w:footnote>
  <w:footnote w:type="continuationSeparator" w:id="0">
    <w:p w14:paraId="50815FC4" w14:textId="77777777" w:rsidR="00122780" w:rsidRDefault="00122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FE8F2" w14:textId="77777777" w:rsidR="00B5120A" w:rsidRDefault="00B512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B00AE" w14:textId="77777777" w:rsidR="002343C5" w:rsidRDefault="002343C5">
    <w:pPr>
      <w:rPr>
        <w:sz w:val="24"/>
      </w:rPr>
    </w:pPr>
  </w:p>
  <w:p w14:paraId="42C6D796" w14:textId="77777777" w:rsidR="002343C5" w:rsidRDefault="002343C5">
    <w:pPr>
      <w:pBdr>
        <w:top w:val="single" w:sz="6" w:space="1" w:color="auto"/>
      </w:pBdr>
      <w:rPr>
        <w:sz w:val="24"/>
      </w:rPr>
    </w:pPr>
  </w:p>
  <w:p w14:paraId="0C528934" w14:textId="4E5978B2" w:rsidR="002343C5" w:rsidRPr="006F61C6" w:rsidRDefault="00B5120A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AmanSoft</w:t>
    </w:r>
    <w:proofErr w:type="spellEnd"/>
  </w:p>
  <w:p w14:paraId="6E1831B3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4E11D2A" w14:textId="77777777" w:rsidR="002343C5" w:rsidRDefault="002343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2836B" w14:textId="77777777" w:rsidR="00B5120A" w:rsidRDefault="00B5120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2565E51A" w14:textId="77777777" w:rsidTr="52DDF674">
      <w:tc>
        <w:tcPr>
          <w:tcW w:w="6379" w:type="dxa"/>
        </w:tcPr>
        <w:p w14:paraId="2FD056B1" w14:textId="31EB5E27" w:rsidR="002343C5" w:rsidRPr="006D0694" w:rsidRDefault="52DDF674" w:rsidP="52DDF674">
          <w:pPr>
            <w:rPr>
              <w:lang w:val="sr-Latn-CS"/>
            </w:rPr>
          </w:pPr>
          <w:r w:rsidRPr="52DDF674">
            <w:rPr>
              <w:lang w:val="sr-Latn-CS"/>
            </w:rPr>
            <w:t>Cogit</w:t>
          </w:r>
        </w:p>
      </w:tc>
      <w:tc>
        <w:tcPr>
          <w:tcW w:w="2870" w:type="dxa"/>
        </w:tcPr>
        <w:p w14:paraId="06F89D34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4D8CFB0E" w14:textId="77777777" w:rsidTr="52DDF674">
      <w:tc>
        <w:tcPr>
          <w:tcW w:w="6379" w:type="dxa"/>
        </w:tcPr>
        <w:p w14:paraId="307E0DE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1FAF3CE0" w14:textId="6A350F15" w:rsidR="002343C5" w:rsidRPr="006D0694" w:rsidRDefault="52DDF674">
          <w:pPr>
            <w:rPr>
              <w:lang w:val="sr-Latn-CS"/>
            </w:rPr>
          </w:pPr>
          <w:r w:rsidRPr="52DDF674">
            <w:rPr>
              <w:lang w:val="sr-Latn-CS"/>
            </w:rPr>
            <w:t xml:space="preserve">  Datum: 18.03.2021. god.</w:t>
          </w:r>
        </w:p>
      </w:tc>
    </w:tr>
    <w:tr w:rsidR="002343C5" w:rsidRPr="006D0694" w14:paraId="6D40021E" w14:textId="77777777" w:rsidTr="52DDF674">
      <w:tc>
        <w:tcPr>
          <w:tcW w:w="9249" w:type="dxa"/>
          <w:gridSpan w:val="2"/>
        </w:tcPr>
        <w:p w14:paraId="4D7B4470" w14:textId="76845500" w:rsidR="002343C5" w:rsidRPr="006D0694" w:rsidRDefault="52DDF674">
          <w:pPr>
            <w:rPr>
              <w:lang w:val="sr-Latn-CS"/>
            </w:rPr>
          </w:pPr>
          <w:r w:rsidRPr="52DDF674">
            <w:rPr>
              <w:lang w:val="sr-Latn-CS"/>
            </w:rPr>
            <w:t>AmanSoft-Cogit-02</w:t>
          </w:r>
        </w:p>
      </w:tc>
    </w:tr>
  </w:tbl>
  <w:p w14:paraId="384BA73E" w14:textId="77777777" w:rsidR="002343C5" w:rsidRPr="006D0694" w:rsidRDefault="002343C5">
    <w:pPr>
      <w:pStyle w:val="Header"/>
      <w:rPr>
        <w:lang w:val="sr-Latn-C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26E5D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1C6"/>
    <w:rsid w:val="000012A9"/>
    <w:rsid w:val="000F5EE8"/>
    <w:rsid w:val="00103833"/>
    <w:rsid w:val="00122780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D1219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4E25DF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D0694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0622B"/>
    <w:rsid w:val="00B357AD"/>
    <w:rsid w:val="00B357F1"/>
    <w:rsid w:val="00B40827"/>
    <w:rsid w:val="00B5120A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F1B77"/>
    <w:rsid w:val="00DF310B"/>
    <w:rsid w:val="00E464F7"/>
    <w:rsid w:val="00EA1072"/>
    <w:rsid w:val="00EB4996"/>
    <w:rsid w:val="00EC70CF"/>
    <w:rsid w:val="00F334DC"/>
    <w:rsid w:val="00F62203"/>
    <w:rsid w:val="00FD0ACA"/>
    <w:rsid w:val="0145DF2B"/>
    <w:rsid w:val="01FDE689"/>
    <w:rsid w:val="022B7B83"/>
    <w:rsid w:val="0399B6EA"/>
    <w:rsid w:val="048046EA"/>
    <w:rsid w:val="0490D2E1"/>
    <w:rsid w:val="086D280D"/>
    <w:rsid w:val="0894FFC5"/>
    <w:rsid w:val="095161C2"/>
    <w:rsid w:val="0A590316"/>
    <w:rsid w:val="0BD4494F"/>
    <w:rsid w:val="0C7D9067"/>
    <w:rsid w:val="0D993994"/>
    <w:rsid w:val="0DE8D96F"/>
    <w:rsid w:val="0E92D42A"/>
    <w:rsid w:val="0FF2762D"/>
    <w:rsid w:val="10467713"/>
    <w:rsid w:val="119803BD"/>
    <w:rsid w:val="14F8B5CD"/>
    <w:rsid w:val="168C9DDE"/>
    <w:rsid w:val="1769CBBA"/>
    <w:rsid w:val="18663512"/>
    <w:rsid w:val="1C707689"/>
    <w:rsid w:val="1D0BD1BE"/>
    <w:rsid w:val="2028AC41"/>
    <w:rsid w:val="20437280"/>
    <w:rsid w:val="221CA534"/>
    <w:rsid w:val="2431ABCC"/>
    <w:rsid w:val="2548D953"/>
    <w:rsid w:val="272B4513"/>
    <w:rsid w:val="286FC285"/>
    <w:rsid w:val="2E4EB425"/>
    <w:rsid w:val="32CF0522"/>
    <w:rsid w:val="37A37264"/>
    <w:rsid w:val="38446CA3"/>
    <w:rsid w:val="3D6AA67A"/>
    <w:rsid w:val="3D6D6901"/>
    <w:rsid w:val="3E89F0E0"/>
    <w:rsid w:val="4097C99B"/>
    <w:rsid w:val="40C5C49C"/>
    <w:rsid w:val="455F5289"/>
    <w:rsid w:val="476C538B"/>
    <w:rsid w:val="489B86D2"/>
    <w:rsid w:val="4D469277"/>
    <w:rsid w:val="4DBA7AA9"/>
    <w:rsid w:val="52BCB3C1"/>
    <w:rsid w:val="52DDF674"/>
    <w:rsid w:val="56539AAA"/>
    <w:rsid w:val="57483492"/>
    <w:rsid w:val="59ED9591"/>
    <w:rsid w:val="5A5C7FB2"/>
    <w:rsid w:val="5BD59817"/>
    <w:rsid w:val="61DB7028"/>
    <w:rsid w:val="68A3D45A"/>
    <w:rsid w:val="6F0A6ABE"/>
    <w:rsid w:val="74E875A2"/>
    <w:rsid w:val="75388BDD"/>
    <w:rsid w:val="7D54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C963E"/>
  <w15:docId w15:val="{E6C8988E-CA2C-4DC6-8ABC-96A22B7A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58</TotalTime>
  <Pages>7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Aca</cp:lastModifiedBy>
  <cp:revision>5</cp:revision>
  <cp:lastPrinted>1999-04-23T13:49:00Z</cp:lastPrinted>
  <dcterms:created xsi:type="dcterms:W3CDTF">2021-03-09T06:33:00Z</dcterms:created>
  <dcterms:modified xsi:type="dcterms:W3CDTF">2021-03-20T16:53:00Z</dcterms:modified>
</cp:coreProperties>
</file>