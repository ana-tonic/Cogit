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0130" w14:textId="7CCF845E" w:rsidR="48A1CC0F" w:rsidRDefault="48A1CC0F" w:rsidP="2D29EB02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2D29EB02">
        <w:rPr>
          <w:lang w:val="sr-Latn-RS"/>
        </w:rPr>
        <w:t>Cogit</w:t>
      </w:r>
    </w:p>
    <w:p w14:paraId="4AA46E2B" w14:textId="18E446F8" w:rsidR="003372D3" w:rsidRPr="003372D3" w:rsidRDefault="183EC326" w:rsidP="2D29EB02">
      <w:pPr>
        <w:pStyle w:val="Title"/>
        <w:jc w:val="right"/>
        <w:rPr>
          <w:lang w:val="sr-Latn-RS"/>
        </w:rPr>
      </w:pPr>
      <w:r w:rsidRPr="2D29EB02">
        <w:rPr>
          <w:lang w:val="sr-Latn-RS"/>
        </w:rPr>
        <w:t>Softver za upravljanje projektima</w:t>
      </w:r>
    </w:p>
    <w:p w14:paraId="29D6B04F" w14:textId="77777777" w:rsidR="00206E1F" w:rsidRPr="003372D3" w:rsidRDefault="00206E1F" w:rsidP="2D29EB02">
      <w:pPr>
        <w:pStyle w:val="Title"/>
        <w:jc w:val="right"/>
        <w:rPr>
          <w:lang w:val="sr-Latn-RS"/>
        </w:rPr>
      </w:pPr>
      <w:r w:rsidRPr="2D29EB02">
        <w:rPr>
          <w:lang w:val="sr-Latn-RS"/>
        </w:rPr>
        <w:t xml:space="preserve"> </w:t>
      </w:r>
    </w:p>
    <w:p w14:paraId="795B3B50" w14:textId="77777777" w:rsidR="00206E1F" w:rsidRPr="003372D3" w:rsidRDefault="00397DD2" w:rsidP="2D29EB02">
      <w:pPr>
        <w:pStyle w:val="Title"/>
        <w:jc w:val="right"/>
        <w:rPr>
          <w:lang w:val="sr-Latn-RS"/>
        </w:rPr>
      </w:pPr>
      <w:r w:rsidRPr="2D29EB02">
        <w:rPr>
          <w:lang w:val="sr-Latn-RS"/>
        </w:rPr>
        <w:t>Specifikacija zahteva</w:t>
      </w:r>
    </w:p>
    <w:p w14:paraId="672A6659" w14:textId="77777777" w:rsidR="00206E1F" w:rsidRPr="003372D3" w:rsidRDefault="00206E1F" w:rsidP="2D29EB02">
      <w:pPr>
        <w:pStyle w:val="Title"/>
        <w:jc w:val="right"/>
        <w:rPr>
          <w:lang w:val="sr-Latn-RS"/>
        </w:rPr>
      </w:pPr>
    </w:p>
    <w:p w14:paraId="7E7B734B" w14:textId="77777777" w:rsidR="00206E1F" w:rsidRPr="003372D3" w:rsidRDefault="003372D3" w:rsidP="2D29EB02">
      <w:pPr>
        <w:pStyle w:val="Title"/>
        <w:jc w:val="right"/>
        <w:rPr>
          <w:sz w:val="28"/>
          <w:szCs w:val="28"/>
          <w:lang w:val="sr-Latn-RS"/>
        </w:rPr>
      </w:pPr>
      <w:r w:rsidRPr="2D29EB02">
        <w:rPr>
          <w:sz w:val="28"/>
          <w:szCs w:val="28"/>
          <w:lang w:val="sr-Latn-RS"/>
        </w:rPr>
        <w:t>Verzija</w:t>
      </w:r>
      <w:r w:rsidR="00206E1F" w:rsidRPr="2D29EB02">
        <w:rPr>
          <w:sz w:val="28"/>
          <w:szCs w:val="28"/>
          <w:lang w:val="sr-Latn-RS"/>
        </w:rPr>
        <w:t xml:space="preserve"> 1.0</w:t>
      </w:r>
    </w:p>
    <w:p w14:paraId="0A37501D" w14:textId="77777777" w:rsidR="00206E1F" w:rsidRPr="003372D3" w:rsidRDefault="00206E1F" w:rsidP="2D29EB02">
      <w:pPr>
        <w:pStyle w:val="Title"/>
        <w:rPr>
          <w:sz w:val="28"/>
          <w:szCs w:val="28"/>
          <w:lang w:val="sr-Latn-RS"/>
        </w:rPr>
        <w:sectPr w:rsidR="00206E1F" w:rsidRPr="003372D3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3372D3" w:rsidRDefault="003372D3" w:rsidP="07A50431">
      <w:pPr>
        <w:pStyle w:val="Title"/>
        <w:rPr>
          <w:lang w:val="sr-Latn-RS"/>
        </w:rPr>
      </w:pPr>
      <w:r w:rsidRPr="07A50431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9D06CEC" w14:textId="77777777" w:rsidTr="561B725D">
        <w:tc>
          <w:tcPr>
            <w:tcW w:w="2304" w:type="dxa"/>
          </w:tcPr>
          <w:p w14:paraId="746F1487" w14:textId="77777777" w:rsidR="00206E1F" w:rsidRPr="003372D3" w:rsidRDefault="003372D3" w:rsidP="07A5043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07A50431">
              <w:rPr>
                <w:b/>
                <w:bCs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3372D3" w:rsidRDefault="003372D3" w:rsidP="07A5043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07A50431">
              <w:rPr>
                <w:b/>
                <w:bCs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3372D3" w:rsidRDefault="003372D3" w:rsidP="07A5043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07A50431">
              <w:rPr>
                <w:b/>
                <w:bCs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3372D3" w:rsidRDefault="003372D3" w:rsidP="07A50431">
            <w:pPr>
              <w:pStyle w:val="Tabletext"/>
              <w:jc w:val="center"/>
              <w:rPr>
                <w:b/>
                <w:bCs/>
                <w:lang w:val="sr-Latn-RS"/>
              </w:rPr>
            </w:pPr>
            <w:r w:rsidRPr="07A50431">
              <w:rPr>
                <w:b/>
                <w:bCs/>
                <w:lang w:val="sr-Latn-RS"/>
              </w:rPr>
              <w:t>Autor</w:t>
            </w:r>
          </w:p>
        </w:tc>
      </w:tr>
      <w:tr w:rsidR="003372D3" w:rsidRPr="003372D3" w14:paraId="5F3D3B7E" w14:textId="77777777" w:rsidTr="561B725D">
        <w:tc>
          <w:tcPr>
            <w:tcW w:w="2304" w:type="dxa"/>
          </w:tcPr>
          <w:p w14:paraId="7487B73F" w14:textId="4E9F5B35" w:rsidR="003372D3" w:rsidRPr="003372D3" w:rsidRDefault="00397DD2" w:rsidP="07A50431">
            <w:pPr>
              <w:pStyle w:val="Tabletext"/>
              <w:rPr>
                <w:lang w:val="sr-Latn-RS"/>
              </w:rPr>
            </w:pPr>
            <w:r w:rsidRPr="561B725D">
              <w:rPr>
                <w:lang w:val="sr-Latn-RS"/>
              </w:rPr>
              <w:t>22</w:t>
            </w:r>
            <w:r w:rsidR="003372D3" w:rsidRPr="561B725D">
              <w:rPr>
                <w:lang w:val="sr-Latn-RS"/>
              </w:rPr>
              <w:t>.03.20</w:t>
            </w:r>
            <w:r w:rsidR="30533135" w:rsidRPr="561B725D">
              <w:rPr>
                <w:lang w:val="sr-Latn-RS"/>
              </w:rPr>
              <w:t>21.</w:t>
            </w:r>
          </w:p>
        </w:tc>
        <w:tc>
          <w:tcPr>
            <w:tcW w:w="1152" w:type="dxa"/>
          </w:tcPr>
          <w:p w14:paraId="5BD9F438" w14:textId="77777777" w:rsidR="003372D3" w:rsidRPr="003372D3" w:rsidRDefault="00397DD2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Nacrt</w:t>
            </w:r>
          </w:p>
        </w:tc>
        <w:tc>
          <w:tcPr>
            <w:tcW w:w="3744" w:type="dxa"/>
          </w:tcPr>
          <w:p w14:paraId="637F0B55" w14:textId="77777777" w:rsidR="003372D3" w:rsidRPr="003372D3" w:rsidRDefault="00397DD2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52F5AC35" w14:textId="5950EF51" w:rsidR="003372D3" w:rsidRPr="003372D3" w:rsidRDefault="59B218D1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Mateja</w:t>
            </w:r>
          </w:p>
        </w:tc>
      </w:tr>
      <w:tr w:rsidR="003372D3" w:rsidRPr="003372D3" w14:paraId="4F50271D" w14:textId="77777777" w:rsidTr="561B725D">
        <w:tc>
          <w:tcPr>
            <w:tcW w:w="2304" w:type="dxa"/>
          </w:tcPr>
          <w:p w14:paraId="578AC084" w14:textId="1F8BDB43" w:rsidR="003372D3" w:rsidRPr="003372D3" w:rsidRDefault="093C671D" w:rsidP="07A50431">
            <w:pPr>
              <w:pStyle w:val="Tabletext"/>
              <w:rPr>
                <w:lang w:val="sr-Latn-RS"/>
              </w:rPr>
            </w:pPr>
            <w:r w:rsidRPr="561B725D">
              <w:rPr>
                <w:lang w:val="sr-Latn-RS"/>
              </w:rPr>
              <w:t>0</w:t>
            </w:r>
            <w:r w:rsidR="1ADB87D9" w:rsidRPr="561B725D">
              <w:rPr>
                <w:lang w:val="sr-Latn-RS"/>
              </w:rPr>
              <w:t>2</w:t>
            </w:r>
            <w:r w:rsidR="00397DD2" w:rsidRPr="561B725D">
              <w:rPr>
                <w:lang w:val="sr-Latn-RS"/>
              </w:rPr>
              <w:t>.</w:t>
            </w:r>
            <w:r w:rsidR="3E3361D8" w:rsidRPr="561B725D">
              <w:rPr>
                <w:lang w:val="sr-Latn-RS"/>
              </w:rPr>
              <w:t>04</w:t>
            </w:r>
            <w:r w:rsidR="00397DD2" w:rsidRPr="561B725D">
              <w:rPr>
                <w:lang w:val="sr-Latn-RS"/>
              </w:rPr>
              <w:t>.20</w:t>
            </w:r>
            <w:r w:rsidR="128EFEBB" w:rsidRPr="561B725D">
              <w:rPr>
                <w:lang w:val="sr-Latn-RS"/>
              </w:rPr>
              <w:t>21.</w:t>
            </w:r>
          </w:p>
        </w:tc>
        <w:tc>
          <w:tcPr>
            <w:tcW w:w="1152" w:type="dxa"/>
          </w:tcPr>
          <w:p w14:paraId="4B3AA50C" w14:textId="77777777" w:rsidR="003372D3" w:rsidRPr="003372D3" w:rsidRDefault="00397DD2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585985E" w14:textId="77777777" w:rsidR="003372D3" w:rsidRPr="00397DD2" w:rsidRDefault="00397DD2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Dopunjena i prerađena verzija</w:t>
            </w:r>
          </w:p>
        </w:tc>
        <w:tc>
          <w:tcPr>
            <w:tcW w:w="2304" w:type="dxa"/>
          </w:tcPr>
          <w:p w14:paraId="4D85E1D3" w14:textId="77777777" w:rsidR="003372D3" w:rsidRPr="003372D3" w:rsidRDefault="00397DD2" w:rsidP="07A50431">
            <w:pPr>
              <w:pStyle w:val="Tabletext"/>
              <w:rPr>
                <w:lang w:val="sr-Latn-RS"/>
              </w:rPr>
            </w:pPr>
            <w:r w:rsidRPr="07A50431">
              <w:rPr>
                <w:lang w:val="sr-Latn-RS"/>
              </w:rPr>
              <w:t>Ana</w:t>
            </w:r>
          </w:p>
        </w:tc>
      </w:tr>
      <w:tr w:rsidR="003372D3" w:rsidRPr="003372D3" w14:paraId="5DAB6C7B" w14:textId="77777777" w:rsidTr="561B725D">
        <w:tc>
          <w:tcPr>
            <w:tcW w:w="2304" w:type="dxa"/>
          </w:tcPr>
          <w:p w14:paraId="02EB378F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6A05A809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5A39BBE3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1C8F396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</w:tr>
      <w:tr w:rsidR="003372D3" w:rsidRPr="003372D3" w14:paraId="72A3D3EC" w14:textId="77777777" w:rsidTr="561B725D">
        <w:tc>
          <w:tcPr>
            <w:tcW w:w="2304" w:type="dxa"/>
          </w:tcPr>
          <w:p w14:paraId="0D0B940D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27B00A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0061E4C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4EAFD9C" w14:textId="77777777" w:rsidR="003372D3" w:rsidRPr="003372D3" w:rsidRDefault="003372D3" w:rsidP="07A50431">
            <w:pPr>
              <w:pStyle w:val="Tabletext"/>
              <w:rPr>
                <w:lang w:val="sr-Latn-RS"/>
              </w:rPr>
            </w:pPr>
          </w:p>
        </w:tc>
      </w:tr>
    </w:tbl>
    <w:p w14:paraId="4B94D5A5" w14:textId="77777777" w:rsidR="00206E1F" w:rsidRPr="003372D3" w:rsidRDefault="00206E1F" w:rsidP="07A50431">
      <w:pPr>
        <w:rPr>
          <w:lang w:val="sr-Latn-RS"/>
        </w:rPr>
      </w:pPr>
    </w:p>
    <w:p w14:paraId="414DD773" w14:textId="77777777" w:rsidR="00206E1F" w:rsidRPr="003372D3" w:rsidRDefault="00206E1F" w:rsidP="07A50431">
      <w:pPr>
        <w:pStyle w:val="Title"/>
        <w:rPr>
          <w:lang w:val="sr-Latn-RS"/>
        </w:rPr>
      </w:pPr>
      <w:r w:rsidRPr="07A50431">
        <w:rPr>
          <w:lang w:val="sr-Latn-RS"/>
        </w:rPr>
        <w:br w:type="page"/>
      </w:r>
      <w:r w:rsidR="003372D3" w:rsidRPr="07A50431">
        <w:rPr>
          <w:lang w:val="sr-Latn-RS"/>
        </w:rPr>
        <w:lastRenderedPageBreak/>
        <w:t>Sadržaj</w:t>
      </w:r>
    </w:p>
    <w:p w14:paraId="7E578744" w14:textId="52591814" w:rsidR="009D5E78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7A50431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7A50431">
        <w:rPr>
          <w:b/>
          <w:lang w:val="sr-Latn-CS"/>
        </w:rPr>
        <w:fldChar w:fldCharType="separate"/>
      </w:r>
      <w:r w:rsidR="009D5E78" w:rsidRPr="002473ED">
        <w:rPr>
          <w:noProof/>
          <w:lang w:val="sr-Latn-RS"/>
        </w:rPr>
        <w:t>1.</w:t>
      </w:r>
      <w:r w:rsidR="009D5E7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D5E78" w:rsidRPr="002473ED">
        <w:rPr>
          <w:noProof/>
          <w:lang w:val="sr-Latn-RS"/>
        </w:rPr>
        <w:t>Cilj dokumenta</w:t>
      </w:r>
      <w:r w:rsidR="009D5E78">
        <w:rPr>
          <w:noProof/>
        </w:rPr>
        <w:tab/>
      </w:r>
      <w:r w:rsidR="009D5E78">
        <w:rPr>
          <w:noProof/>
        </w:rPr>
        <w:fldChar w:fldCharType="begin"/>
      </w:r>
      <w:r w:rsidR="009D5E78">
        <w:rPr>
          <w:noProof/>
        </w:rPr>
        <w:instrText xml:space="preserve"> PAGEREF _Toc68273111 \h </w:instrText>
      </w:r>
      <w:r w:rsidR="009D5E78">
        <w:rPr>
          <w:noProof/>
        </w:rPr>
      </w:r>
      <w:r w:rsidR="009D5E78">
        <w:rPr>
          <w:noProof/>
        </w:rPr>
        <w:fldChar w:fldCharType="separate"/>
      </w:r>
      <w:r w:rsidR="009D5E78">
        <w:rPr>
          <w:noProof/>
        </w:rPr>
        <w:t>4</w:t>
      </w:r>
      <w:r w:rsidR="009D5E78">
        <w:rPr>
          <w:noProof/>
        </w:rPr>
        <w:fldChar w:fldCharType="end"/>
      </w:r>
    </w:p>
    <w:p w14:paraId="7EED2C8B" w14:textId="020CD76D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2BF9D" w14:textId="458C3B77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DD244" w14:textId="6A794590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rFonts w:eastAsia="Arial"/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8214B" w14:textId="6F769D2F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3202A1" w14:textId="4FE62D00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Posetilac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9B9FCC" w14:textId="00F4DC97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C4E2F9F" w14:textId="6CD5D890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85D0C9" w14:textId="3FCB9B94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A789AF" w14:textId="101FE1EE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59D02B" w14:textId="53B8FF3F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Brisanje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93FA68" w14:textId="07CABCA4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rFonts w:eastAsia="Arial"/>
          <w:noProof/>
          <w:lang w:val="sr-Latn-R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FA3A20" w14:textId="5D8D34D7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94CF5F" w14:textId="07D2D8C6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Ažuriranje podataka o sebi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E418A6" w14:textId="7AFBA2DD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Podešavanje izgleda radne površine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D92676F" w14:textId="20F0057A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96B99B" w14:textId="54C27BFD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Dodavanje događaja u kalendaru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5B568F" w14:textId="1D6E2345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149153" w14:textId="233A8CF7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Dodavanje reakcija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181424" w14:textId="50F44E08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Dodavanje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C96DA4" w14:textId="6A37DC74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Prikaz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7FE7C7" w14:textId="484B321A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podzadatka u okviru svog zadatka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9EB5D71" w14:textId="73EE60CE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Premeštanje zadataka iz jedne liste u drugu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6C7F9A" w14:textId="61E29002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Označavanje zadataka prioritetnim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67ED0A" w14:textId="19561379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Arhiviranje/Brisanje zadataka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3FD9E61" w14:textId="746B70A1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Napuštanje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3B1D1EB" w14:textId="45015380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i dodeljivanje zadataka članovima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7CF06C1" w14:textId="328E28C5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Dodeljivanje prioriteta zadatku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C42E08C" w14:textId="045D8472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Dodavanje i izbacivanje članova iz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CAD2ACF" w14:textId="7A7BE572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A5019C6" w14:textId="3147DBC3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Brisanje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DF97AD9" w14:textId="1AE0F117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Korišćenje napravljenih šablona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6EAC055" w14:textId="6D3D291D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Kreiranje i brisanje liste zadataka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6E14D21" w14:textId="5EC66438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Dodela tagova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C58B311" w14:textId="7D8BDA80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1DA8956" w14:textId="6BF6938F" w:rsidR="009D5E78" w:rsidRDefault="009D5E7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6.26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Suspendovanje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7D39350" w14:textId="419761DC" w:rsidR="009D5E78" w:rsidRDefault="009D5E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AC753A2" w14:textId="72B59E84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BE03317" w14:textId="574636D5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Upotrebljivost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314A68A" w14:textId="53499642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A45C3EA" w14:textId="77E817F4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179C24C" w14:textId="08575736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71FB2BA" w14:textId="4A1151D6" w:rsidR="009D5E78" w:rsidRDefault="009D5E7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73ED">
        <w:rPr>
          <w:noProof/>
          <w:lang w:val="sr-Latn-R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473ED">
        <w:rPr>
          <w:noProof/>
          <w:lang w:val="sr-Latn-R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_Toc68273153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FEF77B7" w14:textId="76187098" w:rsidR="00206E1F" w:rsidRPr="003372D3" w:rsidRDefault="00206E1F" w:rsidP="07A50431">
      <w:pPr>
        <w:pStyle w:val="Title"/>
        <w:tabs>
          <w:tab w:val="left" w:pos="540"/>
        </w:tabs>
        <w:rPr>
          <w:lang w:val="sr-Latn-RS"/>
        </w:rPr>
      </w:pPr>
      <w:r w:rsidRPr="07A50431">
        <w:rPr>
          <w:rFonts w:ascii="Times New Roman" w:hAnsi="Times New Roman"/>
          <w:b w:val="0"/>
          <w:bCs w:val="0"/>
          <w:sz w:val="20"/>
          <w:szCs w:val="20"/>
          <w:lang w:val="sr-Latn-CS"/>
        </w:rPr>
        <w:fldChar w:fldCharType="end"/>
      </w:r>
      <w:r w:rsidRPr="07A50431">
        <w:rPr>
          <w:lang w:val="sr-Latn-RS"/>
        </w:rPr>
        <w:br w:type="page"/>
      </w:r>
      <w:r w:rsidR="00397DD2" w:rsidRPr="07A50431">
        <w:rPr>
          <w:lang w:val="sr-Latn-RS"/>
        </w:rPr>
        <w:lastRenderedPageBreak/>
        <w:t>Specifikacija zahteva</w:t>
      </w:r>
    </w:p>
    <w:p w14:paraId="362FD78F" w14:textId="77777777" w:rsidR="00206E1F" w:rsidRPr="003372D3" w:rsidRDefault="003372D3" w:rsidP="07A50431">
      <w:pPr>
        <w:pStyle w:val="Heading1"/>
        <w:rPr>
          <w:lang w:val="sr-Latn-RS"/>
        </w:rPr>
      </w:pPr>
      <w:bookmarkStart w:id="0" w:name="_Toc68273111"/>
      <w:r w:rsidRPr="07A50431">
        <w:rPr>
          <w:lang w:val="sr-Latn-RS"/>
        </w:rPr>
        <w:t>Cilj</w:t>
      </w:r>
      <w:r w:rsidR="00CA58C5" w:rsidRPr="07A50431">
        <w:rPr>
          <w:lang w:val="sr-Latn-RS"/>
        </w:rPr>
        <w:t xml:space="preserve"> dokumenta</w:t>
      </w:r>
      <w:bookmarkEnd w:id="0"/>
    </w:p>
    <w:p w14:paraId="1FAC8858" w14:textId="14CEE05B" w:rsidR="00206E1F" w:rsidRPr="003372D3" w:rsidRDefault="00B849B5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Cilj ovog dokumenta je </w:t>
      </w:r>
      <w:r w:rsidR="00397DD2" w:rsidRPr="07A50431">
        <w:rPr>
          <w:lang w:val="sr-Latn-RS"/>
        </w:rPr>
        <w:t>specifikacija</w:t>
      </w:r>
      <w:r w:rsidRPr="07A50431">
        <w:rPr>
          <w:lang w:val="sr-Latn-RS"/>
        </w:rPr>
        <w:t xml:space="preserve"> zahteva </w:t>
      </w:r>
      <w:r w:rsidR="00397DD2" w:rsidRPr="07A50431">
        <w:rPr>
          <w:lang w:val="sr-Latn-RS"/>
        </w:rPr>
        <w:t>u pogledu detaljnog opisa slučajeva korišćenja</w:t>
      </w:r>
      <w:r w:rsidRPr="07A50431">
        <w:rPr>
          <w:lang w:val="sr-Latn-RS"/>
        </w:rPr>
        <w:t xml:space="preserve"> </w:t>
      </w:r>
      <w:r w:rsidR="5E92C340" w:rsidRPr="07A50431">
        <w:rPr>
          <w:lang w:val="sr-Latn-RS"/>
        </w:rPr>
        <w:t>Cogit aplikacije.</w:t>
      </w:r>
      <w:r w:rsidR="00397DD2" w:rsidRPr="07A50431">
        <w:rPr>
          <w:lang w:val="sr-Latn-RS"/>
        </w:rPr>
        <w:t xml:space="preserve"> </w:t>
      </w:r>
    </w:p>
    <w:p w14:paraId="1AA9D462" w14:textId="77777777" w:rsidR="00206E1F" w:rsidRPr="003372D3" w:rsidRDefault="003372D3" w:rsidP="07A50431">
      <w:pPr>
        <w:pStyle w:val="Heading1"/>
        <w:rPr>
          <w:lang w:val="sr-Latn-RS"/>
        </w:rPr>
      </w:pPr>
      <w:bookmarkStart w:id="1" w:name="_Toc68273112"/>
      <w:r w:rsidRPr="07A50431">
        <w:rPr>
          <w:lang w:val="sr-Latn-RS"/>
        </w:rPr>
        <w:t>Opseg</w:t>
      </w:r>
      <w:r w:rsidR="00CA58C5" w:rsidRPr="07A50431">
        <w:rPr>
          <w:lang w:val="sr-Latn-RS"/>
        </w:rPr>
        <w:t xml:space="preserve"> dokumenta</w:t>
      </w:r>
      <w:bookmarkEnd w:id="1"/>
    </w:p>
    <w:p w14:paraId="0626953C" w14:textId="7DF1B5E5" w:rsidR="00DE518F" w:rsidRDefault="00B849B5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Dokument se odnosi na </w:t>
      </w:r>
      <w:r w:rsidR="5743BB2B" w:rsidRPr="07A50431">
        <w:rPr>
          <w:lang w:val="sr-Latn-RS"/>
        </w:rPr>
        <w:t>Cogit aplikaciju</w:t>
      </w:r>
      <w:r w:rsidRPr="07A50431">
        <w:rPr>
          <w:lang w:val="sr-Latn-RS"/>
        </w:rPr>
        <w:t xml:space="preserve"> koji će biti razvijen od strane </w:t>
      </w:r>
      <w:r w:rsidR="0804D917" w:rsidRPr="07A50431">
        <w:rPr>
          <w:lang w:val="sr-Latn-RS"/>
        </w:rPr>
        <w:t>AmanSoft tima</w:t>
      </w:r>
      <w:r w:rsidR="00DE518F" w:rsidRPr="07A50431">
        <w:rPr>
          <w:lang w:val="sr-Latn-RS"/>
        </w:rPr>
        <w:t xml:space="preserve">. Namena sistema </w:t>
      </w:r>
      <w:r w:rsidRPr="07A50431">
        <w:rPr>
          <w:lang w:val="sr-Latn-RS"/>
        </w:rPr>
        <w:t xml:space="preserve">je </w:t>
      </w:r>
      <w:r w:rsidR="17AD1140" w:rsidRPr="07A50431">
        <w:rPr>
          <w:lang w:val="sr-Latn-RS"/>
        </w:rPr>
        <w:t>rešavanje problema lošeg upravljanja ljudskim resursima i vremenom prilikom realizacije projek</w:t>
      </w:r>
      <w:r w:rsidR="43B0486A" w:rsidRPr="07A50431">
        <w:rPr>
          <w:lang w:val="sr-Latn-RS"/>
        </w:rPr>
        <w:t>a</w:t>
      </w:r>
      <w:r w:rsidR="17AD1140" w:rsidRPr="07A50431">
        <w:rPr>
          <w:lang w:val="sr-Latn-RS"/>
        </w:rPr>
        <w:t xml:space="preserve">ta </w:t>
      </w:r>
      <w:r w:rsidR="00DE518F" w:rsidRPr="07A50431">
        <w:rPr>
          <w:lang w:val="sr-Latn-RS"/>
        </w:rPr>
        <w:t>.</w:t>
      </w:r>
    </w:p>
    <w:p w14:paraId="6F3B69C3" w14:textId="18A4993C" w:rsidR="00206E1F" w:rsidRPr="003372D3" w:rsidRDefault="003372D3" w:rsidP="07A50431">
      <w:pPr>
        <w:pStyle w:val="Heading1"/>
        <w:rPr>
          <w:lang w:val="sr-Latn-RS"/>
        </w:rPr>
      </w:pPr>
      <w:bookmarkStart w:id="2" w:name="_Toc68273113"/>
      <w:r w:rsidRPr="07A50431">
        <w:rPr>
          <w:lang w:val="sr-Latn-RS"/>
        </w:rPr>
        <w:t>Reference</w:t>
      </w:r>
      <w:bookmarkEnd w:id="2"/>
    </w:p>
    <w:p w14:paraId="207EE3DF" w14:textId="77777777" w:rsidR="00206E1F" w:rsidRPr="003372D3" w:rsidRDefault="003372D3" w:rsidP="07A50431">
      <w:pPr>
        <w:pStyle w:val="BodyText"/>
        <w:rPr>
          <w:lang w:val="sr-Latn-RS"/>
        </w:rPr>
      </w:pPr>
      <w:r w:rsidRPr="07A50431">
        <w:rPr>
          <w:lang w:val="sr-Latn-RS"/>
        </w:rPr>
        <w:t>Spisak korišćene literature</w:t>
      </w:r>
      <w:r w:rsidR="00206E1F" w:rsidRPr="07A50431">
        <w:rPr>
          <w:lang w:val="sr-Latn-RS"/>
        </w:rPr>
        <w:t>:</w:t>
      </w:r>
    </w:p>
    <w:p w14:paraId="6D446ACD" w14:textId="5F92B2F8" w:rsidR="00DE518F" w:rsidRDefault="430128DE" w:rsidP="07A50431">
      <w:pPr>
        <w:pStyle w:val="BodyText"/>
        <w:numPr>
          <w:ilvl w:val="0"/>
          <w:numId w:val="1"/>
        </w:numPr>
        <w:tabs>
          <w:tab w:val="num" w:pos="720"/>
        </w:tabs>
        <w:ind w:left="1440"/>
        <w:rPr>
          <w:lang w:val="sr-Latn-RS"/>
        </w:rPr>
      </w:pPr>
      <w:r w:rsidRPr="07A50431">
        <w:rPr>
          <w:lang w:val="sr-Latn-RS"/>
        </w:rPr>
        <w:t xml:space="preserve">Cogit </w:t>
      </w:r>
      <w:r w:rsidR="00DE518F" w:rsidRPr="07A50431">
        <w:rPr>
          <w:lang w:val="sr-Latn-RS"/>
        </w:rPr>
        <w:t>– Predlog projekta, SWE-</w:t>
      </w:r>
      <w:r w:rsidR="261C4586" w:rsidRPr="07A50431">
        <w:rPr>
          <w:lang w:val="sr-Latn-RS"/>
        </w:rPr>
        <w:t>Cogit</w:t>
      </w:r>
      <w:r w:rsidR="00DE518F" w:rsidRPr="07A50431">
        <w:rPr>
          <w:lang w:val="sr-Latn-RS"/>
        </w:rPr>
        <w:t>-01, V1.0, 20</w:t>
      </w:r>
      <w:r w:rsidR="586D85EB" w:rsidRPr="07A50431">
        <w:rPr>
          <w:lang w:val="sr-Latn-RS"/>
        </w:rPr>
        <w:t>21</w:t>
      </w:r>
      <w:r w:rsidR="00DE518F" w:rsidRPr="07A50431">
        <w:rPr>
          <w:lang w:val="sr-Latn-RS"/>
        </w:rPr>
        <w:t xml:space="preserve">, </w:t>
      </w:r>
      <w:r w:rsidR="4CB69B86" w:rsidRPr="07A50431">
        <w:rPr>
          <w:lang w:val="sr-Latn-RS"/>
        </w:rPr>
        <w:t>AmanSoft</w:t>
      </w:r>
      <w:r w:rsidR="00DE518F" w:rsidRPr="07A50431">
        <w:rPr>
          <w:lang w:val="sr-Latn-RS"/>
        </w:rPr>
        <w:t>.</w:t>
      </w:r>
    </w:p>
    <w:p w14:paraId="1C8212EB" w14:textId="5A97E378" w:rsidR="00DE518F" w:rsidRPr="006F61C6" w:rsidRDefault="6BE51408" w:rsidP="07A50431">
      <w:pPr>
        <w:pStyle w:val="BodyText"/>
        <w:numPr>
          <w:ilvl w:val="0"/>
          <w:numId w:val="1"/>
        </w:numPr>
        <w:tabs>
          <w:tab w:val="num" w:pos="720"/>
        </w:tabs>
        <w:ind w:left="1440"/>
        <w:rPr>
          <w:lang w:val="sr-Latn-RS"/>
        </w:rPr>
      </w:pPr>
      <w:r w:rsidRPr="07A50431">
        <w:rPr>
          <w:lang w:val="sr-Latn-RS"/>
        </w:rPr>
        <w:t xml:space="preserve">Cogit </w:t>
      </w:r>
      <w:r w:rsidR="00DE518F" w:rsidRPr="07A50431">
        <w:rPr>
          <w:lang w:val="sr-Latn-RS"/>
        </w:rPr>
        <w:t>– Planirani raspored aktivnosti na projektu, V1.0, 20</w:t>
      </w:r>
      <w:r w:rsidR="01183C87" w:rsidRPr="07A50431">
        <w:rPr>
          <w:lang w:val="sr-Latn-RS"/>
        </w:rPr>
        <w:t>21</w:t>
      </w:r>
      <w:r w:rsidR="00DE518F" w:rsidRPr="07A50431">
        <w:rPr>
          <w:lang w:val="sr-Latn-RS"/>
        </w:rPr>
        <w:t xml:space="preserve">, </w:t>
      </w:r>
      <w:r w:rsidR="66A7AC49" w:rsidRPr="07A50431">
        <w:rPr>
          <w:lang w:val="sr-Latn-RS"/>
        </w:rPr>
        <w:t>AmanSoft</w:t>
      </w:r>
      <w:r w:rsidR="00DE518F" w:rsidRPr="07A50431">
        <w:rPr>
          <w:lang w:val="sr-Latn-RS"/>
        </w:rPr>
        <w:t>.</w:t>
      </w:r>
    </w:p>
    <w:p w14:paraId="75C34030" w14:textId="7EE72337" w:rsidR="00DE518F" w:rsidRDefault="09B742C0" w:rsidP="07A50431">
      <w:pPr>
        <w:pStyle w:val="BodyText"/>
        <w:numPr>
          <w:ilvl w:val="0"/>
          <w:numId w:val="1"/>
        </w:numPr>
        <w:tabs>
          <w:tab w:val="num" w:pos="720"/>
        </w:tabs>
        <w:ind w:left="1440"/>
        <w:rPr>
          <w:lang w:val="sr-Latn-RS"/>
        </w:rPr>
      </w:pPr>
      <w:r w:rsidRPr="07A50431">
        <w:rPr>
          <w:lang w:val="sr-Latn-RS"/>
        </w:rPr>
        <w:t>Cogit</w:t>
      </w:r>
      <w:r w:rsidR="00DE518F" w:rsidRPr="07A50431">
        <w:rPr>
          <w:lang w:val="sr-Latn-RS"/>
        </w:rPr>
        <w:t>– Plan realizacije projekta, V1.0, 20</w:t>
      </w:r>
      <w:r w:rsidR="31BA5E9E" w:rsidRPr="07A50431">
        <w:rPr>
          <w:lang w:val="sr-Latn-RS"/>
        </w:rPr>
        <w:t>21</w:t>
      </w:r>
      <w:r w:rsidR="00DE518F" w:rsidRPr="07A50431">
        <w:rPr>
          <w:lang w:val="sr-Latn-RS"/>
        </w:rPr>
        <w:t xml:space="preserve">, </w:t>
      </w:r>
      <w:r w:rsidR="66A7AC49" w:rsidRPr="07A50431">
        <w:rPr>
          <w:lang w:val="sr-Latn-RS"/>
        </w:rPr>
        <w:t>AmanSoft</w:t>
      </w:r>
      <w:r w:rsidR="00DE518F" w:rsidRPr="07A50431">
        <w:rPr>
          <w:lang w:val="sr-Latn-RS"/>
        </w:rPr>
        <w:t>.</w:t>
      </w:r>
    </w:p>
    <w:p w14:paraId="7FA830DF" w14:textId="39F2A60D" w:rsidR="00397DD2" w:rsidRDefault="2FFD65BB" w:rsidP="07A50431">
      <w:pPr>
        <w:pStyle w:val="BodyText"/>
        <w:numPr>
          <w:ilvl w:val="0"/>
          <w:numId w:val="1"/>
        </w:numPr>
        <w:tabs>
          <w:tab w:val="num" w:pos="720"/>
        </w:tabs>
        <w:ind w:left="1440"/>
        <w:rPr>
          <w:lang w:val="sr-Latn-RS"/>
        </w:rPr>
      </w:pPr>
      <w:r w:rsidRPr="07A50431">
        <w:rPr>
          <w:lang w:val="sr-Latn-RS"/>
        </w:rPr>
        <w:t xml:space="preserve">Cogit </w:t>
      </w:r>
      <w:r w:rsidR="00397DD2" w:rsidRPr="07A50431">
        <w:rPr>
          <w:lang w:val="sr-Latn-RS"/>
        </w:rPr>
        <w:t>– Vizija sistema, V1.0, 20</w:t>
      </w:r>
      <w:r w:rsidR="36C3BFA3" w:rsidRPr="07A50431">
        <w:rPr>
          <w:lang w:val="sr-Latn-RS"/>
        </w:rPr>
        <w:t>21</w:t>
      </w:r>
      <w:r w:rsidR="00397DD2" w:rsidRPr="07A50431">
        <w:rPr>
          <w:lang w:val="sr-Latn-RS"/>
        </w:rPr>
        <w:t xml:space="preserve">, </w:t>
      </w:r>
      <w:r w:rsidR="0E395AFE" w:rsidRPr="07A50431">
        <w:rPr>
          <w:lang w:val="sr-Latn-RS"/>
        </w:rPr>
        <w:t>AmanSoft</w:t>
      </w:r>
      <w:r w:rsidR="00397DD2" w:rsidRPr="07A50431">
        <w:rPr>
          <w:lang w:val="sr-Latn-RS"/>
        </w:rPr>
        <w:t>.</w:t>
      </w:r>
    </w:p>
    <w:p w14:paraId="3EAA6FD5" w14:textId="076CB0F1" w:rsidR="00206E1F" w:rsidRDefault="006E5E1D" w:rsidP="07A50431">
      <w:pPr>
        <w:pStyle w:val="Heading1"/>
        <w:rPr>
          <w:rFonts w:eastAsia="Arial"/>
          <w:lang w:val="sr-Latn-RS"/>
        </w:rPr>
      </w:pPr>
      <w:bookmarkStart w:id="3" w:name="_Toc68273114"/>
      <w:r w:rsidRPr="07A50431">
        <w:rPr>
          <w:lang w:val="sr-Latn-RS"/>
        </w:rPr>
        <w:t xml:space="preserve">Pregled slučajeva </w:t>
      </w:r>
      <w:r w:rsidR="00397DD2" w:rsidRPr="07A50431">
        <w:rPr>
          <w:lang w:val="sr-Latn-RS"/>
        </w:rPr>
        <w:t>korišćenja</w:t>
      </w:r>
      <w:bookmarkEnd w:id="3"/>
    </w:p>
    <w:p w14:paraId="7B39E690" w14:textId="4945503D" w:rsidR="006E5E1D" w:rsidRPr="009D5E78" w:rsidRDefault="0020422A" w:rsidP="009D5E78">
      <w:pPr>
        <w:pStyle w:val="BodyText"/>
        <w:rPr>
          <w:lang w:val="sr-Latn-RS"/>
        </w:rPr>
      </w:pPr>
      <w:r w:rsidRPr="07A50431">
        <w:rPr>
          <w:lang w:val="sr-Latn-RS"/>
        </w:rPr>
        <w:t>Osnovni UML dijagram koji prikazuje korisnike i s</w:t>
      </w:r>
      <w:r w:rsidR="00E177E4" w:rsidRPr="07A50431">
        <w:rPr>
          <w:lang w:val="sr-Latn-RS"/>
        </w:rPr>
        <w:t>lučajev</w:t>
      </w:r>
      <w:r w:rsidRPr="07A50431">
        <w:rPr>
          <w:lang w:val="sr-Latn-RS"/>
        </w:rPr>
        <w:t>e</w:t>
      </w:r>
      <w:r w:rsidR="00E177E4" w:rsidRPr="07A50431">
        <w:rPr>
          <w:lang w:val="sr-Latn-RS"/>
        </w:rPr>
        <w:t xml:space="preserve"> korišćenja </w:t>
      </w:r>
      <w:r w:rsidR="762B97D3" w:rsidRPr="07A50431">
        <w:rPr>
          <w:lang w:val="sr-Latn-RS"/>
        </w:rPr>
        <w:t xml:space="preserve">Cogit aplikacije </w:t>
      </w:r>
      <w:r w:rsidR="00E177E4" w:rsidRPr="07A50431">
        <w:rPr>
          <w:lang w:val="sr-Latn-RS"/>
        </w:rPr>
        <w:t>prikazan je na sledećoj slici:</w:t>
      </w:r>
      <w:r w:rsidR="397F18BB" w:rsidRPr="07A50431">
        <w:rPr>
          <w:lang w:val="sr-Latn-RS"/>
        </w:rPr>
        <w:t xml:space="preserve"> </w:t>
      </w:r>
      <w:r w:rsidR="00962138" w:rsidRPr="07A50431">
        <w:rPr>
          <w:lang w:val="sr-Latn-RS"/>
        </w:rPr>
        <w:t xml:space="preserve">Slučajevi korišćenja </w:t>
      </w:r>
      <w:r w:rsidR="51AF96AC" w:rsidRPr="07A50431">
        <w:rPr>
          <w:lang w:val="sr-Latn-RS"/>
        </w:rPr>
        <w:t>upravljanje timom, upravljanje projektima, komunikacija sa ostalim korisnicima, korišćenje kalendara, podešavanje naloga i upravljanje zadacima koji su su prikazani na sledećoj slici</w:t>
      </w:r>
      <w:r w:rsidR="00962138" w:rsidRPr="07A50431">
        <w:rPr>
          <w:lang w:val="sr-Latn-RS"/>
        </w:rPr>
        <w:t xml:space="preserve"> obuhvataju složenije radnje koje se mogu razložiti </w:t>
      </w:r>
      <w:r w:rsidR="006E5E1D" w:rsidRPr="07A50431">
        <w:rPr>
          <w:lang w:val="sr-Latn-RS"/>
        </w:rPr>
        <w:t>dalje razložiti na pojedinačne slučajeve korišćenja.</w:t>
      </w:r>
    </w:p>
    <w:p w14:paraId="0B9BBEE3" w14:textId="70F6B8FE" w:rsidR="009D5E78" w:rsidRDefault="04A57DDE" w:rsidP="009D5E78">
      <w:pPr>
        <w:pStyle w:val="BodyText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45909B89" wp14:editId="2A432DC6">
            <wp:extent cx="5097145" cy="9374059"/>
            <wp:effectExtent l="0" t="0" r="0" b="0"/>
            <wp:docPr id="2141591250" name="Picture 214159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21" cy="9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AC0" w14:textId="49B704E5" w:rsidR="006E5E1D" w:rsidRDefault="006E5E1D" w:rsidP="07A50431">
      <w:pPr>
        <w:pStyle w:val="BodyText"/>
        <w:rPr>
          <w:lang w:val="sr-Latn-RS"/>
        </w:rPr>
      </w:pPr>
      <w:r w:rsidRPr="07A50431">
        <w:rPr>
          <w:lang w:val="sr-Latn-RS"/>
        </w:rPr>
        <w:t>Detaljni UML dijagram</w:t>
      </w:r>
      <w:r w:rsidR="2434DC7D" w:rsidRPr="07A50431">
        <w:rPr>
          <w:lang w:val="sr-Latn-RS"/>
        </w:rPr>
        <w:t>i</w:t>
      </w:r>
      <w:r w:rsidRPr="07A50431">
        <w:rPr>
          <w:lang w:val="sr-Latn-RS"/>
        </w:rPr>
        <w:t xml:space="preserve"> za slučaj</w:t>
      </w:r>
      <w:r w:rsidR="0E54E1C5" w:rsidRPr="07A50431">
        <w:rPr>
          <w:lang w:val="sr-Latn-RS"/>
        </w:rPr>
        <w:t>eve</w:t>
      </w:r>
      <w:r w:rsidRPr="07A50431">
        <w:rPr>
          <w:lang w:val="sr-Latn-RS"/>
        </w:rPr>
        <w:t xml:space="preserve"> korišćenja</w:t>
      </w:r>
      <w:r w:rsidR="2D165646" w:rsidRPr="07A50431">
        <w:rPr>
          <w:lang w:val="sr-Latn-RS"/>
        </w:rPr>
        <w:t>:</w:t>
      </w:r>
      <w:r w:rsidRPr="07A50431">
        <w:rPr>
          <w:lang w:val="sr-Latn-RS"/>
        </w:rPr>
        <w:t xml:space="preserve"> </w:t>
      </w:r>
      <w:r w:rsidR="5FAD9309" w:rsidRPr="07A50431">
        <w:rPr>
          <w:lang w:val="sr-Latn-RS"/>
        </w:rPr>
        <w:t>upravljanje timom, upravljanje proj</w:t>
      </w:r>
      <w:r w:rsidR="4B408C1A" w:rsidRPr="07A50431">
        <w:rPr>
          <w:lang w:val="sr-Latn-RS"/>
        </w:rPr>
        <w:t>e</w:t>
      </w:r>
      <w:r w:rsidR="7AE008C3" w:rsidRPr="07A50431">
        <w:rPr>
          <w:lang w:val="sr-Latn-RS"/>
        </w:rPr>
        <w:t>k</w:t>
      </w:r>
      <w:r w:rsidR="5FAD9309" w:rsidRPr="07A50431">
        <w:rPr>
          <w:lang w:val="sr-Latn-RS"/>
        </w:rPr>
        <w:t>tima, komunikacija sa ostalim korisnicima, kori</w:t>
      </w:r>
      <w:r w:rsidR="3B8B7E93" w:rsidRPr="07A50431">
        <w:rPr>
          <w:lang w:val="sr-Latn-RS"/>
        </w:rPr>
        <w:t>šć</w:t>
      </w:r>
      <w:r w:rsidR="5FAD9309" w:rsidRPr="07A50431">
        <w:rPr>
          <w:lang w:val="sr-Latn-RS"/>
        </w:rPr>
        <w:t>enje kalendara</w:t>
      </w:r>
      <w:r w:rsidR="34468B0F" w:rsidRPr="07A50431">
        <w:rPr>
          <w:lang w:val="sr-Latn-RS"/>
        </w:rPr>
        <w:t>, pode</w:t>
      </w:r>
      <w:r w:rsidR="3589B04D" w:rsidRPr="07A50431">
        <w:rPr>
          <w:lang w:val="sr-Latn-RS"/>
        </w:rPr>
        <w:t>š</w:t>
      </w:r>
      <w:r w:rsidR="34468B0F" w:rsidRPr="07A50431">
        <w:rPr>
          <w:lang w:val="sr-Latn-RS"/>
        </w:rPr>
        <w:t>avanje naloga i upravljanje zadacima su</w:t>
      </w:r>
      <w:r w:rsidRPr="07A50431">
        <w:rPr>
          <w:lang w:val="sr-Latn-RS"/>
        </w:rPr>
        <w:t xml:space="preserve"> prikazan</w:t>
      </w:r>
      <w:r w:rsidR="19DFC99B" w:rsidRPr="07A50431">
        <w:rPr>
          <w:lang w:val="sr-Latn-RS"/>
        </w:rPr>
        <w:t>i</w:t>
      </w:r>
      <w:r w:rsidRPr="07A50431">
        <w:rPr>
          <w:lang w:val="sr-Latn-RS"/>
        </w:rPr>
        <w:t xml:space="preserve"> </w:t>
      </w:r>
      <w:r w:rsidR="5CD1BA13" w:rsidRPr="07A50431">
        <w:rPr>
          <w:lang w:val="sr-Latn-RS"/>
        </w:rPr>
        <w:t>u nastavku</w:t>
      </w:r>
      <w:r w:rsidRPr="07A50431">
        <w:rPr>
          <w:lang w:val="sr-Latn-RS"/>
        </w:rPr>
        <w:t>:</w:t>
      </w:r>
    </w:p>
    <w:p w14:paraId="049F31CB" w14:textId="774A6FFB" w:rsidR="009458D3" w:rsidRDefault="4BC341F9" w:rsidP="009D5E78">
      <w:pPr>
        <w:pStyle w:val="BodyText"/>
      </w:pPr>
      <w:r>
        <w:rPr>
          <w:noProof/>
        </w:rPr>
        <w:lastRenderedPageBreak/>
        <w:drawing>
          <wp:inline distT="0" distB="0" distL="0" distR="0" wp14:anchorId="2D695966" wp14:editId="093C671D">
            <wp:extent cx="4572000" cy="3152775"/>
            <wp:effectExtent l="0" t="0" r="0" b="0"/>
            <wp:docPr id="486761418" name="Picture 48676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AC907" wp14:editId="3E3361D8">
            <wp:extent cx="4572000" cy="3543300"/>
            <wp:effectExtent l="0" t="0" r="0" b="0"/>
            <wp:docPr id="1596595877" name="Picture 159659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28E043">
        <w:rPr>
          <w:noProof/>
        </w:rPr>
        <w:drawing>
          <wp:inline distT="0" distB="0" distL="0" distR="0" wp14:anchorId="46080EFA" wp14:editId="1712806F">
            <wp:extent cx="4572000" cy="3352800"/>
            <wp:effectExtent l="0" t="0" r="0" b="0"/>
            <wp:docPr id="1378115479" name="Picture 137811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57E043">
        <w:rPr>
          <w:noProof/>
        </w:rPr>
        <w:lastRenderedPageBreak/>
        <w:drawing>
          <wp:inline distT="0" distB="0" distL="0" distR="0" wp14:anchorId="4D9E4321" wp14:editId="71B54BAB">
            <wp:extent cx="4572000" cy="3228975"/>
            <wp:effectExtent l="0" t="0" r="0" b="0"/>
            <wp:docPr id="1193800566" name="Picture 119380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C81086">
        <w:rPr>
          <w:noProof/>
        </w:rPr>
        <w:drawing>
          <wp:inline distT="0" distB="0" distL="0" distR="0" wp14:anchorId="370649D7" wp14:editId="71F09D4D">
            <wp:extent cx="4572000" cy="2800350"/>
            <wp:effectExtent l="0" t="0" r="0" b="0"/>
            <wp:docPr id="734265236" name="Picture 73426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C81086">
        <w:rPr>
          <w:noProof/>
        </w:rPr>
        <w:drawing>
          <wp:inline distT="0" distB="0" distL="0" distR="0" wp14:anchorId="7A3023A8" wp14:editId="2F10F420">
            <wp:extent cx="4572000" cy="3648075"/>
            <wp:effectExtent l="0" t="0" r="0" b="0"/>
            <wp:docPr id="1198033802" name="Picture 119803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4669" w14:textId="1163BD32" w:rsidR="00583959" w:rsidRPr="009D5E78" w:rsidRDefault="00583959" w:rsidP="00583959">
      <w:pPr>
        <w:pStyle w:val="BodyText"/>
      </w:pPr>
      <w:r>
        <w:br w:type="page"/>
      </w:r>
    </w:p>
    <w:p w14:paraId="579AF3AD" w14:textId="77777777" w:rsidR="006E5E1D" w:rsidRDefault="006E5E1D" w:rsidP="07A50431">
      <w:pPr>
        <w:pStyle w:val="Heading1"/>
        <w:rPr>
          <w:lang w:val="sr-Latn-RS"/>
        </w:rPr>
      </w:pPr>
      <w:bookmarkStart w:id="4" w:name="_Toc68273115"/>
      <w:r w:rsidRPr="07A50431">
        <w:rPr>
          <w:lang w:val="sr-Latn-RS"/>
        </w:rPr>
        <w:lastRenderedPageBreak/>
        <w:t>Profili korisnika</w:t>
      </w:r>
      <w:bookmarkEnd w:id="4"/>
    </w:p>
    <w:p w14:paraId="601AF485" w14:textId="4364EA79" w:rsidR="0020422A" w:rsidRDefault="0020422A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Identifikovani su sledeći </w:t>
      </w:r>
      <w:r w:rsidR="004E4574" w:rsidRPr="07A50431">
        <w:rPr>
          <w:lang w:val="sr-Latn-RS"/>
        </w:rPr>
        <w:t>profili</w:t>
      </w:r>
      <w:r w:rsidRPr="07A50431">
        <w:rPr>
          <w:lang w:val="sr-Latn-RS"/>
        </w:rPr>
        <w:t xml:space="preserve"> korisnika </w:t>
      </w:r>
      <w:r w:rsidR="2DD3CB31" w:rsidRPr="07A50431">
        <w:rPr>
          <w:lang w:val="sr-Latn-RS"/>
        </w:rPr>
        <w:t>Cogit aplikacije</w:t>
      </w:r>
      <w:r w:rsidRPr="07A50431">
        <w:rPr>
          <w:lang w:val="sr-Latn-RS"/>
        </w:rPr>
        <w:t>:</w:t>
      </w:r>
    </w:p>
    <w:p w14:paraId="231D62BA" w14:textId="5C5A539C" w:rsidR="006E5E1D" w:rsidRPr="003372D3" w:rsidRDefault="006E5E1D" w:rsidP="07A50431">
      <w:pPr>
        <w:pStyle w:val="Heading2"/>
        <w:rPr>
          <w:lang w:val="sr-Latn-RS"/>
        </w:rPr>
      </w:pPr>
      <w:bookmarkStart w:id="5" w:name="_Toc68273116"/>
      <w:r w:rsidRPr="07A50431">
        <w:rPr>
          <w:lang w:val="sr-Latn-RS"/>
        </w:rPr>
        <w:t xml:space="preserve">Posetilac </w:t>
      </w:r>
      <w:r w:rsidR="288609BA" w:rsidRPr="07A50431">
        <w:rPr>
          <w:lang w:val="sr-Latn-RS"/>
        </w:rPr>
        <w:t>aplikacije</w:t>
      </w:r>
      <w:bookmarkEnd w:id="5"/>
    </w:p>
    <w:p w14:paraId="759AF037" w14:textId="5B29D334" w:rsidR="0020422A" w:rsidRDefault="0020422A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Posetilac </w:t>
      </w:r>
      <w:r w:rsidR="5839F7C2" w:rsidRPr="07A50431">
        <w:rPr>
          <w:lang w:val="sr-Latn-RS"/>
        </w:rPr>
        <w:t>aplikacije</w:t>
      </w:r>
      <w:r w:rsidRPr="07A50431">
        <w:rPr>
          <w:lang w:val="sr-Latn-RS"/>
        </w:rPr>
        <w:t xml:space="preserve"> je osnovni </w:t>
      </w:r>
      <w:r w:rsidR="004E4574" w:rsidRPr="07A50431">
        <w:rPr>
          <w:lang w:val="sr-Latn-RS"/>
        </w:rPr>
        <w:t>profil</w:t>
      </w:r>
      <w:r w:rsidRPr="07A50431">
        <w:rPr>
          <w:lang w:val="sr-Latn-RS"/>
        </w:rPr>
        <w:t xml:space="preserve"> korisnika </w:t>
      </w:r>
      <w:r w:rsidR="00885A38" w:rsidRPr="07A50431">
        <w:rPr>
          <w:lang w:val="sr-Latn-RS"/>
        </w:rPr>
        <w:t>koji sa najmanjim skupom funkcionalnosti na raspolaganju.</w:t>
      </w:r>
      <w:r w:rsidR="00D27246" w:rsidRPr="07A50431">
        <w:rPr>
          <w:lang w:val="sr-Latn-RS"/>
        </w:rPr>
        <w:t xml:space="preserve"> Korisnici ovog tipa pristupaju </w:t>
      </w:r>
      <w:r w:rsidR="18E22622" w:rsidRPr="07A50431">
        <w:rPr>
          <w:lang w:val="sr-Latn-RS"/>
        </w:rPr>
        <w:t xml:space="preserve">aplikaciji </w:t>
      </w:r>
      <w:r w:rsidR="00D27246" w:rsidRPr="07A50431">
        <w:rPr>
          <w:lang w:val="sr-Latn-RS"/>
        </w:rPr>
        <w:t xml:space="preserve">u cilju </w:t>
      </w:r>
      <w:r w:rsidR="6CCA3143" w:rsidRPr="07A50431">
        <w:rPr>
          <w:lang w:val="sr-Latn-RS"/>
        </w:rPr>
        <w:t>registrovanja i prijavljivanja na sistem.</w:t>
      </w:r>
      <w:r w:rsidR="00D27246" w:rsidRPr="07A50431">
        <w:rPr>
          <w:lang w:val="sr-Latn-RS"/>
        </w:rPr>
        <w:t xml:space="preserve"> Pristup </w:t>
      </w:r>
      <w:r w:rsidR="2B73B381" w:rsidRPr="07A50431">
        <w:rPr>
          <w:lang w:val="sr-Latn-RS"/>
        </w:rPr>
        <w:t xml:space="preserve">aplikacije </w:t>
      </w:r>
      <w:r w:rsidR="00D27246" w:rsidRPr="07A50431">
        <w:rPr>
          <w:lang w:val="sr-Latn-RS"/>
        </w:rPr>
        <w:t xml:space="preserve">u ulozi posetioca je slobodan, tj. ne zahteva prethodno prijavljivanje na </w:t>
      </w:r>
      <w:r w:rsidR="337E9455" w:rsidRPr="07A50431">
        <w:rPr>
          <w:lang w:val="sr-Latn-RS"/>
        </w:rPr>
        <w:t>aplikaciju</w:t>
      </w:r>
      <w:r w:rsidR="00D27246" w:rsidRPr="07A50431">
        <w:rPr>
          <w:lang w:val="sr-Latn-RS"/>
        </w:rPr>
        <w:t>.</w:t>
      </w:r>
    </w:p>
    <w:p w14:paraId="5889A974" w14:textId="13FB0960" w:rsidR="006E5E1D" w:rsidRPr="003372D3" w:rsidRDefault="2995EDA0" w:rsidP="07A50431">
      <w:pPr>
        <w:pStyle w:val="Heading2"/>
        <w:rPr>
          <w:lang w:val="sr-Latn-RS"/>
        </w:rPr>
      </w:pPr>
      <w:bookmarkStart w:id="6" w:name="_Toc68273117"/>
      <w:r w:rsidRPr="07A50431">
        <w:rPr>
          <w:lang w:val="sr-Latn-RS"/>
        </w:rPr>
        <w:t>Korisnik</w:t>
      </w:r>
      <w:bookmarkEnd w:id="6"/>
    </w:p>
    <w:p w14:paraId="156A0DE8" w14:textId="1FBAE68A" w:rsidR="0020422A" w:rsidRDefault="176A8EB8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</w:t>
      </w:r>
      <w:r w:rsidR="6EBC1F55" w:rsidRPr="07A50431">
        <w:rPr>
          <w:lang w:val="sr-Latn-RS"/>
        </w:rPr>
        <w:t xml:space="preserve"> </w:t>
      </w:r>
      <w:r w:rsidR="00D27246" w:rsidRPr="07A50431">
        <w:rPr>
          <w:lang w:val="sr-Latn-RS"/>
        </w:rPr>
        <w:t xml:space="preserve">je </w:t>
      </w:r>
      <w:r w:rsidR="004E4574" w:rsidRPr="07A50431">
        <w:rPr>
          <w:lang w:val="sr-Latn-RS"/>
        </w:rPr>
        <w:t>profil</w:t>
      </w:r>
      <w:r w:rsidR="00D27246" w:rsidRPr="07A50431">
        <w:rPr>
          <w:lang w:val="sr-Latn-RS"/>
        </w:rPr>
        <w:t xml:space="preserve"> koji obuhvata sve</w:t>
      </w:r>
      <w:r w:rsidR="589B39D5" w:rsidRPr="07A50431">
        <w:rPr>
          <w:lang w:val="sr-Latn-RS"/>
        </w:rPr>
        <w:t xml:space="preserve"> prijavljene</w:t>
      </w:r>
      <w:r w:rsidR="00D27246" w:rsidRPr="07A50431">
        <w:rPr>
          <w:lang w:val="sr-Latn-RS"/>
        </w:rPr>
        <w:t xml:space="preserve"> </w:t>
      </w:r>
      <w:r w:rsidR="5A18DEF6" w:rsidRPr="07A50431">
        <w:rPr>
          <w:lang w:val="sr-Latn-RS"/>
        </w:rPr>
        <w:t>korisnike aplikacije</w:t>
      </w:r>
      <w:r w:rsidR="00D27246" w:rsidRPr="07A50431">
        <w:rPr>
          <w:lang w:val="sr-Latn-RS"/>
        </w:rPr>
        <w:t xml:space="preserve">. </w:t>
      </w:r>
      <w:r w:rsidR="45227182" w:rsidRPr="07A50431">
        <w:rPr>
          <w:lang w:val="sr-Latn-RS"/>
        </w:rPr>
        <w:t>Posetilac aplikacije postaje korisnik kreiranjem naloga ili prijavljivanjem na sistem</w:t>
      </w:r>
      <w:r w:rsidR="00D27246" w:rsidRPr="07A50431">
        <w:rPr>
          <w:lang w:val="sr-Latn-RS"/>
        </w:rPr>
        <w:t xml:space="preserve">. Da bi </w:t>
      </w:r>
      <w:r w:rsidR="1F76AB4E" w:rsidRPr="07A50431">
        <w:rPr>
          <w:lang w:val="sr-Latn-RS"/>
        </w:rPr>
        <w:t>korisnik</w:t>
      </w:r>
      <w:r w:rsidR="00D27246" w:rsidRPr="07A50431">
        <w:rPr>
          <w:lang w:val="sr-Latn-RS"/>
        </w:rPr>
        <w:t xml:space="preserve"> mogao da ažurira podatke o sebi potrebn</w:t>
      </w:r>
      <w:r w:rsidR="54A9F388" w:rsidRPr="07A50431">
        <w:rPr>
          <w:lang w:val="sr-Latn-RS"/>
        </w:rPr>
        <w:t>o</w:t>
      </w:r>
      <w:r w:rsidR="00D27246" w:rsidRPr="07A50431">
        <w:rPr>
          <w:lang w:val="sr-Latn-RS"/>
        </w:rPr>
        <w:t xml:space="preserve"> je prethodno prijavljivanje korisnika. </w:t>
      </w:r>
    </w:p>
    <w:p w14:paraId="67DBF0ED" w14:textId="7450AC97" w:rsidR="07A50431" w:rsidRDefault="7F27A720" w:rsidP="00583959">
      <w:pPr>
        <w:pStyle w:val="Heading2"/>
        <w:rPr>
          <w:lang w:val="sr-Latn-RS"/>
        </w:rPr>
      </w:pPr>
      <w:r w:rsidRPr="00583959">
        <w:rPr>
          <w:lang w:val="sr-Latn-RS"/>
        </w:rPr>
        <w:t>Član</w:t>
      </w:r>
      <w:r w:rsidRPr="07A50431">
        <w:rPr>
          <w:lang w:val="sr-Latn-RS"/>
        </w:rPr>
        <w:t xml:space="preserve"> </w:t>
      </w:r>
      <w:r w:rsidRPr="00583959">
        <w:rPr>
          <w:lang w:val="sr-Latn-RS"/>
        </w:rPr>
        <w:t>tima</w:t>
      </w:r>
    </w:p>
    <w:p w14:paraId="2CA54591" w14:textId="511CF688" w:rsidR="07A50431" w:rsidRDefault="55EFB8F4" w:rsidP="00583959">
      <w:pPr>
        <w:pStyle w:val="BodyText"/>
        <w:rPr>
          <w:lang w:val="sr-Latn-RS"/>
        </w:rPr>
      </w:pPr>
      <w:r w:rsidRPr="07A50431">
        <w:rPr>
          <w:lang w:val="sr-Latn-RS"/>
        </w:rPr>
        <w:t>Član</w:t>
      </w:r>
      <w:r w:rsidR="6CE81B4C" w:rsidRPr="07A50431">
        <w:rPr>
          <w:lang w:val="sr-Latn-RS"/>
        </w:rPr>
        <w:t xml:space="preserve"> tima je korisnik koji je </w:t>
      </w:r>
      <w:r w:rsidR="0BF4D3E9" w:rsidRPr="07A50431">
        <w:rPr>
          <w:lang w:val="sr-Latn-RS"/>
        </w:rPr>
        <w:t>pridružen</w:t>
      </w:r>
      <w:r w:rsidR="42DFD545" w:rsidRPr="07A50431">
        <w:rPr>
          <w:lang w:val="sr-Latn-RS"/>
        </w:rPr>
        <w:t xml:space="preserve"> nekom timu.</w:t>
      </w:r>
      <w:r w:rsidR="2385954F" w:rsidRPr="07A50431">
        <w:rPr>
          <w:lang w:val="sr-Latn-RS"/>
        </w:rPr>
        <w:t xml:space="preserve"> U okviru tima </w:t>
      </w:r>
      <w:r w:rsidR="2C942836" w:rsidRPr="07A50431">
        <w:rPr>
          <w:lang w:val="sr-Latn-RS"/>
        </w:rPr>
        <w:t>č</w:t>
      </w:r>
      <w:r w:rsidR="2385954F" w:rsidRPr="07A50431">
        <w:rPr>
          <w:lang w:val="sr-Latn-RS"/>
        </w:rPr>
        <w:t>lan tima mo</w:t>
      </w:r>
      <w:r w:rsidR="3EAB9482" w:rsidRPr="07A50431">
        <w:rPr>
          <w:lang w:val="sr-Latn-RS"/>
        </w:rPr>
        <w:t>ž</w:t>
      </w:r>
      <w:r w:rsidR="2385954F" w:rsidRPr="07A50431">
        <w:rPr>
          <w:lang w:val="sr-Latn-RS"/>
        </w:rPr>
        <w:t>e da upravlja zadacima</w:t>
      </w:r>
      <w:r w:rsidR="00583959">
        <w:rPr>
          <w:lang w:val="sr-Latn-RS"/>
        </w:rPr>
        <w:t xml:space="preserve"> </w:t>
      </w:r>
      <w:r w:rsidR="2385954F" w:rsidRPr="07A50431">
        <w:rPr>
          <w:lang w:val="sr-Latn-RS"/>
        </w:rPr>
        <w:t>koji su mu dodeljeni pomo</w:t>
      </w:r>
      <w:r w:rsidR="5C48163E" w:rsidRPr="07A50431">
        <w:rPr>
          <w:lang w:val="sr-Latn-RS"/>
        </w:rPr>
        <w:t>ć</w:t>
      </w:r>
      <w:r w:rsidR="2385954F" w:rsidRPr="07A50431">
        <w:rPr>
          <w:lang w:val="sr-Latn-RS"/>
        </w:rPr>
        <w:t>u f</w:t>
      </w:r>
      <w:r w:rsidR="6C6EBACC" w:rsidRPr="07A50431">
        <w:rPr>
          <w:lang w:val="sr-Latn-RS"/>
        </w:rPr>
        <w:t>unkcionalnosti koje aplikacij</w:t>
      </w:r>
      <w:r w:rsidR="39D8A264" w:rsidRPr="07A50431">
        <w:rPr>
          <w:lang w:val="sr-Latn-RS"/>
        </w:rPr>
        <w:t>a</w:t>
      </w:r>
      <w:r w:rsidR="6C6EBACC" w:rsidRPr="07A50431">
        <w:rPr>
          <w:lang w:val="sr-Latn-RS"/>
        </w:rPr>
        <w:t xml:space="preserve"> nudi.</w:t>
      </w:r>
    </w:p>
    <w:p w14:paraId="7579A067" w14:textId="31E11782" w:rsidR="6FBFCF24" w:rsidRDefault="6FBFCF24" w:rsidP="07A50431">
      <w:pPr>
        <w:pStyle w:val="Heading2"/>
        <w:rPr>
          <w:lang w:val="sr-Latn-RS"/>
        </w:rPr>
      </w:pPr>
      <w:bookmarkStart w:id="7" w:name="_Toc68273118"/>
      <w:r w:rsidRPr="07A50431">
        <w:rPr>
          <w:lang w:val="sr-Latn-RS"/>
        </w:rPr>
        <w:t>Vo</w:t>
      </w:r>
      <w:r w:rsidR="45E39DCA" w:rsidRPr="07A50431">
        <w:rPr>
          <w:lang w:val="sr-Latn-RS"/>
        </w:rPr>
        <w:t>đ</w:t>
      </w:r>
      <w:r w:rsidRPr="07A50431">
        <w:rPr>
          <w:lang w:val="sr-Latn-RS"/>
        </w:rPr>
        <w:t>a tima</w:t>
      </w:r>
      <w:bookmarkEnd w:id="7"/>
    </w:p>
    <w:p w14:paraId="66FDEF33" w14:textId="379701EB" w:rsidR="0020422A" w:rsidRDefault="1FA8AB36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6456D7AE" w:rsidRPr="07A50431">
        <w:rPr>
          <w:lang w:val="sr-Latn-RS"/>
        </w:rPr>
        <w:t>đa</w:t>
      </w:r>
      <w:r w:rsidRPr="07A50431">
        <w:rPr>
          <w:lang w:val="sr-Latn-RS"/>
        </w:rPr>
        <w:t xml:space="preserve"> tima</w:t>
      </w:r>
      <w:r w:rsidR="00D27246" w:rsidRPr="07A50431">
        <w:rPr>
          <w:lang w:val="sr-Latn-RS"/>
        </w:rPr>
        <w:t xml:space="preserve"> </w:t>
      </w:r>
      <w:r w:rsidR="00BA03E9" w:rsidRPr="07A50431">
        <w:rPr>
          <w:lang w:val="sr-Latn-RS"/>
        </w:rPr>
        <w:t xml:space="preserve">je član </w:t>
      </w:r>
      <w:r w:rsidR="49DD423C" w:rsidRPr="07A50431">
        <w:rPr>
          <w:lang w:val="sr-Latn-RS"/>
        </w:rPr>
        <w:t>tima</w:t>
      </w:r>
      <w:r w:rsidR="00BA03E9" w:rsidRPr="07A50431">
        <w:rPr>
          <w:lang w:val="sr-Latn-RS"/>
        </w:rPr>
        <w:t xml:space="preserve"> zadužen za upravljanje </w:t>
      </w:r>
      <w:r w:rsidR="27D38133" w:rsidRPr="07A50431">
        <w:rPr>
          <w:lang w:val="sr-Latn-RS"/>
        </w:rPr>
        <w:t>timom</w:t>
      </w:r>
      <w:r w:rsidR="00BA03E9" w:rsidRPr="07A50431">
        <w:rPr>
          <w:lang w:val="sr-Latn-RS"/>
        </w:rPr>
        <w:t>. Shodno vezi generalizacije</w:t>
      </w:r>
      <w:r w:rsidR="004E4574" w:rsidRPr="07A50431">
        <w:rPr>
          <w:lang w:val="sr-Latn-RS"/>
        </w:rPr>
        <w:t>,</w:t>
      </w:r>
      <w:r w:rsidR="00BA03E9" w:rsidRPr="07A50431">
        <w:rPr>
          <w:lang w:val="sr-Latn-RS"/>
        </w:rPr>
        <w:t xml:space="preserve"> </w:t>
      </w:r>
      <w:r w:rsidR="20EE9487" w:rsidRPr="07A50431">
        <w:rPr>
          <w:lang w:val="sr-Latn-RS"/>
        </w:rPr>
        <w:t>vo</w:t>
      </w:r>
      <w:r w:rsidR="0B7DF316" w:rsidRPr="07A50431">
        <w:rPr>
          <w:lang w:val="sr-Latn-RS"/>
        </w:rPr>
        <w:t>đa</w:t>
      </w:r>
      <w:r w:rsidR="20EE9487" w:rsidRPr="07A50431">
        <w:rPr>
          <w:lang w:val="sr-Latn-RS"/>
        </w:rPr>
        <w:t xml:space="preserve"> tima </w:t>
      </w:r>
      <w:r w:rsidR="00BA03E9" w:rsidRPr="07A50431">
        <w:rPr>
          <w:lang w:val="sr-Latn-RS"/>
        </w:rPr>
        <w:t xml:space="preserve">ima pristup svim funkcionalnostima </w:t>
      </w:r>
      <w:r w:rsidR="004E4574" w:rsidRPr="07A50431">
        <w:rPr>
          <w:lang w:val="sr-Latn-RS"/>
        </w:rPr>
        <w:t xml:space="preserve">definisanim za </w:t>
      </w:r>
      <w:r w:rsidR="00BA03E9" w:rsidRPr="07A50431">
        <w:rPr>
          <w:lang w:val="sr-Latn-RS"/>
        </w:rPr>
        <w:t>član</w:t>
      </w:r>
      <w:r w:rsidR="004E4574" w:rsidRPr="07A50431">
        <w:rPr>
          <w:lang w:val="sr-Latn-RS"/>
        </w:rPr>
        <w:t>a</w:t>
      </w:r>
      <w:r w:rsidR="00BA03E9" w:rsidRPr="07A50431">
        <w:rPr>
          <w:lang w:val="sr-Latn-RS"/>
        </w:rPr>
        <w:t xml:space="preserve"> </w:t>
      </w:r>
      <w:r w:rsidR="3822F235" w:rsidRPr="07A50431">
        <w:rPr>
          <w:lang w:val="sr-Latn-RS"/>
        </w:rPr>
        <w:t>tima</w:t>
      </w:r>
      <w:r w:rsidR="00BA03E9" w:rsidRPr="07A50431">
        <w:rPr>
          <w:lang w:val="sr-Latn-RS"/>
        </w:rPr>
        <w:t xml:space="preserve">, a posredno i </w:t>
      </w:r>
      <w:r w:rsidR="7F79193B" w:rsidRPr="07A50431">
        <w:rPr>
          <w:lang w:val="sr-Latn-RS"/>
        </w:rPr>
        <w:t>korisnika</w:t>
      </w:r>
      <w:r w:rsidR="00BA03E9" w:rsidRPr="07A50431">
        <w:rPr>
          <w:lang w:val="sr-Latn-RS"/>
        </w:rPr>
        <w:t>. Zaduženja specifična za šefa su kreiranje novih projekata i dodel</w:t>
      </w:r>
      <w:r w:rsidR="76952E32" w:rsidRPr="07A50431">
        <w:rPr>
          <w:lang w:val="sr-Latn-RS"/>
        </w:rPr>
        <w:t>jiv</w:t>
      </w:r>
      <w:r w:rsidR="00BA03E9" w:rsidRPr="07A50431">
        <w:rPr>
          <w:lang w:val="sr-Latn-RS"/>
        </w:rPr>
        <w:t>a</w:t>
      </w:r>
      <w:r w:rsidR="172F6FA2" w:rsidRPr="07A50431">
        <w:rPr>
          <w:lang w:val="sr-Latn-RS"/>
        </w:rPr>
        <w:t>nje</w:t>
      </w:r>
      <w:r w:rsidR="00BA03E9" w:rsidRPr="07A50431">
        <w:rPr>
          <w:lang w:val="sr-Latn-RS"/>
        </w:rPr>
        <w:t xml:space="preserve"> </w:t>
      </w:r>
      <w:r w:rsidR="460CAE1E" w:rsidRPr="07A50431">
        <w:rPr>
          <w:lang w:val="sr-Latn-RS"/>
        </w:rPr>
        <w:t xml:space="preserve">zadataka </w:t>
      </w:r>
      <w:r w:rsidR="00BA03E9" w:rsidRPr="07A50431">
        <w:rPr>
          <w:lang w:val="sr-Latn-RS"/>
        </w:rPr>
        <w:t>članov</w:t>
      </w:r>
      <w:r w:rsidR="0B3EB530" w:rsidRPr="07A50431">
        <w:rPr>
          <w:lang w:val="sr-Latn-RS"/>
        </w:rPr>
        <w:t>ima</w:t>
      </w:r>
      <w:r w:rsidR="00BA03E9" w:rsidRPr="07A50431">
        <w:rPr>
          <w:lang w:val="sr-Latn-RS"/>
        </w:rPr>
        <w:t xml:space="preserve"> </w:t>
      </w:r>
      <w:r w:rsidR="44BA2BA7" w:rsidRPr="07A50431">
        <w:rPr>
          <w:lang w:val="sr-Latn-RS"/>
        </w:rPr>
        <w:t>tima</w:t>
      </w:r>
      <w:r w:rsidR="00BA03E9" w:rsidRPr="07A50431">
        <w:rPr>
          <w:lang w:val="sr-Latn-RS"/>
        </w:rPr>
        <w:t>.</w:t>
      </w:r>
    </w:p>
    <w:p w14:paraId="040611BF" w14:textId="77777777" w:rsidR="006E5E1D" w:rsidRPr="003372D3" w:rsidRDefault="006E5E1D" w:rsidP="07A50431">
      <w:pPr>
        <w:pStyle w:val="Heading2"/>
        <w:rPr>
          <w:lang w:val="sr-Latn-RS"/>
        </w:rPr>
      </w:pPr>
      <w:bookmarkStart w:id="8" w:name="_Toc68273119"/>
      <w:r w:rsidRPr="07A50431">
        <w:rPr>
          <w:lang w:val="sr-Latn-RS"/>
        </w:rPr>
        <w:t>Administrator</w:t>
      </w:r>
      <w:bookmarkEnd w:id="8"/>
    </w:p>
    <w:p w14:paraId="4D8E1127" w14:textId="04BDCE19" w:rsidR="0020422A" w:rsidRDefault="004E4574" w:rsidP="07A50431">
      <w:pPr>
        <w:pStyle w:val="BodyText"/>
        <w:rPr>
          <w:lang w:val="sr-Latn-RS"/>
        </w:rPr>
      </w:pPr>
      <w:r w:rsidRPr="07A50431">
        <w:rPr>
          <w:lang w:val="sr-Latn-RS"/>
        </w:rPr>
        <w:t>Administrator je specijalni profil korisnika koji ima pristup svim funkcionalnostima a</w:t>
      </w:r>
      <w:r w:rsidR="45D564B0" w:rsidRPr="07A50431">
        <w:rPr>
          <w:lang w:val="sr-Latn-RS"/>
        </w:rPr>
        <w:t>plikacije</w:t>
      </w:r>
      <w:r w:rsidRPr="07A50431">
        <w:rPr>
          <w:lang w:val="sr-Latn-RS"/>
        </w:rPr>
        <w:t xml:space="preserve">, tj. može se naći u ulozi bilo kog </w:t>
      </w:r>
      <w:r w:rsidR="054A318A" w:rsidRPr="07A50431">
        <w:rPr>
          <w:lang w:val="sr-Latn-RS"/>
        </w:rPr>
        <w:t xml:space="preserve">tipa </w:t>
      </w:r>
      <w:r w:rsidRPr="07A50431">
        <w:rPr>
          <w:lang w:val="sr-Latn-RS"/>
        </w:rPr>
        <w:t xml:space="preserve">korisnika </w:t>
      </w:r>
      <w:r w:rsidR="192EBA7C" w:rsidRPr="07A50431">
        <w:rPr>
          <w:lang w:val="sr-Latn-RS"/>
        </w:rPr>
        <w:t>aplikacije</w:t>
      </w:r>
      <w:r w:rsidRPr="07A50431">
        <w:rPr>
          <w:lang w:val="sr-Latn-RS"/>
        </w:rPr>
        <w:t>.</w:t>
      </w:r>
      <w:r w:rsidR="00BC0D10" w:rsidRPr="07A50431">
        <w:rPr>
          <w:lang w:val="sr-Latn-RS"/>
        </w:rPr>
        <w:t xml:space="preserve"> Administratorski profil je uveden kako bi se obezbedila što veća fleksibilnost u pogledu mogućnosti ažuriranja sadržaja </w:t>
      </w:r>
      <w:r w:rsidR="5884F5BA" w:rsidRPr="07A50431">
        <w:rPr>
          <w:lang w:val="sr-Latn-RS"/>
        </w:rPr>
        <w:t>aplikacije</w:t>
      </w:r>
      <w:r w:rsidR="00BC0D10" w:rsidRPr="07A50431">
        <w:rPr>
          <w:lang w:val="sr-Latn-RS"/>
        </w:rPr>
        <w:t>.</w:t>
      </w:r>
    </w:p>
    <w:p w14:paraId="7F825E50" w14:textId="77777777" w:rsidR="00397DD2" w:rsidRDefault="006E5E1D" w:rsidP="07A50431">
      <w:pPr>
        <w:pStyle w:val="Heading1"/>
        <w:rPr>
          <w:lang w:val="sr-Latn-RS"/>
        </w:rPr>
      </w:pPr>
      <w:bookmarkStart w:id="9" w:name="_Toc68273120"/>
      <w:r w:rsidRPr="07A50431">
        <w:rPr>
          <w:lang w:val="sr-Latn-RS"/>
        </w:rPr>
        <w:t>Opis slučajeva korišćenja</w:t>
      </w:r>
      <w:bookmarkEnd w:id="9"/>
    </w:p>
    <w:p w14:paraId="2DBFE57E" w14:textId="2D22137E" w:rsidR="667462E6" w:rsidRDefault="667462E6" w:rsidP="07A50431">
      <w:pPr>
        <w:pStyle w:val="Heading2"/>
        <w:rPr>
          <w:lang w:val="sr-Latn-RS"/>
        </w:rPr>
      </w:pPr>
      <w:bookmarkStart w:id="10" w:name="_Toc68273121"/>
      <w:r w:rsidRPr="07A50431">
        <w:rPr>
          <w:lang w:val="sr-Latn-RS"/>
        </w:rPr>
        <w:t>Brisanje tima</w:t>
      </w:r>
      <w:bookmarkEnd w:id="10"/>
    </w:p>
    <w:p w14:paraId="2AE8D395" w14:textId="77777777" w:rsidR="00397DD2" w:rsidRPr="007E0B43" w:rsidRDefault="00EB10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</w:t>
      </w:r>
      <w:r w:rsidR="000366F2" w:rsidRPr="07A50431">
        <w:rPr>
          <w:b/>
          <w:bCs/>
          <w:lang w:val="sr-Latn-RS"/>
        </w:rPr>
        <w:t>:</w:t>
      </w:r>
    </w:p>
    <w:p w14:paraId="368A1EC8" w14:textId="3E4DD6B4" w:rsidR="000366F2" w:rsidRDefault="209176EE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Vođa </w:t>
      </w:r>
      <w:r w:rsidR="50FF3B1E" w:rsidRPr="07A50431">
        <w:rPr>
          <w:lang w:val="sr-Latn-RS"/>
        </w:rPr>
        <w:t>tima može da obri</w:t>
      </w:r>
      <w:r w:rsidR="7BCBF073" w:rsidRPr="07A50431">
        <w:rPr>
          <w:lang w:val="sr-Latn-RS"/>
        </w:rPr>
        <w:t>š</w:t>
      </w:r>
      <w:r w:rsidR="50FF3B1E" w:rsidRPr="07A50431">
        <w:rPr>
          <w:lang w:val="sr-Latn-RS"/>
        </w:rPr>
        <w:t>e onaj tim kojim upravlja</w:t>
      </w:r>
      <w:r w:rsidR="0A5C580D" w:rsidRPr="07A50431">
        <w:rPr>
          <w:lang w:val="sr-Latn-RS"/>
        </w:rPr>
        <w:t>.</w:t>
      </w:r>
    </w:p>
    <w:p w14:paraId="406FE465" w14:textId="77777777" w:rsidR="00EB10DF" w:rsidRPr="007E0B43" w:rsidRDefault="00EB10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</w:t>
      </w:r>
      <w:r w:rsidR="000366F2" w:rsidRPr="07A50431">
        <w:rPr>
          <w:b/>
          <w:bCs/>
          <w:lang w:val="sr-Latn-RS"/>
        </w:rPr>
        <w:t>:</w:t>
      </w:r>
    </w:p>
    <w:p w14:paraId="751FD8B9" w14:textId="18030E1B" w:rsidR="000366F2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Vođa </w:t>
      </w:r>
      <w:r w:rsidR="3CBC5E51" w:rsidRPr="07A50431">
        <w:rPr>
          <w:lang w:val="sr-Latn-RS"/>
        </w:rPr>
        <w:t>tima</w:t>
      </w:r>
      <w:r w:rsidRPr="07A50431">
        <w:rPr>
          <w:lang w:val="sr-Latn-RS"/>
        </w:rPr>
        <w:t>, Administrator.</w:t>
      </w:r>
    </w:p>
    <w:p w14:paraId="786CEE2F" w14:textId="77777777" w:rsidR="00EB10DF" w:rsidRPr="007E0B43" w:rsidRDefault="00EB10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</w:t>
      </w:r>
      <w:r w:rsidR="000366F2" w:rsidRPr="07A50431">
        <w:rPr>
          <w:b/>
          <w:bCs/>
          <w:lang w:val="sr-Latn-RS"/>
        </w:rPr>
        <w:t>:</w:t>
      </w:r>
    </w:p>
    <w:p w14:paraId="75DF0016" w14:textId="2A6959B8" w:rsidR="000366F2" w:rsidRDefault="0415AEC7" w:rsidP="07A50431">
      <w:pPr>
        <w:pStyle w:val="BodyText"/>
        <w:rPr>
          <w:lang w:val="sr-Latn-RS"/>
        </w:rPr>
      </w:pPr>
      <w:r w:rsidRPr="07A50431">
        <w:rPr>
          <w:lang w:val="sr-Latn-RS"/>
        </w:rPr>
        <w:t>Upravljanje timom</w:t>
      </w:r>
      <w:r w:rsidR="00946092" w:rsidRPr="07A50431">
        <w:rPr>
          <w:lang w:val="sr-Latn-RS"/>
        </w:rPr>
        <w:t>.</w:t>
      </w:r>
    </w:p>
    <w:p w14:paraId="5578D34A" w14:textId="77777777" w:rsidR="00EB10DF" w:rsidRPr="007E0B43" w:rsidRDefault="00EB10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</w:t>
      </w:r>
      <w:r w:rsidR="000366F2" w:rsidRPr="07A50431">
        <w:rPr>
          <w:b/>
          <w:bCs/>
          <w:lang w:val="sr-Latn-RS"/>
        </w:rPr>
        <w:t>:</w:t>
      </w:r>
    </w:p>
    <w:p w14:paraId="25ADFCF4" w14:textId="79EE1828" w:rsidR="000366F2" w:rsidRDefault="5302CAF1" w:rsidP="07A50431">
      <w:pPr>
        <w:pStyle w:val="BodyText"/>
        <w:numPr>
          <w:ilvl w:val="0"/>
          <w:numId w:val="4"/>
        </w:numPr>
        <w:rPr>
          <w:lang w:val="sr-Latn-RS"/>
        </w:rPr>
      </w:pPr>
      <w:r w:rsidRPr="07A50431">
        <w:rPr>
          <w:lang w:val="sr-Latn-RS"/>
        </w:rPr>
        <w:t xml:space="preserve">Vođa tima ili administrator </w:t>
      </w:r>
      <w:r w:rsidR="00946092" w:rsidRPr="07A50431">
        <w:rPr>
          <w:lang w:val="sr-Latn-RS"/>
        </w:rPr>
        <w:t>bira opciju za</w:t>
      </w:r>
      <w:r w:rsidR="3446A023" w:rsidRPr="07A50431">
        <w:rPr>
          <w:lang w:val="sr-Latn-RS"/>
        </w:rPr>
        <w:t xml:space="preserve"> b</w:t>
      </w:r>
      <w:r w:rsidR="5154007B" w:rsidRPr="07A50431">
        <w:rPr>
          <w:lang w:val="sr-Latn-RS"/>
        </w:rPr>
        <w:t>risanje tima sa stranice na kojoj je prikazan taj tim.</w:t>
      </w:r>
    </w:p>
    <w:p w14:paraId="54C5481B" w14:textId="02B8E2CD" w:rsidR="00946092" w:rsidRDefault="00946092" w:rsidP="07A50431">
      <w:pPr>
        <w:pStyle w:val="BodyText"/>
        <w:numPr>
          <w:ilvl w:val="0"/>
          <w:numId w:val="4"/>
        </w:numPr>
        <w:rPr>
          <w:lang w:val="sr-Latn-RS"/>
        </w:rPr>
      </w:pPr>
      <w:r w:rsidRPr="07A50431">
        <w:rPr>
          <w:lang w:val="sr-Latn-RS"/>
        </w:rPr>
        <w:t>Tekuća stranica se osvežava i prikazuje</w:t>
      </w:r>
      <w:r w:rsidR="221ADF0D" w:rsidRPr="07A50431">
        <w:rPr>
          <w:lang w:val="sr-Latn-RS"/>
        </w:rPr>
        <w:t xml:space="preserve"> se</w:t>
      </w:r>
      <w:r w:rsidRPr="07A50431">
        <w:rPr>
          <w:lang w:val="sr-Latn-RS"/>
        </w:rPr>
        <w:t xml:space="preserve"> </w:t>
      </w:r>
      <w:r w:rsidR="5C34B288" w:rsidRPr="07A50431">
        <w:rPr>
          <w:lang w:val="sr-Latn-RS"/>
        </w:rPr>
        <w:t>po</w:t>
      </w:r>
      <w:r w:rsidR="33450A0F" w:rsidRPr="07A50431">
        <w:rPr>
          <w:lang w:val="sr-Latn-RS"/>
        </w:rPr>
        <w:t>č</w:t>
      </w:r>
      <w:r w:rsidR="5C34B288" w:rsidRPr="07A50431">
        <w:rPr>
          <w:lang w:val="sr-Latn-RS"/>
        </w:rPr>
        <w:t>etn</w:t>
      </w:r>
      <w:r w:rsidR="63078C69" w:rsidRPr="07A50431">
        <w:rPr>
          <w:lang w:val="sr-Latn-RS"/>
        </w:rPr>
        <w:t>a</w:t>
      </w:r>
      <w:r w:rsidR="2EFB451F" w:rsidRPr="07A50431">
        <w:rPr>
          <w:lang w:val="sr-Latn-RS"/>
        </w:rPr>
        <w:t xml:space="preserve"> </w:t>
      </w:r>
      <w:r w:rsidR="5C34B288" w:rsidRPr="07A50431">
        <w:rPr>
          <w:lang w:val="sr-Latn-RS"/>
        </w:rPr>
        <w:t>stran</w:t>
      </w:r>
      <w:r w:rsidR="78C1B948" w:rsidRPr="07A50431">
        <w:rPr>
          <w:lang w:val="sr-Latn-RS"/>
        </w:rPr>
        <w:t>a</w:t>
      </w:r>
      <w:r w:rsidRPr="07A50431">
        <w:rPr>
          <w:lang w:val="sr-Latn-RS"/>
        </w:rPr>
        <w:t>.</w:t>
      </w:r>
    </w:p>
    <w:p w14:paraId="69C223F3" w14:textId="6ACCBCF5" w:rsidR="00EB10DF" w:rsidRPr="007E0B43" w:rsidRDefault="3B43060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0366F2" w:rsidRPr="07A50431">
        <w:rPr>
          <w:b/>
          <w:bCs/>
          <w:lang w:val="sr-Latn-RS"/>
        </w:rPr>
        <w:t>:</w:t>
      </w:r>
    </w:p>
    <w:p w14:paraId="09F9677B" w14:textId="77777777" w:rsidR="000366F2" w:rsidRDefault="00946092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2C092B87" w14:textId="77777777" w:rsidR="00EB10DF" w:rsidRPr="007E0B43" w:rsidRDefault="00EB10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</w:t>
      </w:r>
      <w:r w:rsidR="000366F2" w:rsidRPr="07A50431">
        <w:rPr>
          <w:b/>
          <w:bCs/>
          <w:lang w:val="sr-Latn-RS"/>
        </w:rPr>
        <w:t>:</w:t>
      </w:r>
    </w:p>
    <w:p w14:paraId="257BD02F" w14:textId="61CF2B6E" w:rsidR="000366F2" w:rsidRDefault="28AF0911" w:rsidP="07A50431">
      <w:pPr>
        <w:pStyle w:val="BodyText"/>
        <w:rPr>
          <w:lang w:val="sr-Latn-RS"/>
        </w:rPr>
      </w:pPr>
      <w:r w:rsidRPr="07A50431">
        <w:rPr>
          <w:lang w:val="sr-Latn-RS"/>
        </w:rPr>
        <w:t>Tim je obrisan</w:t>
      </w:r>
      <w:r w:rsidR="00946092" w:rsidRPr="07A50431">
        <w:rPr>
          <w:lang w:val="sr-Latn-RS"/>
        </w:rPr>
        <w:t>.</w:t>
      </w:r>
    </w:p>
    <w:p w14:paraId="7F99CDC7" w14:textId="49D34468" w:rsidR="2119AB27" w:rsidRDefault="2119AB27" w:rsidP="07A50431">
      <w:pPr>
        <w:pStyle w:val="Heading2"/>
        <w:rPr>
          <w:rFonts w:eastAsia="Arial"/>
          <w:lang w:val="sr-Latn-RS"/>
        </w:rPr>
      </w:pPr>
      <w:bookmarkStart w:id="11" w:name="_Toc68273122"/>
      <w:r w:rsidRPr="07A50431">
        <w:rPr>
          <w:lang w:val="sr-Latn-RS"/>
        </w:rPr>
        <w:t>Kreiranje naloga</w:t>
      </w:r>
      <w:bookmarkEnd w:id="11"/>
    </w:p>
    <w:p w14:paraId="648B48B3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3F96796F" w14:textId="24DEE67F" w:rsidR="007E0B43" w:rsidRDefault="0093229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Prikaz stranice </w:t>
      </w:r>
      <w:r w:rsidR="4D9648FF" w:rsidRPr="07A50431">
        <w:rPr>
          <w:lang w:val="sr-Latn-RS"/>
        </w:rPr>
        <w:t>aplikacij</w:t>
      </w:r>
      <w:r w:rsidR="67469350" w:rsidRPr="07A50431">
        <w:rPr>
          <w:lang w:val="sr-Latn-RS"/>
        </w:rPr>
        <w:t>e</w:t>
      </w:r>
      <w:r w:rsidR="4D9648FF" w:rsidRPr="07A50431">
        <w:rPr>
          <w:lang w:val="sr-Latn-RS"/>
        </w:rPr>
        <w:t xml:space="preserve"> </w:t>
      </w:r>
      <w:r w:rsidRPr="07A50431">
        <w:rPr>
          <w:lang w:val="sr-Latn-RS"/>
        </w:rPr>
        <w:t xml:space="preserve">sa </w:t>
      </w:r>
      <w:r w:rsidR="31E2FF29" w:rsidRPr="07A50431">
        <w:rPr>
          <w:lang w:val="sr-Latn-RS"/>
        </w:rPr>
        <w:t>formom za kreiranje naloga.</w:t>
      </w:r>
    </w:p>
    <w:p w14:paraId="0FE06A18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B2F3063" w14:textId="2F2AD831" w:rsidR="007E0B43" w:rsidRPr="007E0B43" w:rsidRDefault="007E0B43" w:rsidP="07A50431">
      <w:pPr>
        <w:pStyle w:val="BodyText"/>
        <w:keepNext/>
        <w:rPr>
          <w:lang w:val="sr-Latn-RS"/>
        </w:rPr>
      </w:pPr>
      <w:r w:rsidRPr="07A50431">
        <w:rPr>
          <w:lang w:val="sr-Latn-RS"/>
        </w:rPr>
        <w:t>Posetilac portala</w:t>
      </w:r>
    </w:p>
    <w:p w14:paraId="0CAA60A8" w14:textId="2C88331A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53C52B8C" w14:textId="77777777" w:rsidR="007E0B43" w:rsidRDefault="00932297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14D57052" w14:textId="683EEFA3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</w:t>
      </w:r>
    </w:p>
    <w:p w14:paraId="637D3795" w14:textId="3AA74BD5" w:rsidR="007E0B43" w:rsidRDefault="00D270AF" w:rsidP="07A50431">
      <w:pPr>
        <w:pStyle w:val="BodyText"/>
        <w:numPr>
          <w:ilvl w:val="0"/>
          <w:numId w:val="5"/>
        </w:numPr>
        <w:rPr>
          <w:lang w:val="sr-Latn-RS"/>
        </w:rPr>
      </w:pPr>
      <w:r w:rsidRPr="07A50431">
        <w:rPr>
          <w:lang w:val="sr-Latn-RS"/>
        </w:rPr>
        <w:t xml:space="preserve">Korisnik bira opciju za </w:t>
      </w:r>
      <w:r w:rsidR="1B127A6C" w:rsidRPr="07A50431">
        <w:rPr>
          <w:lang w:val="sr-Latn-RS"/>
        </w:rPr>
        <w:t>registrovanje.</w:t>
      </w:r>
    </w:p>
    <w:p w14:paraId="40D0FFD9" w14:textId="484CD90B" w:rsidR="00D270AF" w:rsidRDefault="00D270AF" w:rsidP="07A50431">
      <w:pPr>
        <w:pStyle w:val="BodyText"/>
        <w:numPr>
          <w:ilvl w:val="0"/>
          <w:numId w:val="5"/>
        </w:numPr>
        <w:rPr>
          <w:lang w:val="sr-Latn-RS"/>
        </w:rPr>
      </w:pPr>
      <w:r w:rsidRPr="07A50431">
        <w:rPr>
          <w:lang w:val="sr-Latn-RS"/>
        </w:rPr>
        <w:t xml:space="preserve">Prikazuje se </w:t>
      </w:r>
      <w:r w:rsidR="70552637" w:rsidRPr="07A50431">
        <w:rPr>
          <w:lang w:val="sr-Latn-RS"/>
        </w:rPr>
        <w:t>forma za kreiranje naloga.</w:t>
      </w:r>
    </w:p>
    <w:p w14:paraId="153E73F7" w14:textId="713062D4" w:rsidR="4D22AD2B" w:rsidRDefault="4D22AD2B" w:rsidP="07A50431">
      <w:pPr>
        <w:pStyle w:val="BodyText"/>
        <w:numPr>
          <w:ilvl w:val="0"/>
          <w:numId w:val="5"/>
        </w:numPr>
        <w:rPr>
          <w:lang w:val="sr-Latn-RS"/>
        </w:rPr>
      </w:pPr>
      <w:r w:rsidRPr="07A50431">
        <w:rPr>
          <w:lang w:val="sr-Latn-RS"/>
        </w:rPr>
        <w:t xml:space="preserve">Posetilac unosi </w:t>
      </w:r>
      <w:r w:rsidR="2522F10A" w:rsidRPr="07A50431">
        <w:rPr>
          <w:lang w:val="sr-Latn-RS"/>
        </w:rPr>
        <w:t>odgovarajuće</w:t>
      </w:r>
      <w:r w:rsidRPr="07A50431">
        <w:rPr>
          <w:lang w:val="sr-Latn-RS"/>
        </w:rPr>
        <w:t xml:space="preserve"> </w:t>
      </w:r>
      <w:r w:rsidR="00DD0CE8" w:rsidRPr="07A50431">
        <w:rPr>
          <w:lang w:val="sr-Latn-RS"/>
        </w:rPr>
        <w:t>podatke</w:t>
      </w:r>
      <w:r w:rsidR="56314012" w:rsidRPr="07A50431">
        <w:rPr>
          <w:lang w:val="sr-Latn-RS"/>
        </w:rPr>
        <w:t>.</w:t>
      </w:r>
    </w:p>
    <w:p w14:paraId="379F0007" w14:textId="2C6B79C0" w:rsidR="7AE7DB2B" w:rsidRDefault="7AE7DB2B" w:rsidP="07A50431">
      <w:pPr>
        <w:pStyle w:val="BodyText"/>
        <w:numPr>
          <w:ilvl w:val="0"/>
          <w:numId w:val="5"/>
        </w:numPr>
        <w:rPr>
          <w:lang w:val="sr-Latn-RS"/>
        </w:rPr>
      </w:pPr>
      <w:r w:rsidRPr="07A50431">
        <w:rPr>
          <w:lang w:val="sr-Latn-RS"/>
        </w:rPr>
        <w:t>Uneti podaci se proveravaju [izuzetak: nevalidni podaci].</w:t>
      </w:r>
    </w:p>
    <w:p w14:paraId="3CC03B08" w14:textId="06C3BA87" w:rsidR="187F55AD" w:rsidRDefault="187F55AD" w:rsidP="07A50431">
      <w:pPr>
        <w:pStyle w:val="BodyText"/>
        <w:numPr>
          <w:ilvl w:val="0"/>
          <w:numId w:val="5"/>
        </w:numPr>
        <w:rPr>
          <w:lang w:val="sr-Latn-RS"/>
        </w:rPr>
      </w:pPr>
      <w:r w:rsidRPr="07A50431">
        <w:rPr>
          <w:lang w:val="sr-Latn-RS"/>
        </w:rPr>
        <w:t>Vrsi se prijavljivanje na kreirani nalog.</w:t>
      </w:r>
    </w:p>
    <w:p w14:paraId="06F85E7E" w14:textId="11B3A43C" w:rsidR="007E0B43" w:rsidRPr="007E0B43" w:rsidRDefault="249BFC28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lastRenderedPageBreak/>
        <w:t>Izuzeci</w:t>
      </w:r>
      <w:r w:rsidR="007E0B43" w:rsidRPr="07A50431">
        <w:rPr>
          <w:b/>
          <w:bCs/>
          <w:lang w:val="sr-Latn-RS"/>
        </w:rPr>
        <w:t>:</w:t>
      </w:r>
    </w:p>
    <w:p w14:paraId="7CC9A5A6" w14:textId="2275BECA" w:rsidR="007E0B43" w:rsidRDefault="13C0199A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Nevalidni podaci</w:t>
      </w:r>
      <w:r w:rsidR="00932297" w:rsidRPr="07A50431">
        <w:rPr>
          <w:lang w:val="sr-Latn-RS"/>
        </w:rPr>
        <w:t>.</w:t>
      </w:r>
    </w:p>
    <w:p w14:paraId="742FD8D0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1FB1023C" w14:textId="4C523BD7" w:rsidR="007E0B43" w:rsidRDefault="6F9818AD" w:rsidP="07A50431">
      <w:pPr>
        <w:pStyle w:val="BodyText"/>
        <w:rPr>
          <w:lang w:val="sr-Latn-RS"/>
        </w:rPr>
      </w:pPr>
      <w:r w:rsidRPr="07A50431">
        <w:rPr>
          <w:lang w:val="sr-Latn-RS"/>
        </w:rPr>
        <w:t>Kreiran nov nalog</w:t>
      </w:r>
      <w:r w:rsidR="00932297" w:rsidRPr="07A50431">
        <w:rPr>
          <w:lang w:val="sr-Latn-RS"/>
        </w:rPr>
        <w:t>.</w:t>
      </w:r>
    </w:p>
    <w:p w14:paraId="3F8BF05F" w14:textId="23B64AA7" w:rsidR="16C2573E" w:rsidRDefault="16C2573E" w:rsidP="07A50431">
      <w:pPr>
        <w:pStyle w:val="Heading2"/>
        <w:rPr>
          <w:lang w:val="sr-Latn-RS"/>
        </w:rPr>
      </w:pPr>
      <w:bookmarkStart w:id="12" w:name="_Toc68273123"/>
      <w:r w:rsidRPr="07A50431">
        <w:rPr>
          <w:lang w:val="sr-Latn-RS"/>
        </w:rPr>
        <w:t>Prijavljivanje na sistem</w:t>
      </w:r>
      <w:bookmarkEnd w:id="12"/>
    </w:p>
    <w:p w14:paraId="2EB19987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0B482BAB" w14:textId="68A0BA33" w:rsidR="007E0B43" w:rsidRDefault="07D9FE83" w:rsidP="07A50431">
      <w:pPr>
        <w:pStyle w:val="BodyText"/>
        <w:rPr>
          <w:lang w:val="sr-Latn-RS"/>
        </w:rPr>
      </w:pPr>
      <w:r w:rsidRPr="07A50431">
        <w:rPr>
          <w:lang w:val="sr-Latn-RS"/>
        </w:rPr>
        <w:t>Prikaz stranice aplikacije sa formom za prijavljivanje</w:t>
      </w:r>
      <w:r w:rsidR="003A60C6" w:rsidRPr="07A50431">
        <w:rPr>
          <w:lang w:val="sr-Latn-RS"/>
        </w:rPr>
        <w:t>.</w:t>
      </w:r>
    </w:p>
    <w:p w14:paraId="34EB80CF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F99C1B7" w14:textId="717E090C" w:rsidR="007E0B43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>Posetilac portala</w:t>
      </w:r>
    </w:p>
    <w:p w14:paraId="255EDED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245E01DA" w14:textId="42F1F7DD" w:rsidR="007E0B43" w:rsidRDefault="4C9E7B09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Postojanje </w:t>
      </w:r>
      <w:r w:rsidR="7A85B8EF" w:rsidRPr="07A50431">
        <w:rPr>
          <w:lang w:val="sr-Latn-RS"/>
        </w:rPr>
        <w:t>već</w:t>
      </w:r>
      <w:r w:rsidRPr="07A50431">
        <w:rPr>
          <w:lang w:val="sr-Latn-RS"/>
        </w:rPr>
        <w:t xml:space="preserve"> kreiranog naloga</w:t>
      </w:r>
      <w:r w:rsidR="003A60C6" w:rsidRPr="07A50431">
        <w:rPr>
          <w:lang w:val="sr-Latn-RS"/>
        </w:rPr>
        <w:t>.</w:t>
      </w:r>
    </w:p>
    <w:p w14:paraId="0007719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7232CD0A" w14:textId="5491B826" w:rsidR="6D4C0870" w:rsidRDefault="6D4C0870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>Prikaz stranice aplikacije sa formom za prijavljivanje.</w:t>
      </w:r>
    </w:p>
    <w:p w14:paraId="5895F742" w14:textId="0053961B" w:rsidR="4703BFFC" w:rsidRDefault="4703BFFC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 xml:space="preserve">Posetilac </w:t>
      </w:r>
      <w:r w:rsidR="7C7501D3" w:rsidRPr="07A50431">
        <w:rPr>
          <w:lang w:val="sr-Latn-RS"/>
        </w:rPr>
        <w:t xml:space="preserve">unosi korisničko ime i lozinku, te nakon toga aktivira komandu </w:t>
      </w:r>
      <w:r w:rsidR="7C7501D3" w:rsidRPr="07A50431">
        <w:rPr>
          <w:i/>
          <w:iCs/>
          <w:lang w:val="sr-Latn-RS"/>
        </w:rPr>
        <w:t>Prijavi se</w:t>
      </w:r>
      <w:r w:rsidR="7C7501D3" w:rsidRPr="07A50431">
        <w:rPr>
          <w:lang w:val="sr-Latn-RS"/>
        </w:rPr>
        <w:t>.</w:t>
      </w:r>
    </w:p>
    <w:p w14:paraId="41A4D755" w14:textId="77777777" w:rsidR="7C7501D3" w:rsidRDefault="7C7501D3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>Uneti podaci se proveravaju [izuzetak: pogrešno korisničko ime i/ili lozinka].</w:t>
      </w:r>
    </w:p>
    <w:p w14:paraId="6FA36D8C" w14:textId="0AF18033" w:rsidR="3560A1CD" w:rsidRDefault="3560A1CD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7C7501D3" w:rsidRPr="07A50431">
        <w:rPr>
          <w:b/>
          <w:bCs/>
          <w:lang w:val="sr-Latn-RS"/>
        </w:rPr>
        <w:t>:</w:t>
      </w:r>
    </w:p>
    <w:p w14:paraId="79650008" w14:textId="77777777" w:rsidR="7C7501D3" w:rsidRDefault="7C7501D3" w:rsidP="07A50431">
      <w:pPr>
        <w:pStyle w:val="BodyText"/>
        <w:rPr>
          <w:lang w:val="sr-Latn-RS"/>
        </w:rPr>
      </w:pPr>
      <w:r w:rsidRPr="07A50431">
        <w:rPr>
          <w:lang w:val="sr-Latn-RS"/>
        </w:rPr>
        <w:t>[</w:t>
      </w:r>
      <w:r w:rsidRPr="07A50431">
        <w:rPr>
          <w:i/>
          <w:iCs/>
          <w:lang w:val="sr-Latn-RS"/>
        </w:rPr>
        <w:t>Pogrešno korisničko ime i/ili lozinka</w:t>
      </w:r>
      <w:r w:rsidRPr="07A50431">
        <w:rPr>
          <w:lang w:val="sr-Latn-RS"/>
        </w:rPr>
        <w:t>] Prikazuje se obaveštenje na formi za prijavljivanje.</w:t>
      </w:r>
    </w:p>
    <w:p w14:paraId="0935424B" w14:textId="77777777" w:rsidR="7C7501D3" w:rsidRDefault="7C7501D3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06E53AF0" w14:textId="77777777" w:rsidR="009D5E78" w:rsidRDefault="7C7501D3" w:rsidP="009D5E78">
      <w:pPr>
        <w:pStyle w:val="BodyText"/>
        <w:rPr>
          <w:lang w:val="sr-Latn-RS"/>
        </w:rPr>
      </w:pPr>
      <w:r w:rsidRPr="561B725D">
        <w:rPr>
          <w:lang w:val="sr-Latn-RS"/>
        </w:rPr>
        <w:t xml:space="preserve">Korisnik je prijavljen na </w:t>
      </w:r>
      <w:r w:rsidR="4660B528" w:rsidRPr="561B725D">
        <w:rPr>
          <w:lang w:val="sr-Latn-RS"/>
        </w:rPr>
        <w:t xml:space="preserve">aplikaciju </w:t>
      </w:r>
      <w:r w:rsidRPr="561B725D">
        <w:rPr>
          <w:lang w:val="sr-Latn-RS"/>
        </w:rPr>
        <w:t>i ima pristup specifičnim opcijama u skladu sa svojim privilegijama.</w:t>
      </w:r>
    </w:p>
    <w:p w14:paraId="729681AB" w14:textId="20067C12" w:rsidR="009D5E78" w:rsidRDefault="009D5E78" w:rsidP="00583959">
      <w:pPr>
        <w:pStyle w:val="BodyText"/>
        <w:rPr>
          <w:lang w:val="sr-Latn-RS"/>
        </w:rPr>
      </w:pPr>
      <w:r>
        <w:rPr>
          <w:lang w:val="sr-Latn-RS"/>
        </w:rPr>
        <w:br w:type="page"/>
      </w:r>
    </w:p>
    <w:p w14:paraId="0A7EA5E0" w14:textId="55FEB2AC" w:rsidR="18258B74" w:rsidRDefault="18258B74" w:rsidP="561B725D">
      <w:pPr>
        <w:pStyle w:val="BodyText"/>
        <w:rPr>
          <w:b/>
          <w:bCs/>
          <w:lang w:val="sr-Latn-RS"/>
        </w:rPr>
      </w:pPr>
      <w:r w:rsidRPr="561B725D">
        <w:rPr>
          <w:b/>
          <w:bCs/>
          <w:lang w:val="sr-Latn-RS"/>
        </w:rPr>
        <w:lastRenderedPageBreak/>
        <w:t>Dijagram</w:t>
      </w:r>
      <w:r w:rsidR="31BCD53F" w:rsidRPr="561B725D">
        <w:rPr>
          <w:b/>
          <w:bCs/>
          <w:lang w:val="sr-Latn-RS"/>
        </w:rPr>
        <w:t xml:space="preserve"> sekvence:</w:t>
      </w:r>
    </w:p>
    <w:p w14:paraId="6311FE14" w14:textId="3CE1C3B3" w:rsidR="31BCD53F" w:rsidRDefault="31BCD53F" w:rsidP="561B725D">
      <w:pPr>
        <w:pStyle w:val="BodyText"/>
        <w:ind w:left="0"/>
        <w:rPr>
          <w:b/>
          <w:bCs/>
          <w:lang w:val="sr-Latn-RS"/>
        </w:rPr>
      </w:pPr>
      <w:r>
        <w:rPr>
          <w:noProof/>
        </w:rPr>
        <w:drawing>
          <wp:inline distT="0" distB="0" distL="0" distR="0" wp14:anchorId="7D7D90D7" wp14:editId="2B9B7049">
            <wp:extent cx="5905052" cy="9479682"/>
            <wp:effectExtent l="0" t="0" r="0" b="0"/>
            <wp:docPr id="379809789" name="Picture 379809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52" cy="94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F4F2" w14:textId="233184D0" w:rsidR="00786068" w:rsidRPr="003372D3" w:rsidRDefault="7FC57DBD" w:rsidP="07A50431">
      <w:pPr>
        <w:pStyle w:val="Heading2"/>
        <w:rPr>
          <w:lang w:val="sr-Latn-RS"/>
        </w:rPr>
      </w:pPr>
      <w:bookmarkStart w:id="13" w:name="_Toc68273124"/>
      <w:r w:rsidRPr="07A50431">
        <w:rPr>
          <w:lang w:val="sr-Latn-RS"/>
        </w:rPr>
        <w:lastRenderedPageBreak/>
        <w:t>Ažuriranje podataka o sebi</w:t>
      </w:r>
      <w:bookmarkEnd w:id="13"/>
    </w:p>
    <w:p w14:paraId="08F5DD01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4AA73377" w14:textId="1735F1C8" w:rsidR="007E0B43" w:rsidRDefault="0025395B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Prikaz stranice sa informacijama o </w:t>
      </w:r>
      <w:r w:rsidR="5CF80FEF" w:rsidRPr="07A50431">
        <w:rPr>
          <w:lang w:val="sr-Latn-RS"/>
        </w:rPr>
        <w:t xml:space="preserve">tom </w:t>
      </w:r>
      <w:r w:rsidR="170F591D" w:rsidRPr="07A50431">
        <w:rPr>
          <w:lang w:val="sr-Latn-RS"/>
        </w:rPr>
        <w:t>korisniku</w:t>
      </w:r>
      <w:r w:rsidRPr="07A50431">
        <w:rPr>
          <w:lang w:val="sr-Latn-RS"/>
        </w:rPr>
        <w:t>.</w:t>
      </w:r>
    </w:p>
    <w:p w14:paraId="0CD54251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2A16116" w14:textId="58644BA8" w:rsidR="007E0B43" w:rsidRDefault="46E4CB4E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Korisnik, </w:t>
      </w:r>
      <w:r w:rsidR="007E0B43" w:rsidRPr="07A50431">
        <w:rPr>
          <w:lang w:val="sr-Latn-RS"/>
        </w:rPr>
        <w:t xml:space="preserve">Član </w:t>
      </w:r>
      <w:r w:rsidR="1C6C3043" w:rsidRPr="07A50431">
        <w:rPr>
          <w:lang w:val="sr-Latn-RS"/>
        </w:rPr>
        <w:t>tima</w:t>
      </w:r>
      <w:r w:rsidR="007E0B43" w:rsidRPr="07A50431">
        <w:rPr>
          <w:lang w:val="sr-Latn-RS"/>
        </w:rPr>
        <w:t xml:space="preserve">, Vođa </w:t>
      </w:r>
      <w:r w:rsidR="239DF28F" w:rsidRPr="07A50431">
        <w:rPr>
          <w:lang w:val="sr-Latn-RS"/>
        </w:rPr>
        <w:t>tima</w:t>
      </w:r>
      <w:r w:rsidR="007E0B43" w:rsidRPr="07A50431">
        <w:rPr>
          <w:lang w:val="sr-Latn-RS"/>
        </w:rPr>
        <w:t>, Administrator.</w:t>
      </w:r>
    </w:p>
    <w:p w14:paraId="3D515959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358C463A" w14:textId="488DBFD3" w:rsidR="007E0B43" w:rsidRDefault="779C4DC1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  <w:r w:rsidR="0025395B" w:rsidRPr="07A50431">
        <w:rPr>
          <w:lang w:val="sr-Latn-RS"/>
        </w:rPr>
        <w:t>.</w:t>
      </w:r>
    </w:p>
    <w:p w14:paraId="3F80E9BE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5D0488E9" w14:textId="43EC1701" w:rsidR="007E0B43" w:rsidRDefault="0025395B" w:rsidP="07A50431">
      <w:pPr>
        <w:pStyle w:val="BodyText"/>
        <w:numPr>
          <w:ilvl w:val="0"/>
          <w:numId w:val="7"/>
        </w:numPr>
        <w:rPr>
          <w:lang w:val="sr-Latn-RS"/>
        </w:rPr>
      </w:pPr>
      <w:r w:rsidRPr="07A50431">
        <w:rPr>
          <w:lang w:val="sr-Latn-RS"/>
        </w:rPr>
        <w:t>Izbor opcije za prikaz</w:t>
      </w:r>
      <w:r w:rsidR="7980889D" w:rsidRPr="07A50431">
        <w:rPr>
          <w:lang w:val="sr-Latn-RS"/>
        </w:rPr>
        <w:t xml:space="preserve"> i </w:t>
      </w:r>
      <w:r w:rsidR="29A92A98" w:rsidRPr="07A50431">
        <w:rPr>
          <w:lang w:val="sr-Latn-RS"/>
        </w:rPr>
        <w:t>ažuriranje</w:t>
      </w:r>
      <w:r w:rsidRPr="07A50431">
        <w:rPr>
          <w:lang w:val="sr-Latn-RS"/>
        </w:rPr>
        <w:t xml:space="preserve"> </w:t>
      </w:r>
      <w:r w:rsidR="2278E069" w:rsidRPr="07A50431">
        <w:rPr>
          <w:lang w:val="sr-Latn-RS"/>
        </w:rPr>
        <w:t>podataka</w:t>
      </w:r>
      <w:r w:rsidRPr="07A50431">
        <w:rPr>
          <w:lang w:val="sr-Latn-RS"/>
        </w:rPr>
        <w:t xml:space="preserve"> o </w:t>
      </w:r>
      <w:r w:rsidR="3C2BB53D" w:rsidRPr="07A50431">
        <w:rPr>
          <w:lang w:val="sr-Latn-RS"/>
        </w:rPr>
        <w:t>sebi</w:t>
      </w:r>
      <w:r w:rsidR="05C13572" w:rsidRPr="07A50431">
        <w:rPr>
          <w:lang w:val="sr-Latn-RS"/>
        </w:rPr>
        <w:t xml:space="preserve"> [izuzetak: nevalidni podaci]</w:t>
      </w:r>
      <w:r w:rsidRPr="07A50431">
        <w:rPr>
          <w:lang w:val="sr-Latn-RS"/>
        </w:rPr>
        <w:t>.</w:t>
      </w:r>
    </w:p>
    <w:p w14:paraId="2FE6FDF0" w14:textId="77777777" w:rsidR="0025395B" w:rsidRDefault="0025395B" w:rsidP="07A50431">
      <w:pPr>
        <w:pStyle w:val="BodyText"/>
        <w:numPr>
          <w:ilvl w:val="0"/>
          <w:numId w:val="7"/>
        </w:numPr>
        <w:rPr>
          <w:lang w:val="sr-Latn-RS"/>
        </w:rPr>
      </w:pPr>
      <w:r w:rsidRPr="07A50431">
        <w:rPr>
          <w:lang w:val="sr-Latn-RS"/>
        </w:rPr>
        <w:t>Prikazuje se stranica sa informacijama o tom članu.</w:t>
      </w:r>
    </w:p>
    <w:p w14:paraId="02C5EBE6" w14:textId="4332E81D" w:rsidR="007E0B43" w:rsidRPr="007E0B43" w:rsidRDefault="07CF4D6C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2D620B3C" w14:textId="2A05F387" w:rsidR="007E0B43" w:rsidRDefault="0025395B" w:rsidP="07A50431">
      <w:pPr>
        <w:pStyle w:val="BodyText"/>
        <w:rPr>
          <w:lang w:val="sr-Latn-RS"/>
        </w:rPr>
      </w:pPr>
      <w:r w:rsidRPr="07A50431">
        <w:rPr>
          <w:lang w:val="sr-Latn-RS"/>
        </w:rPr>
        <w:t>N</w:t>
      </w:r>
      <w:r w:rsidR="62DA7431" w:rsidRPr="07A50431">
        <w:rPr>
          <w:lang w:val="sr-Latn-RS"/>
        </w:rPr>
        <w:t>evalidni podaci</w:t>
      </w:r>
      <w:r w:rsidRPr="07A50431">
        <w:rPr>
          <w:lang w:val="sr-Latn-RS"/>
        </w:rPr>
        <w:t>.</w:t>
      </w:r>
    </w:p>
    <w:p w14:paraId="5C188C65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2FC88AE2" w14:textId="20D94963" w:rsidR="007E0B43" w:rsidRDefault="7CB2A28A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Podaci o tom korisniku su </w:t>
      </w:r>
      <w:r w:rsidR="4EB77B72" w:rsidRPr="07A50431">
        <w:rPr>
          <w:lang w:val="sr-Latn-RS"/>
        </w:rPr>
        <w:t>ažurirani</w:t>
      </w:r>
      <w:r w:rsidRPr="07A50431">
        <w:rPr>
          <w:lang w:val="sr-Latn-RS"/>
        </w:rPr>
        <w:t xml:space="preserve"> i t</w:t>
      </w:r>
      <w:r w:rsidR="0025395B" w:rsidRPr="07A50431">
        <w:rPr>
          <w:lang w:val="sr-Latn-RS"/>
        </w:rPr>
        <w:t xml:space="preserve">ekuća stranica je stranica sa </w:t>
      </w:r>
      <w:r w:rsidR="266EC2D9" w:rsidRPr="07A50431">
        <w:rPr>
          <w:lang w:val="sr-Latn-RS"/>
        </w:rPr>
        <w:t>ažuriranim</w:t>
      </w:r>
      <w:r w:rsidR="6B7393CD" w:rsidRPr="07A50431">
        <w:rPr>
          <w:lang w:val="sr-Latn-RS"/>
        </w:rPr>
        <w:t xml:space="preserve"> </w:t>
      </w:r>
      <w:r w:rsidR="0025395B" w:rsidRPr="07A50431">
        <w:rPr>
          <w:lang w:val="sr-Latn-RS"/>
        </w:rPr>
        <w:t xml:space="preserve">podacima o </w:t>
      </w:r>
      <w:r w:rsidR="61CA322B" w:rsidRPr="07A50431">
        <w:rPr>
          <w:lang w:val="sr-Latn-RS"/>
        </w:rPr>
        <w:t>tom kor</w:t>
      </w:r>
      <w:r w:rsidR="02FE963B" w:rsidRPr="07A50431">
        <w:rPr>
          <w:lang w:val="sr-Latn-RS"/>
        </w:rPr>
        <w:t>isniku</w:t>
      </w:r>
      <w:r w:rsidR="0025395B" w:rsidRPr="07A50431">
        <w:rPr>
          <w:lang w:val="sr-Latn-RS"/>
        </w:rPr>
        <w:t>.</w:t>
      </w:r>
    </w:p>
    <w:p w14:paraId="6A418F19" w14:textId="6B7AAF99" w:rsidR="0EB674E7" w:rsidRDefault="0EB674E7" w:rsidP="07A50431">
      <w:pPr>
        <w:pStyle w:val="Heading2"/>
        <w:rPr>
          <w:lang w:val="sr-Latn-RS"/>
        </w:rPr>
      </w:pPr>
      <w:bookmarkStart w:id="14" w:name="_Toc68273125"/>
      <w:r w:rsidRPr="07A50431">
        <w:rPr>
          <w:lang w:val="sr-Latn-RS"/>
        </w:rPr>
        <w:t>Podešavanje izgleda radne površine</w:t>
      </w:r>
      <w:bookmarkEnd w:id="14"/>
    </w:p>
    <w:p w14:paraId="19CCFF77" w14:textId="77777777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294F7491" w14:textId="1FD129F9" w:rsidR="0EB674E7" w:rsidRDefault="0EB674E7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može da kreira promeni izgled svoje radne površine.</w:t>
      </w:r>
    </w:p>
    <w:p w14:paraId="22F86B01" w14:textId="77777777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41464394" w14:textId="11CEAC5D" w:rsidR="0EB674E7" w:rsidRDefault="0EB674E7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Korisnik, Član tima, Vođa tima, Administrator.</w:t>
      </w:r>
    </w:p>
    <w:p w14:paraId="2261D81D" w14:textId="77777777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F34F95E" w14:textId="79DEB860" w:rsidR="0EB674E7" w:rsidRDefault="0EB674E7" w:rsidP="07A50431">
      <w:pPr>
        <w:pStyle w:val="BodyText"/>
        <w:rPr>
          <w:lang w:val="sr-Latn-RS"/>
        </w:rPr>
      </w:pPr>
      <w:r w:rsidRPr="07A50431">
        <w:rPr>
          <w:lang w:val="sr-Latn-RS"/>
        </w:rPr>
        <w:t>Trenutno je prikazana stranica sa podešavanja radne površine.</w:t>
      </w:r>
    </w:p>
    <w:p w14:paraId="4384AA10" w14:textId="77777777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413EDB0F" w14:textId="1F067F97" w:rsidR="0EB674E7" w:rsidRDefault="0EB674E7" w:rsidP="07A50431">
      <w:pPr>
        <w:pStyle w:val="BodyText"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 xml:space="preserve">Korisnik bira opciju za </w:t>
      </w:r>
      <w:r w:rsidR="03E4A72F" w:rsidRPr="07A50431">
        <w:rPr>
          <w:lang w:val="sr-Latn-RS"/>
        </w:rPr>
        <w:t>podešavanje izgleda radne površine</w:t>
      </w:r>
      <w:r w:rsidR="1E32CE90" w:rsidRPr="07A50431">
        <w:rPr>
          <w:lang w:val="sr-Latn-RS"/>
        </w:rPr>
        <w:t>.</w:t>
      </w:r>
    </w:p>
    <w:p w14:paraId="4609BE3B" w14:textId="18F1B15A" w:rsidR="03E4A72F" w:rsidRDefault="03E4A72F" w:rsidP="07A50431">
      <w:pPr>
        <w:pStyle w:val="BodyText"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>Korisnik bira neku od ponuđene radne površine</w:t>
      </w:r>
      <w:r w:rsidR="76E4A4DC" w:rsidRPr="07A50431">
        <w:rPr>
          <w:lang w:val="sr-Latn-RS"/>
        </w:rPr>
        <w:t>.</w:t>
      </w:r>
    </w:p>
    <w:p w14:paraId="7FF9764F" w14:textId="1FBFECE1" w:rsidR="03E4A72F" w:rsidRDefault="03E4A72F" w:rsidP="07A50431">
      <w:pPr>
        <w:pStyle w:val="BodyText"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>Izgleda radne površine se men</w:t>
      </w:r>
      <w:r w:rsidR="1EA5AD2D" w:rsidRPr="07A50431">
        <w:rPr>
          <w:lang w:val="sr-Latn-RS"/>
        </w:rPr>
        <w:t>j</w:t>
      </w:r>
      <w:r w:rsidRPr="07A50431">
        <w:rPr>
          <w:lang w:val="sr-Latn-RS"/>
        </w:rPr>
        <w:t>a</w:t>
      </w:r>
      <w:r w:rsidR="76E4A4DC" w:rsidRPr="07A50431">
        <w:rPr>
          <w:lang w:val="sr-Latn-RS"/>
        </w:rPr>
        <w:t>.</w:t>
      </w:r>
    </w:p>
    <w:p w14:paraId="1B0D6194" w14:textId="72B4F6FE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105E92CB" w14:textId="77777777" w:rsidR="0EB674E7" w:rsidRDefault="0EB674E7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79DBACF2" w14:textId="73F0E3AD" w:rsidR="0EB674E7" w:rsidRDefault="0EB674E7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09368709" w14:textId="27546832" w:rsidR="3A8442C7" w:rsidRDefault="3A8442C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Izgled radne </w:t>
      </w:r>
      <w:r w:rsidR="4F03470E" w:rsidRPr="07A50431">
        <w:rPr>
          <w:lang w:val="sr-Latn-RS"/>
        </w:rPr>
        <w:t>površine</w:t>
      </w:r>
      <w:r w:rsidRPr="07A50431">
        <w:rPr>
          <w:lang w:val="sr-Latn-RS"/>
        </w:rPr>
        <w:t xml:space="preserve"> je promenjen.</w:t>
      </w:r>
    </w:p>
    <w:p w14:paraId="106D9DC4" w14:textId="3BA59B9A" w:rsidR="06C4E93E" w:rsidRDefault="06C4E93E" w:rsidP="07A50431">
      <w:pPr>
        <w:pStyle w:val="Heading2"/>
        <w:rPr>
          <w:lang w:val="sr-Latn-RS"/>
        </w:rPr>
      </w:pPr>
      <w:bookmarkStart w:id="15" w:name="_Toc68273126"/>
      <w:r w:rsidRPr="07A50431">
        <w:rPr>
          <w:lang w:val="sr-Latn-RS"/>
        </w:rPr>
        <w:t>Kreiranje tima</w:t>
      </w:r>
      <w:bookmarkEnd w:id="15"/>
    </w:p>
    <w:p w14:paraId="5B5730E9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45308585" w14:textId="7619CE50" w:rsidR="007E0B43" w:rsidRDefault="5E27661B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</w:t>
      </w:r>
      <w:r w:rsidR="00630352" w:rsidRPr="07A50431">
        <w:rPr>
          <w:lang w:val="sr-Latn-RS"/>
        </w:rPr>
        <w:t xml:space="preserve">k </w:t>
      </w:r>
      <w:r w:rsidR="6BC17A8C" w:rsidRPr="07A50431">
        <w:rPr>
          <w:lang w:val="sr-Latn-RS"/>
        </w:rPr>
        <w:t>može</w:t>
      </w:r>
      <w:r w:rsidR="00630352" w:rsidRPr="07A50431">
        <w:rPr>
          <w:lang w:val="sr-Latn-RS"/>
        </w:rPr>
        <w:t xml:space="preserve"> da kreira tim</w:t>
      </w:r>
      <w:r w:rsidR="00373231" w:rsidRPr="07A50431">
        <w:rPr>
          <w:lang w:val="sr-Latn-RS"/>
        </w:rPr>
        <w:t>.</w:t>
      </w:r>
    </w:p>
    <w:p w14:paraId="37D61660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2BE3A770" w14:textId="11CEAC5D" w:rsidR="007E0B43" w:rsidRDefault="03BEDC4D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</w:t>
      </w:r>
      <w:r w:rsidR="007E0B43" w:rsidRPr="07A50431">
        <w:rPr>
          <w:lang w:val="sr-Latn-RS"/>
        </w:rPr>
        <w:t xml:space="preserve">, Član </w:t>
      </w:r>
      <w:r w:rsidR="18E2E788" w:rsidRPr="07A50431">
        <w:rPr>
          <w:lang w:val="sr-Latn-RS"/>
        </w:rPr>
        <w:t>tima</w:t>
      </w:r>
      <w:r w:rsidR="007E0B43" w:rsidRPr="07A50431">
        <w:rPr>
          <w:lang w:val="sr-Latn-RS"/>
        </w:rPr>
        <w:t xml:space="preserve">, Vođa </w:t>
      </w:r>
      <w:r w:rsidR="68AB5706" w:rsidRPr="07A50431">
        <w:rPr>
          <w:lang w:val="sr-Latn-RS"/>
        </w:rPr>
        <w:t>tima</w:t>
      </w:r>
      <w:r w:rsidR="007E0B43" w:rsidRPr="07A50431">
        <w:rPr>
          <w:lang w:val="sr-Latn-RS"/>
        </w:rPr>
        <w:t>, Administrator.</w:t>
      </w:r>
    </w:p>
    <w:p w14:paraId="657F09B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16BCEFA6" w14:textId="77777777" w:rsidR="007E0B43" w:rsidRDefault="00373231" w:rsidP="07A50431">
      <w:pPr>
        <w:pStyle w:val="BodyText"/>
        <w:rPr>
          <w:lang w:val="sr-Latn-RS"/>
        </w:rPr>
      </w:pPr>
      <w:r w:rsidRPr="07A50431">
        <w:rPr>
          <w:lang w:val="sr-Latn-RS"/>
        </w:rPr>
        <w:t>Trenutno je prikazana stranica sa informacijama o određenom članu laboratorije.</w:t>
      </w:r>
    </w:p>
    <w:p w14:paraId="34302593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16B9138B" w14:textId="5776D1E1" w:rsidR="007E0B43" w:rsidRDefault="00373231" w:rsidP="07A50431">
      <w:pPr>
        <w:pStyle w:val="BodyText"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 xml:space="preserve">Korisnik bira opciju </w:t>
      </w:r>
      <w:r w:rsidR="723D87C9" w:rsidRPr="07A50431">
        <w:rPr>
          <w:lang w:val="sr-Latn-RS"/>
        </w:rPr>
        <w:t>za kreiranje tima</w:t>
      </w:r>
      <w:r w:rsidRPr="07A50431">
        <w:rPr>
          <w:lang w:val="sr-Latn-RS"/>
        </w:rPr>
        <w:t>.</w:t>
      </w:r>
    </w:p>
    <w:p w14:paraId="291C6BEB" w14:textId="589BD92B" w:rsidR="00373231" w:rsidRDefault="00373231" w:rsidP="07A50431">
      <w:pPr>
        <w:pStyle w:val="BodyText"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 xml:space="preserve">Prikazuje se </w:t>
      </w:r>
      <w:r w:rsidR="55750C7B" w:rsidRPr="07A50431">
        <w:rPr>
          <w:lang w:val="sr-Latn-RS"/>
        </w:rPr>
        <w:t>forma za kreiranje tima</w:t>
      </w:r>
      <w:r w:rsidRPr="07A50431">
        <w:rPr>
          <w:lang w:val="sr-Latn-RS"/>
        </w:rPr>
        <w:t>.</w:t>
      </w:r>
    </w:p>
    <w:p w14:paraId="4D9FF5FB" w14:textId="3A6EB6AE" w:rsidR="007E0B43" w:rsidRPr="007E0B43" w:rsidRDefault="15D56034" w:rsidP="07A50431">
      <w:pPr>
        <w:pStyle w:val="BodyText"/>
        <w:keepNext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>Korisnik ispunjava formu za kreiranje tima.</w:t>
      </w:r>
    </w:p>
    <w:p w14:paraId="3F5613BD" w14:textId="77850CBC" w:rsidR="007E0B43" w:rsidRPr="007E0B43" w:rsidRDefault="15D56034" w:rsidP="07A50431">
      <w:pPr>
        <w:pStyle w:val="BodyText"/>
        <w:keepNext/>
        <w:numPr>
          <w:ilvl w:val="0"/>
          <w:numId w:val="8"/>
        </w:numPr>
        <w:rPr>
          <w:lang w:val="sr-Latn-RS"/>
        </w:rPr>
      </w:pPr>
      <w:r w:rsidRPr="07A50431">
        <w:rPr>
          <w:lang w:val="sr-Latn-RS"/>
        </w:rPr>
        <w:t>Tim se kreira  i korisnik postaje vo</w:t>
      </w:r>
      <w:r w:rsidR="6BD6E404" w:rsidRPr="07A50431">
        <w:rPr>
          <w:lang w:val="sr-Latn-RS"/>
        </w:rPr>
        <w:t>đ</w:t>
      </w:r>
      <w:r w:rsidRPr="07A50431">
        <w:rPr>
          <w:lang w:val="sr-Latn-RS"/>
        </w:rPr>
        <w:t>a tog tima.</w:t>
      </w:r>
    </w:p>
    <w:p w14:paraId="45ED464E" w14:textId="25CB1C44" w:rsidR="007E0B43" w:rsidRPr="007E0B43" w:rsidRDefault="0DFD37B1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23D1E624" w14:textId="77777777" w:rsidR="007E0B43" w:rsidRDefault="00ED1FFE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76D322CF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3FC4EBBD" w14:textId="210A6ABB" w:rsidR="007E0B43" w:rsidRDefault="00ED1FFE" w:rsidP="07A50431">
      <w:pPr>
        <w:pStyle w:val="BodyText"/>
        <w:rPr>
          <w:lang w:val="sr-Latn-RS"/>
        </w:rPr>
      </w:pPr>
      <w:r w:rsidRPr="07A50431">
        <w:rPr>
          <w:lang w:val="sr-Latn-RS"/>
        </w:rPr>
        <w:t>T</w:t>
      </w:r>
      <w:r w:rsidR="74C8C0F2" w:rsidRPr="07A50431">
        <w:rPr>
          <w:lang w:val="sr-Latn-RS"/>
        </w:rPr>
        <w:t>im je kreiran i prikazuje se radna povr</w:t>
      </w:r>
      <w:r w:rsidR="3A44D1FB" w:rsidRPr="07A50431">
        <w:rPr>
          <w:lang w:val="sr-Latn-RS"/>
        </w:rPr>
        <w:t>š</w:t>
      </w:r>
      <w:r w:rsidR="74C8C0F2" w:rsidRPr="07A50431">
        <w:rPr>
          <w:lang w:val="sr-Latn-RS"/>
        </w:rPr>
        <w:t>ina kreiranog tima</w:t>
      </w:r>
      <w:r w:rsidRPr="07A50431">
        <w:rPr>
          <w:lang w:val="sr-Latn-RS"/>
        </w:rPr>
        <w:t>.</w:t>
      </w:r>
    </w:p>
    <w:p w14:paraId="280E6E87" w14:textId="29542D70" w:rsidR="0A981451" w:rsidRDefault="0A981451" w:rsidP="07A50431">
      <w:pPr>
        <w:pStyle w:val="Heading2"/>
        <w:rPr>
          <w:lang w:val="sr-Latn-RS"/>
        </w:rPr>
      </w:pPr>
      <w:bookmarkStart w:id="16" w:name="_Toc68273127"/>
      <w:r w:rsidRPr="07A50431">
        <w:rPr>
          <w:lang w:val="sr-Latn-RS"/>
        </w:rPr>
        <w:lastRenderedPageBreak/>
        <w:t>Dodavanje</w:t>
      </w:r>
      <w:r w:rsidR="7AE85EFD" w:rsidRPr="07A50431">
        <w:rPr>
          <w:lang w:val="sr-Latn-RS"/>
        </w:rPr>
        <w:t xml:space="preserve"> </w:t>
      </w:r>
      <w:r w:rsidRPr="07A50431">
        <w:rPr>
          <w:lang w:val="sr-Latn-RS"/>
        </w:rPr>
        <w:t>doga</w:t>
      </w:r>
      <w:r w:rsidR="5624843D" w:rsidRPr="07A50431">
        <w:rPr>
          <w:lang w:val="sr-Latn-RS"/>
        </w:rPr>
        <w:t>đaja</w:t>
      </w:r>
      <w:r w:rsidRPr="07A50431">
        <w:rPr>
          <w:lang w:val="sr-Latn-RS"/>
        </w:rPr>
        <w:t xml:space="preserve"> </w:t>
      </w:r>
      <w:r w:rsidR="7F9F6117" w:rsidRPr="07A50431">
        <w:rPr>
          <w:lang w:val="sr-Latn-RS"/>
        </w:rPr>
        <w:t>u kalendaru</w:t>
      </w:r>
      <w:bookmarkEnd w:id="16"/>
    </w:p>
    <w:p w14:paraId="109DFDA7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2CF241F7" w14:textId="1D956B45" w:rsidR="007E0B43" w:rsidRDefault="086D6397" w:rsidP="07A50431">
      <w:pPr>
        <w:pStyle w:val="BodyText"/>
        <w:rPr>
          <w:lang w:val="sr-Latn-RS"/>
        </w:rPr>
      </w:pPr>
      <w:r w:rsidRPr="07A50431">
        <w:rPr>
          <w:lang w:val="sr-Latn-RS"/>
        </w:rPr>
        <w:t>Dodavanje doga</w:t>
      </w:r>
      <w:r w:rsidR="1FD68DD4" w:rsidRPr="07A50431">
        <w:rPr>
          <w:lang w:val="sr-Latn-RS"/>
        </w:rPr>
        <w:t>đ</w:t>
      </w:r>
      <w:r w:rsidRPr="07A50431">
        <w:rPr>
          <w:lang w:val="sr-Latn-RS"/>
        </w:rPr>
        <w:t>aja u kalendaru tog korisnika</w:t>
      </w:r>
      <w:r w:rsidR="3AC9041D" w:rsidRPr="07A50431">
        <w:rPr>
          <w:lang w:val="sr-Latn-RS"/>
        </w:rPr>
        <w:t xml:space="preserve"> </w:t>
      </w:r>
      <w:r w:rsidR="00B40836" w:rsidRPr="07A50431">
        <w:rPr>
          <w:lang w:val="sr-Latn-RS"/>
        </w:rPr>
        <w:t>.</w:t>
      </w:r>
    </w:p>
    <w:p w14:paraId="344A8A0B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742A11B1" w14:textId="7E78BCF1" w:rsidR="007E0B43" w:rsidRDefault="4CF46305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</w:t>
      </w:r>
      <w:r w:rsidR="007E0B43" w:rsidRPr="07A50431">
        <w:rPr>
          <w:lang w:val="sr-Latn-RS"/>
        </w:rPr>
        <w:t xml:space="preserve">, Član </w:t>
      </w:r>
      <w:r w:rsidR="7D4579E0" w:rsidRPr="07A50431">
        <w:rPr>
          <w:lang w:val="sr-Latn-RS"/>
        </w:rPr>
        <w:t>tima</w:t>
      </w:r>
      <w:r w:rsidR="007E0B43" w:rsidRPr="07A50431">
        <w:rPr>
          <w:lang w:val="sr-Latn-RS"/>
        </w:rPr>
        <w:t xml:space="preserve">, Vođa </w:t>
      </w:r>
      <w:r w:rsidR="5FCED1F1" w:rsidRPr="07A50431">
        <w:rPr>
          <w:lang w:val="sr-Latn-RS"/>
        </w:rPr>
        <w:t>tima</w:t>
      </w:r>
      <w:r w:rsidR="007E0B43" w:rsidRPr="07A50431">
        <w:rPr>
          <w:lang w:val="sr-Latn-RS"/>
        </w:rPr>
        <w:t>, Administrator.</w:t>
      </w:r>
    </w:p>
    <w:p w14:paraId="7CC3DFE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5E90E221" w14:textId="77777777" w:rsidR="007E0B43" w:rsidRDefault="00B40836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142DD655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91D14D7" w14:textId="4C9F5CEF" w:rsidR="007E0B43" w:rsidRDefault="00F93061" w:rsidP="07A50431">
      <w:pPr>
        <w:pStyle w:val="BodyText"/>
        <w:numPr>
          <w:ilvl w:val="0"/>
          <w:numId w:val="9"/>
        </w:numPr>
        <w:rPr>
          <w:lang w:val="sr-Latn-RS"/>
        </w:rPr>
      </w:pPr>
      <w:r w:rsidRPr="07A50431">
        <w:rPr>
          <w:lang w:val="sr-Latn-RS"/>
        </w:rPr>
        <w:t xml:space="preserve">Korisnik bira opciju za prikaz </w:t>
      </w:r>
      <w:r w:rsidR="348F3CCC" w:rsidRPr="07A50431">
        <w:rPr>
          <w:lang w:val="sr-Latn-RS"/>
        </w:rPr>
        <w:t>kalendara.</w:t>
      </w:r>
    </w:p>
    <w:p w14:paraId="2CD567E4" w14:textId="0772F03A" w:rsidR="00F93061" w:rsidRDefault="00F93061" w:rsidP="07A50431">
      <w:pPr>
        <w:pStyle w:val="BodyText"/>
        <w:numPr>
          <w:ilvl w:val="0"/>
          <w:numId w:val="9"/>
        </w:numPr>
        <w:rPr>
          <w:lang w:val="sr-Latn-RS"/>
        </w:rPr>
      </w:pPr>
      <w:r w:rsidRPr="07A50431">
        <w:rPr>
          <w:lang w:val="sr-Latn-RS"/>
        </w:rPr>
        <w:t xml:space="preserve">Prikazuje se stranica </w:t>
      </w:r>
      <w:r w:rsidR="796DE94E" w:rsidRPr="07A50431">
        <w:rPr>
          <w:lang w:val="sr-Latn-RS"/>
        </w:rPr>
        <w:t>sa kalendarom i obavezama.</w:t>
      </w:r>
    </w:p>
    <w:p w14:paraId="7F66BD44" w14:textId="220B7EAD" w:rsidR="00F93061" w:rsidRDefault="00F93061" w:rsidP="07A50431">
      <w:pPr>
        <w:pStyle w:val="BodyText"/>
        <w:numPr>
          <w:ilvl w:val="0"/>
          <w:numId w:val="9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2863192D" w:rsidRPr="07A50431">
        <w:rPr>
          <w:lang w:val="sr-Latn-RS"/>
        </w:rPr>
        <w:t xml:space="preserve">datum za koji </w:t>
      </w:r>
      <w:r w:rsidR="69995D3E" w:rsidRPr="07A50431">
        <w:rPr>
          <w:lang w:val="sr-Latn-RS"/>
        </w:rPr>
        <w:t>ž</w:t>
      </w:r>
      <w:r w:rsidR="2863192D" w:rsidRPr="07A50431">
        <w:rPr>
          <w:lang w:val="sr-Latn-RS"/>
        </w:rPr>
        <w:t>eli da doda doga</w:t>
      </w:r>
      <w:r w:rsidR="715CCA52" w:rsidRPr="07A50431">
        <w:rPr>
          <w:lang w:val="sr-Latn-RS"/>
        </w:rPr>
        <w:t>đ</w:t>
      </w:r>
      <w:r w:rsidR="2863192D" w:rsidRPr="07A50431">
        <w:rPr>
          <w:lang w:val="sr-Latn-RS"/>
        </w:rPr>
        <w:t>aj</w:t>
      </w:r>
      <w:r w:rsidRPr="07A50431">
        <w:rPr>
          <w:lang w:val="sr-Latn-RS"/>
        </w:rPr>
        <w:t>.</w:t>
      </w:r>
    </w:p>
    <w:p w14:paraId="2727CD5B" w14:textId="74C90879" w:rsidR="00F93061" w:rsidRDefault="00F93061" w:rsidP="07A50431">
      <w:pPr>
        <w:pStyle w:val="BodyText"/>
        <w:numPr>
          <w:ilvl w:val="0"/>
          <w:numId w:val="9"/>
        </w:numPr>
        <w:rPr>
          <w:lang w:val="sr-Latn-RS"/>
        </w:rPr>
      </w:pPr>
      <w:r w:rsidRPr="07A50431">
        <w:rPr>
          <w:lang w:val="sr-Latn-RS"/>
        </w:rPr>
        <w:t>Stranica se osvežava i prikazuje s</w:t>
      </w:r>
      <w:r w:rsidR="68A943A9" w:rsidRPr="07A50431">
        <w:rPr>
          <w:lang w:val="sr-Latn-RS"/>
        </w:rPr>
        <w:t>e a</w:t>
      </w:r>
      <w:r w:rsidR="0D21730F" w:rsidRPr="07A50431">
        <w:rPr>
          <w:lang w:val="sr-Latn-RS"/>
        </w:rPr>
        <w:t>ž</w:t>
      </w:r>
      <w:r w:rsidR="68A943A9" w:rsidRPr="07A50431">
        <w:rPr>
          <w:lang w:val="sr-Latn-RS"/>
        </w:rPr>
        <w:t>urirani kalendar</w:t>
      </w:r>
      <w:r w:rsidRPr="07A50431">
        <w:rPr>
          <w:lang w:val="sr-Latn-RS"/>
        </w:rPr>
        <w:t>.</w:t>
      </w:r>
    </w:p>
    <w:p w14:paraId="4DB115E9" w14:textId="019D0803" w:rsidR="007E0B43" w:rsidRPr="007E0B43" w:rsidRDefault="460569F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763A1ED7" w14:textId="77777777" w:rsidR="007E0B43" w:rsidRDefault="00B40836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55551DD0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3868FCBB" w14:textId="00FF41BA" w:rsidR="007E0B43" w:rsidRDefault="2DE23D51" w:rsidP="07A50431">
      <w:pPr>
        <w:pStyle w:val="BodyText"/>
        <w:rPr>
          <w:lang w:val="sr-Latn-RS"/>
        </w:rPr>
      </w:pPr>
      <w:r w:rsidRPr="07A50431">
        <w:rPr>
          <w:lang w:val="sr-Latn-RS"/>
        </w:rPr>
        <w:t>Kreiran je doga</w:t>
      </w:r>
      <w:r w:rsidR="4091CE5B" w:rsidRPr="07A50431">
        <w:rPr>
          <w:lang w:val="sr-Latn-RS"/>
        </w:rPr>
        <w:t>đ</w:t>
      </w:r>
      <w:r w:rsidRPr="07A50431">
        <w:rPr>
          <w:lang w:val="sr-Latn-RS"/>
        </w:rPr>
        <w:t>aj i t</w:t>
      </w:r>
      <w:r w:rsidR="00B40836" w:rsidRPr="07A50431">
        <w:rPr>
          <w:lang w:val="sr-Latn-RS"/>
        </w:rPr>
        <w:t xml:space="preserve">ekuća stranica je stranica sa </w:t>
      </w:r>
      <w:r w:rsidR="67D7CA2C" w:rsidRPr="07A50431">
        <w:rPr>
          <w:lang w:val="sr-Latn-RS"/>
        </w:rPr>
        <w:t>ažuriranim kalendarom</w:t>
      </w:r>
      <w:r w:rsidR="00B40836" w:rsidRPr="07A50431">
        <w:rPr>
          <w:lang w:val="sr-Latn-RS"/>
        </w:rPr>
        <w:t>.</w:t>
      </w:r>
    </w:p>
    <w:p w14:paraId="45CEAC3B" w14:textId="6085678C" w:rsidR="650818AB" w:rsidRDefault="650818AB" w:rsidP="07A50431">
      <w:pPr>
        <w:pStyle w:val="Heading2"/>
        <w:rPr>
          <w:lang w:val="sr-Latn-RS"/>
        </w:rPr>
      </w:pPr>
      <w:bookmarkStart w:id="17" w:name="_Toc68273128"/>
      <w:r w:rsidRPr="07A50431">
        <w:rPr>
          <w:lang w:val="sr-Latn-RS"/>
        </w:rPr>
        <w:t>Chat</w:t>
      </w:r>
      <w:bookmarkEnd w:id="17"/>
    </w:p>
    <w:p w14:paraId="1D3DE95E" w14:textId="77777777" w:rsidR="00DD4C2E" w:rsidRPr="007E0B43" w:rsidRDefault="00DD4C2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3E51E41F" w14:textId="7C42F6DB" w:rsidR="00DD4C2E" w:rsidRDefault="63A99570" w:rsidP="07A50431">
      <w:pPr>
        <w:pStyle w:val="BodyText"/>
        <w:rPr>
          <w:lang w:val="sr-Latn-RS"/>
        </w:rPr>
      </w:pPr>
      <w:r w:rsidRPr="07A50431">
        <w:rPr>
          <w:lang w:val="sr-Latn-RS"/>
        </w:rPr>
        <w:t>Grupno ili direktno razmenjivanje poruka.</w:t>
      </w:r>
    </w:p>
    <w:p w14:paraId="173695B4" w14:textId="77777777" w:rsidR="00DD4C2E" w:rsidRPr="007E0B43" w:rsidRDefault="00DD4C2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6619EB39" w14:textId="1DD8D14D" w:rsidR="00DD4C2E" w:rsidRDefault="52E455F9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Korisnik, </w:t>
      </w:r>
      <w:r w:rsidR="00DD4C2E" w:rsidRPr="07A50431">
        <w:rPr>
          <w:lang w:val="sr-Latn-RS"/>
        </w:rPr>
        <w:t xml:space="preserve">Član </w:t>
      </w:r>
      <w:r w:rsidR="67B0152E" w:rsidRPr="07A50431">
        <w:rPr>
          <w:lang w:val="sr-Latn-RS"/>
        </w:rPr>
        <w:t>tima</w:t>
      </w:r>
      <w:r w:rsidR="00DD4C2E" w:rsidRPr="07A50431">
        <w:rPr>
          <w:lang w:val="sr-Latn-RS"/>
        </w:rPr>
        <w:t xml:space="preserve">, Vođa </w:t>
      </w:r>
      <w:r w:rsidR="17ECB1C7" w:rsidRPr="07A50431">
        <w:rPr>
          <w:lang w:val="sr-Latn-RS"/>
        </w:rPr>
        <w:t>tima</w:t>
      </w:r>
      <w:r w:rsidR="00DD4C2E" w:rsidRPr="07A50431">
        <w:rPr>
          <w:lang w:val="sr-Latn-RS"/>
        </w:rPr>
        <w:t>, Administrator.</w:t>
      </w:r>
    </w:p>
    <w:p w14:paraId="43E45658" w14:textId="77777777" w:rsidR="00DD4C2E" w:rsidRPr="007E0B43" w:rsidRDefault="00DD4C2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FB0F285" w14:textId="77777777" w:rsidR="00DD4C2E" w:rsidRDefault="00DD4C2E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60702F97" w14:textId="77777777" w:rsidR="00DD4C2E" w:rsidRPr="007E0B43" w:rsidRDefault="00DD4C2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4A45F675" w14:textId="04A6B6C3" w:rsidR="00DD4C2E" w:rsidRDefault="00DD4C2E" w:rsidP="07A50431">
      <w:pPr>
        <w:pStyle w:val="BodyText"/>
        <w:numPr>
          <w:ilvl w:val="0"/>
          <w:numId w:val="20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6BF91654" w:rsidRPr="07A50431">
        <w:rPr>
          <w:lang w:val="sr-Latn-RS"/>
        </w:rPr>
        <w:t>drugog korisnika ili grupu kojoj želi da prosledi poruku.</w:t>
      </w:r>
    </w:p>
    <w:p w14:paraId="513D99C8" w14:textId="31BF918F" w:rsidR="10DCA271" w:rsidRDefault="10DCA271" w:rsidP="07A50431">
      <w:pPr>
        <w:pStyle w:val="BodyText"/>
        <w:numPr>
          <w:ilvl w:val="0"/>
          <w:numId w:val="20"/>
        </w:numPr>
        <w:rPr>
          <w:lang w:val="sr-Latn-RS"/>
        </w:rPr>
      </w:pPr>
      <w:r w:rsidRPr="07A50431">
        <w:rPr>
          <w:lang w:val="sr-Latn-RS"/>
        </w:rPr>
        <w:t xml:space="preserve">Istorija poruka </w:t>
      </w:r>
      <w:r w:rsidR="7D889E62" w:rsidRPr="07A50431">
        <w:rPr>
          <w:lang w:val="sr-Latn-RS"/>
        </w:rPr>
        <w:t>se</w:t>
      </w:r>
      <w:r w:rsidRPr="07A50431">
        <w:rPr>
          <w:lang w:val="sr-Latn-RS"/>
        </w:rPr>
        <w:t xml:space="preserve"> pokazuje korisniku</w:t>
      </w:r>
      <w:r w:rsidR="3773C478" w:rsidRPr="07A50431">
        <w:rPr>
          <w:lang w:val="sr-Latn-RS"/>
        </w:rPr>
        <w:t>.</w:t>
      </w:r>
    </w:p>
    <w:p w14:paraId="18360250" w14:textId="69AD4676" w:rsidR="10DCA271" w:rsidRDefault="10DCA271" w:rsidP="07A50431">
      <w:pPr>
        <w:pStyle w:val="BodyText"/>
        <w:numPr>
          <w:ilvl w:val="0"/>
          <w:numId w:val="20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10EE1925" w:rsidRPr="07A50431">
        <w:rPr>
          <w:lang w:val="sr-Latn-RS"/>
        </w:rPr>
        <w:t>š</w:t>
      </w:r>
      <w:r w:rsidRPr="07A50431">
        <w:rPr>
          <w:lang w:val="sr-Latn-RS"/>
        </w:rPr>
        <w:t>alje poruku nekom drugom korisniku ili grupi.</w:t>
      </w:r>
    </w:p>
    <w:p w14:paraId="262AFB61" w14:textId="7FD90504" w:rsidR="10DCA271" w:rsidRDefault="10DCA271" w:rsidP="07A50431">
      <w:pPr>
        <w:pStyle w:val="BodyText"/>
        <w:numPr>
          <w:ilvl w:val="0"/>
          <w:numId w:val="20"/>
        </w:numPr>
        <w:rPr>
          <w:lang w:val="sr-Latn-RS"/>
        </w:rPr>
      </w:pPr>
      <w:r w:rsidRPr="07A50431">
        <w:rPr>
          <w:lang w:val="sr-Latn-RS"/>
        </w:rPr>
        <w:t xml:space="preserve">Poruka </w:t>
      </w:r>
      <w:r w:rsidR="56E3B55F" w:rsidRPr="07A50431">
        <w:rPr>
          <w:lang w:val="sr-Latn-RS"/>
        </w:rPr>
        <w:t>stiže</w:t>
      </w:r>
      <w:r w:rsidRPr="07A50431">
        <w:rPr>
          <w:lang w:val="sr-Latn-RS"/>
        </w:rPr>
        <w:t xml:space="preserve"> tom drugom korisniku ili grupi.</w:t>
      </w:r>
    </w:p>
    <w:p w14:paraId="689D8374" w14:textId="5EB3E022" w:rsidR="00DD4C2E" w:rsidRPr="007E0B43" w:rsidRDefault="68693EDF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DD4C2E" w:rsidRPr="07A50431">
        <w:rPr>
          <w:b/>
          <w:bCs/>
          <w:lang w:val="sr-Latn-RS"/>
        </w:rPr>
        <w:t>:</w:t>
      </w:r>
    </w:p>
    <w:p w14:paraId="34099380" w14:textId="77777777" w:rsidR="00DD4C2E" w:rsidRDefault="00DD4C2E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67759CBA" w14:textId="77777777" w:rsidR="00DD4C2E" w:rsidRPr="007E0B43" w:rsidRDefault="00DD4C2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5E9D1BCB" w14:textId="78803AAC" w:rsidR="0601688A" w:rsidRDefault="0601688A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Poruka je poslata i </w:t>
      </w:r>
      <w:r w:rsidR="047366E9" w:rsidRPr="07A50431">
        <w:rPr>
          <w:lang w:val="sr-Latn-RS"/>
        </w:rPr>
        <w:t>ažurira</w:t>
      </w:r>
      <w:r w:rsidR="7E0CD084" w:rsidRPr="07A50431">
        <w:rPr>
          <w:lang w:val="sr-Latn-RS"/>
        </w:rPr>
        <w:t xml:space="preserve"> se prozor sa istorijom poruka</w:t>
      </w:r>
      <w:r w:rsidRPr="07A50431">
        <w:rPr>
          <w:lang w:val="sr-Latn-RS"/>
        </w:rPr>
        <w:t>.</w:t>
      </w:r>
    </w:p>
    <w:p w14:paraId="35F1516D" w14:textId="232C576F" w:rsidR="613F2519" w:rsidRDefault="613F2519" w:rsidP="07A50431">
      <w:pPr>
        <w:pStyle w:val="Heading2"/>
        <w:rPr>
          <w:lang w:val="sr-Latn-RS"/>
        </w:rPr>
      </w:pPr>
      <w:bookmarkStart w:id="18" w:name="_Toc68273129"/>
      <w:r w:rsidRPr="07A50431">
        <w:rPr>
          <w:lang w:val="sr-Latn-RS"/>
        </w:rPr>
        <w:t>Dodavanje reakcija</w:t>
      </w:r>
      <w:bookmarkEnd w:id="18"/>
    </w:p>
    <w:p w14:paraId="0EF53760" w14:textId="77777777" w:rsidR="007E0B43" w:rsidRPr="007E0B43" w:rsidRDefault="007E0B43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3B03C65A" w14:textId="3C6CB204" w:rsidR="007E0B43" w:rsidRDefault="344DAE90" w:rsidP="07A50431">
      <w:pPr>
        <w:pStyle w:val="BodyText"/>
        <w:rPr>
          <w:lang w:val="sr-Latn-RS"/>
        </w:rPr>
      </w:pPr>
      <w:r w:rsidRPr="07A50431">
        <w:rPr>
          <w:lang w:val="sr-Latn-RS"/>
        </w:rPr>
        <w:t>Mogućnost dodavanja reakcija</w:t>
      </w:r>
      <w:r w:rsidR="6441F37A" w:rsidRPr="07A50431">
        <w:rPr>
          <w:lang w:val="sr-Latn-RS"/>
        </w:rPr>
        <w:t xml:space="preserve"> koje su vidljive ostalim članovima tima.</w:t>
      </w:r>
    </w:p>
    <w:p w14:paraId="12FEC75F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7F8F2F1" w14:textId="596C47C6" w:rsidR="007E0B43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Član </w:t>
      </w:r>
      <w:r w:rsidR="21D6115E" w:rsidRPr="07A50431">
        <w:rPr>
          <w:lang w:val="sr-Latn-RS"/>
        </w:rPr>
        <w:t>tima</w:t>
      </w:r>
      <w:r w:rsidRPr="07A50431">
        <w:rPr>
          <w:lang w:val="sr-Latn-RS"/>
        </w:rPr>
        <w:t xml:space="preserve">, Vođa </w:t>
      </w:r>
      <w:r w:rsidR="4C46F5FB" w:rsidRPr="07A50431">
        <w:rPr>
          <w:lang w:val="sr-Latn-RS"/>
        </w:rPr>
        <w:t>tim</w:t>
      </w:r>
      <w:r w:rsidRPr="07A50431">
        <w:rPr>
          <w:lang w:val="sr-Latn-RS"/>
        </w:rPr>
        <w:t>a, Administrator.</w:t>
      </w:r>
    </w:p>
    <w:p w14:paraId="47C6CA46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26739BFC" w14:textId="77777777" w:rsidR="007E0B43" w:rsidRDefault="00C549E0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782F1E83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57F1BE99" w14:textId="0D17AF70" w:rsidR="66E9EFFD" w:rsidRDefault="66E9EFFD" w:rsidP="07A50431">
      <w:pPr>
        <w:pStyle w:val="BodyText"/>
        <w:numPr>
          <w:ilvl w:val="0"/>
          <w:numId w:val="10"/>
        </w:numPr>
        <w:rPr>
          <w:lang w:val="sr-Latn-RS"/>
        </w:rPr>
      </w:pPr>
      <w:r w:rsidRPr="07A50431">
        <w:rPr>
          <w:lang w:val="sr-Latn-RS"/>
        </w:rPr>
        <w:t>Korisnik dolazi do dela g</w:t>
      </w:r>
      <w:r w:rsidR="7C417D8A" w:rsidRPr="07A50431">
        <w:rPr>
          <w:lang w:val="sr-Latn-RS"/>
        </w:rPr>
        <w:t>de želi da ostavi</w:t>
      </w:r>
      <w:r w:rsidRPr="07A50431">
        <w:rPr>
          <w:lang w:val="sr-Latn-RS"/>
        </w:rPr>
        <w:t xml:space="preserve"> reakciju</w:t>
      </w:r>
      <w:r w:rsidR="6F89BA3A" w:rsidRPr="07A50431">
        <w:rPr>
          <w:lang w:val="sr-Latn-RS"/>
        </w:rPr>
        <w:t>.</w:t>
      </w:r>
    </w:p>
    <w:p w14:paraId="103CFE19" w14:textId="2C8BB633" w:rsidR="007E0B43" w:rsidRDefault="00C549E0" w:rsidP="07A50431">
      <w:pPr>
        <w:pStyle w:val="BodyText"/>
        <w:numPr>
          <w:ilvl w:val="0"/>
          <w:numId w:val="10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348E0572" w:rsidRPr="07A50431">
        <w:rPr>
          <w:lang w:val="sr-Latn-RS"/>
        </w:rPr>
        <w:t>dodaje reakciju</w:t>
      </w:r>
      <w:r w:rsidRPr="07A50431">
        <w:rPr>
          <w:lang w:val="sr-Latn-RS"/>
        </w:rPr>
        <w:t>.</w:t>
      </w:r>
    </w:p>
    <w:p w14:paraId="6DEF8473" w14:textId="44A10599" w:rsidR="023B888C" w:rsidRDefault="023B888C" w:rsidP="07A50431">
      <w:pPr>
        <w:pStyle w:val="BodyText"/>
        <w:numPr>
          <w:ilvl w:val="0"/>
          <w:numId w:val="10"/>
        </w:numPr>
        <w:rPr>
          <w:lang w:val="sr-Latn-RS"/>
        </w:rPr>
      </w:pPr>
      <w:r w:rsidRPr="07A50431">
        <w:rPr>
          <w:lang w:val="sr-Latn-RS"/>
        </w:rPr>
        <w:t>Ostalim korisnicima se reakcija prikazuje</w:t>
      </w:r>
      <w:r w:rsidR="7D689673" w:rsidRPr="07A50431">
        <w:rPr>
          <w:lang w:val="sr-Latn-RS"/>
        </w:rPr>
        <w:t>.</w:t>
      </w:r>
    </w:p>
    <w:p w14:paraId="3F8A2A8A" w14:textId="24071B1A" w:rsidR="007E0B43" w:rsidRPr="007E0B43" w:rsidRDefault="4068376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6FA8D4E0" w14:textId="77777777" w:rsidR="007E0B43" w:rsidRDefault="00C549E0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57EB1559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lastRenderedPageBreak/>
        <w:t>Posledice:</w:t>
      </w:r>
    </w:p>
    <w:p w14:paraId="2EC24729" w14:textId="3B09EB28" w:rsidR="007E0B43" w:rsidRDefault="01EA7B6B" w:rsidP="07A50431">
      <w:pPr>
        <w:pStyle w:val="BodyText"/>
        <w:rPr>
          <w:lang w:val="sr-Latn-RS"/>
        </w:rPr>
      </w:pPr>
      <w:r w:rsidRPr="07A50431">
        <w:rPr>
          <w:lang w:val="sr-Latn-RS"/>
        </w:rPr>
        <w:t>Prikaz ažurirane stranice sa reakcijom</w:t>
      </w:r>
      <w:r w:rsidR="007E0B43" w:rsidRPr="07A50431">
        <w:rPr>
          <w:lang w:val="sr-Latn-RS"/>
        </w:rPr>
        <w:t>.</w:t>
      </w:r>
    </w:p>
    <w:p w14:paraId="16795A14" w14:textId="49B12248" w:rsidR="2BB4F4D7" w:rsidRDefault="2BB4F4D7" w:rsidP="07A50431">
      <w:pPr>
        <w:pStyle w:val="Heading2"/>
        <w:rPr>
          <w:lang w:val="sr-Latn-RS"/>
        </w:rPr>
      </w:pPr>
      <w:bookmarkStart w:id="19" w:name="_Toc68273130"/>
      <w:r w:rsidRPr="07A50431">
        <w:rPr>
          <w:lang w:val="sr-Latn-RS"/>
        </w:rPr>
        <w:t>Dodavanje komentara</w:t>
      </w:r>
      <w:bookmarkEnd w:id="19"/>
    </w:p>
    <w:p w14:paraId="143ED870" w14:textId="77777777" w:rsidR="007E0B43" w:rsidRPr="007E0B43" w:rsidRDefault="007E0B43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0E32D0D7" w14:textId="55B54D98" w:rsidR="007E0B43" w:rsidRDefault="6FA588B8" w:rsidP="07A50431">
      <w:pPr>
        <w:pStyle w:val="BodyText"/>
        <w:rPr>
          <w:lang w:val="sr-Latn-RS"/>
        </w:rPr>
      </w:pPr>
      <w:r w:rsidRPr="07A50431">
        <w:rPr>
          <w:lang w:val="sr-Latn-RS"/>
        </w:rPr>
        <w:t>Mogućnost dodavanja komentara koj</w:t>
      </w:r>
      <w:r w:rsidR="668043CD" w:rsidRPr="07A50431">
        <w:rPr>
          <w:lang w:val="sr-Latn-RS"/>
        </w:rPr>
        <w:t>i</w:t>
      </w:r>
      <w:r w:rsidRPr="07A50431">
        <w:rPr>
          <w:lang w:val="sr-Latn-RS"/>
        </w:rPr>
        <w:t xml:space="preserve"> su vidljiv</w:t>
      </w:r>
      <w:r w:rsidR="29B16E5B" w:rsidRPr="07A50431">
        <w:rPr>
          <w:lang w:val="sr-Latn-RS"/>
        </w:rPr>
        <w:t>i</w:t>
      </w:r>
      <w:r w:rsidRPr="07A50431">
        <w:rPr>
          <w:lang w:val="sr-Latn-RS"/>
        </w:rPr>
        <w:t xml:space="preserve"> ostalim članovima tima.</w:t>
      </w:r>
    </w:p>
    <w:p w14:paraId="2A6498F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7A657F8B" w14:textId="36F1637B" w:rsidR="63E7DA9A" w:rsidRDefault="63E7DA9A" w:rsidP="07A50431">
      <w:pPr>
        <w:pStyle w:val="BodyText"/>
        <w:rPr>
          <w:lang w:val="sr-Latn-RS"/>
        </w:rPr>
      </w:pPr>
      <w:r w:rsidRPr="07A50431">
        <w:rPr>
          <w:lang w:val="sr-Latn-RS"/>
        </w:rPr>
        <w:t>Član tima, Vođa tima, Administrator.</w:t>
      </w:r>
    </w:p>
    <w:p w14:paraId="018000C6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05F367AB" w14:textId="7A6A846E" w:rsidR="007E0B43" w:rsidRDefault="00407EF3" w:rsidP="07A50431">
      <w:pPr>
        <w:pStyle w:val="BodyText"/>
        <w:rPr>
          <w:lang w:val="sr-Latn-RS"/>
        </w:rPr>
      </w:pPr>
      <w:r w:rsidRPr="07A50431">
        <w:rPr>
          <w:lang w:val="sr-Latn-RS"/>
        </w:rPr>
        <w:t>Trenutno je prikazana stranica sa</w:t>
      </w:r>
      <w:r w:rsidR="5D5C5784" w:rsidRPr="07A50431">
        <w:rPr>
          <w:lang w:val="sr-Latn-RS"/>
        </w:rPr>
        <w:t xml:space="preserve"> zadacima</w:t>
      </w:r>
      <w:r w:rsidRPr="07A50431">
        <w:rPr>
          <w:lang w:val="sr-Latn-RS"/>
        </w:rPr>
        <w:t>.</w:t>
      </w:r>
    </w:p>
    <w:p w14:paraId="29143902" w14:textId="77777777" w:rsidR="00255A41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654B3CB8" w14:textId="64C3726D" w:rsidR="00255A41" w:rsidRDefault="00255A41" w:rsidP="07A50431">
      <w:pPr>
        <w:pStyle w:val="BodyText"/>
        <w:numPr>
          <w:ilvl w:val="0"/>
          <w:numId w:val="11"/>
        </w:numPr>
        <w:rPr>
          <w:lang w:val="sr-Latn-RS"/>
        </w:rPr>
      </w:pPr>
      <w:r w:rsidRPr="07A50431">
        <w:rPr>
          <w:lang w:val="sr-Latn-RS"/>
        </w:rPr>
        <w:t>Izbo</w:t>
      </w:r>
      <w:r w:rsidR="765F1948" w:rsidRPr="07A50431">
        <w:rPr>
          <w:lang w:val="sr-Latn-RS"/>
        </w:rPr>
        <w:t>r zadatka na koji želi da ostavi komentar.</w:t>
      </w:r>
    </w:p>
    <w:p w14:paraId="7217458A" w14:textId="0FE9CD6F" w:rsidR="00255A41" w:rsidRDefault="765F1948" w:rsidP="07A50431">
      <w:pPr>
        <w:pStyle w:val="BodyText"/>
        <w:numPr>
          <w:ilvl w:val="0"/>
          <w:numId w:val="11"/>
        </w:numPr>
        <w:rPr>
          <w:lang w:val="sr-Latn-RS"/>
        </w:rPr>
      </w:pPr>
      <w:r w:rsidRPr="07A50431">
        <w:rPr>
          <w:lang w:val="sr-Latn-RS"/>
        </w:rPr>
        <w:t>Pisanje komentara.</w:t>
      </w:r>
    </w:p>
    <w:p w14:paraId="269E8DB9" w14:textId="2B838196" w:rsidR="765F1948" w:rsidRDefault="765F1948" w:rsidP="07A50431">
      <w:pPr>
        <w:pStyle w:val="BodyText"/>
        <w:numPr>
          <w:ilvl w:val="0"/>
          <w:numId w:val="11"/>
        </w:numPr>
        <w:rPr>
          <w:lang w:val="sr-Latn-RS"/>
        </w:rPr>
      </w:pPr>
      <w:r w:rsidRPr="07A50431">
        <w:rPr>
          <w:lang w:val="sr-Latn-RS"/>
        </w:rPr>
        <w:t>Klikne se na dugme “Postavi”.</w:t>
      </w:r>
    </w:p>
    <w:p w14:paraId="3EF116D2" w14:textId="2A6DCD04" w:rsidR="4551517E" w:rsidRDefault="4551517E" w:rsidP="07A50431">
      <w:pPr>
        <w:pStyle w:val="BodyText"/>
        <w:numPr>
          <w:ilvl w:val="0"/>
          <w:numId w:val="11"/>
        </w:numPr>
        <w:rPr>
          <w:lang w:val="sr-Latn-RS"/>
        </w:rPr>
      </w:pPr>
      <w:r w:rsidRPr="07A50431">
        <w:rPr>
          <w:lang w:val="sr-Latn-RS"/>
        </w:rPr>
        <w:t>Komentar je dodat.</w:t>
      </w:r>
    </w:p>
    <w:p w14:paraId="7CA1F528" w14:textId="1C3347E1" w:rsidR="007E0B43" w:rsidRPr="00255A41" w:rsidRDefault="3BE6891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3DA8022A" w14:textId="77777777" w:rsidR="007E0B43" w:rsidRDefault="00686570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57D71B2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4FB57BA7" w14:textId="31E17D33" w:rsidR="007E0B43" w:rsidRDefault="0AE2BAD1" w:rsidP="07A50431">
      <w:pPr>
        <w:pStyle w:val="BodyText"/>
        <w:rPr>
          <w:lang w:val="sr-Latn-RS"/>
        </w:rPr>
      </w:pPr>
      <w:r w:rsidRPr="07A50431">
        <w:rPr>
          <w:lang w:val="sr-Latn-RS"/>
        </w:rPr>
        <w:t>Prikaz stranice sa a</w:t>
      </w:r>
      <w:r w:rsidR="4A4098CE" w:rsidRPr="07A50431">
        <w:rPr>
          <w:lang w:val="sr-Latn-RS"/>
        </w:rPr>
        <w:t>ž</w:t>
      </w:r>
      <w:r w:rsidRPr="07A50431">
        <w:rPr>
          <w:lang w:val="sr-Latn-RS"/>
        </w:rPr>
        <w:t>uriranim komentarima</w:t>
      </w:r>
      <w:r w:rsidR="00686570" w:rsidRPr="07A50431">
        <w:rPr>
          <w:lang w:val="sr-Latn-RS"/>
        </w:rPr>
        <w:t>.</w:t>
      </w:r>
    </w:p>
    <w:p w14:paraId="3451955A" w14:textId="3175BAF9" w:rsidR="36D80EF8" w:rsidRDefault="36D80EF8" w:rsidP="07A50431">
      <w:pPr>
        <w:pStyle w:val="Heading2"/>
        <w:rPr>
          <w:lang w:val="sr-Latn-RS"/>
        </w:rPr>
      </w:pPr>
      <w:bookmarkStart w:id="20" w:name="_Toc68273131"/>
      <w:r w:rsidRPr="07A50431">
        <w:rPr>
          <w:lang w:val="sr-Latn-RS"/>
        </w:rPr>
        <w:t>Prikaz projek</w:t>
      </w:r>
      <w:r w:rsidR="786ABC51" w:rsidRPr="07A50431">
        <w:rPr>
          <w:lang w:val="sr-Latn-RS"/>
        </w:rPr>
        <w:t>ata</w:t>
      </w:r>
      <w:bookmarkEnd w:id="20"/>
    </w:p>
    <w:p w14:paraId="7B63161D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7321CBE9" w14:textId="6D5EBF0B" w:rsidR="007E0B43" w:rsidRDefault="1B77D969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Izbor </w:t>
      </w:r>
      <w:r w:rsidR="5EE26880" w:rsidRPr="07A50431">
        <w:rPr>
          <w:lang w:val="sr-Latn-RS"/>
        </w:rPr>
        <w:t>načina</w:t>
      </w:r>
      <w:r w:rsidRPr="07A50431">
        <w:rPr>
          <w:lang w:val="sr-Latn-RS"/>
        </w:rPr>
        <w:t xml:space="preserve"> prikaza projekata</w:t>
      </w:r>
      <w:r w:rsidR="00CF2AB8" w:rsidRPr="07A50431">
        <w:rPr>
          <w:lang w:val="sr-Latn-RS"/>
        </w:rPr>
        <w:t>.</w:t>
      </w:r>
    </w:p>
    <w:p w14:paraId="1B8B4274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3777B204" w14:textId="5D22991E" w:rsidR="007E0B43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Član </w:t>
      </w:r>
      <w:r w:rsidR="7121779D" w:rsidRPr="07A50431">
        <w:rPr>
          <w:lang w:val="sr-Latn-RS"/>
        </w:rPr>
        <w:t>tima</w:t>
      </w:r>
      <w:r w:rsidRPr="07A50431">
        <w:rPr>
          <w:lang w:val="sr-Latn-RS"/>
        </w:rPr>
        <w:t xml:space="preserve">, Vođa </w:t>
      </w:r>
      <w:r w:rsidR="13A4AE21" w:rsidRPr="07A50431">
        <w:rPr>
          <w:lang w:val="sr-Latn-RS"/>
        </w:rPr>
        <w:t>tima</w:t>
      </w:r>
      <w:r w:rsidRPr="07A50431">
        <w:rPr>
          <w:lang w:val="sr-Latn-RS"/>
        </w:rPr>
        <w:t>, Administrator.</w:t>
      </w:r>
    </w:p>
    <w:p w14:paraId="5A240E14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06F14BD7" w14:textId="60340D63" w:rsidR="007E0B43" w:rsidRDefault="0079569D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</w:t>
      </w:r>
      <w:r w:rsidR="7AE6252C" w:rsidRPr="07A50431">
        <w:rPr>
          <w:lang w:val="sr-Latn-RS"/>
        </w:rPr>
        <w:t xml:space="preserve">u je otvorena </w:t>
      </w:r>
      <w:r w:rsidR="15D93B83" w:rsidRPr="07A50431">
        <w:rPr>
          <w:lang w:val="sr-Latn-RS"/>
        </w:rPr>
        <w:t>stranic</w:t>
      </w:r>
      <w:r w:rsidR="7C0743BA" w:rsidRPr="07A50431">
        <w:rPr>
          <w:lang w:val="sr-Latn-RS"/>
        </w:rPr>
        <w:t>a</w:t>
      </w:r>
      <w:r w:rsidR="15D93B83" w:rsidRPr="07A50431">
        <w:rPr>
          <w:lang w:val="sr-Latn-RS"/>
        </w:rPr>
        <w:t xml:space="preserve"> projekta</w:t>
      </w:r>
      <w:r w:rsidR="2CD14BBC" w:rsidRPr="07A50431">
        <w:rPr>
          <w:lang w:val="sr-Latn-RS"/>
        </w:rPr>
        <w:t xml:space="preserve"> koji želi da pogleda.</w:t>
      </w:r>
    </w:p>
    <w:p w14:paraId="38D45CF2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7EEC6E1" w14:textId="40C471B9" w:rsidR="00CF2AB8" w:rsidRPr="00CF2AB8" w:rsidRDefault="009D5ECD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>Korisnik</w:t>
      </w:r>
      <w:r w:rsidR="00CF2AB8" w:rsidRPr="07A50431">
        <w:rPr>
          <w:lang w:val="sr-Latn-RS"/>
        </w:rPr>
        <w:t xml:space="preserve"> </w:t>
      </w:r>
      <w:r w:rsidR="75305492" w:rsidRPr="07A50431">
        <w:rPr>
          <w:lang w:val="sr-Latn-RS"/>
        </w:rPr>
        <w:t>otvara stranicu odgovarajućeg projekta</w:t>
      </w:r>
      <w:r w:rsidR="00CF2AB8" w:rsidRPr="07A50431">
        <w:rPr>
          <w:lang w:val="sr-Latn-RS"/>
        </w:rPr>
        <w:t>.</w:t>
      </w:r>
    </w:p>
    <w:p w14:paraId="345B8606" w14:textId="0C1CF166" w:rsidR="107FAFDA" w:rsidRDefault="107FAFDA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>Korisnik otvara padaju</w:t>
      </w:r>
      <w:r w:rsidR="3866C18F" w:rsidRPr="07A50431">
        <w:rPr>
          <w:lang w:val="sr-Latn-RS"/>
        </w:rPr>
        <w:t>ć</w:t>
      </w:r>
      <w:r w:rsidRPr="07A50431">
        <w:rPr>
          <w:lang w:val="sr-Latn-RS"/>
        </w:rPr>
        <w:t>i meni na kome su prikazane moguće opcije za prikaz projekata.</w:t>
      </w:r>
    </w:p>
    <w:p w14:paraId="39DAAEE8" w14:textId="0C0AB5BB" w:rsidR="25213AFF" w:rsidRDefault="25213AFF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2F5C1154" w:rsidRPr="07A50431">
        <w:rPr>
          <w:lang w:val="sr-Latn-RS"/>
        </w:rPr>
        <w:t>način</w:t>
      </w:r>
      <w:r w:rsidRPr="07A50431">
        <w:rPr>
          <w:lang w:val="sr-Latn-RS"/>
        </w:rPr>
        <w:t xml:space="preserve"> prikaza projekta.</w:t>
      </w:r>
    </w:p>
    <w:p w14:paraId="48D55BC4" w14:textId="35478E71" w:rsidR="36201A96" w:rsidRDefault="36201A96" w:rsidP="07A50431">
      <w:pPr>
        <w:pStyle w:val="BodyText"/>
        <w:numPr>
          <w:ilvl w:val="0"/>
          <w:numId w:val="12"/>
        </w:numPr>
        <w:rPr>
          <w:lang w:val="sr-Latn-RS"/>
        </w:rPr>
      </w:pPr>
      <w:r w:rsidRPr="07A50431">
        <w:rPr>
          <w:lang w:val="sr-Latn-RS"/>
        </w:rPr>
        <w:t>Projekat se prikazuje u željenom obliku.</w:t>
      </w:r>
      <w:r w:rsidR="25213AFF">
        <w:t xml:space="preserve"> </w:t>
      </w:r>
    </w:p>
    <w:p w14:paraId="60425C80" w14:textId="54AF0C14" w:rsidR="007E0B43" w:rsidRPr="007E0B43" w:rsidRDefault="7B48476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49E4ACAF" w14:textId="47287A77" w:rsidR="4FB2886E" w:rsidRDefault="4FB2886E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06D82BB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76453CEB" w14:textId="723DB971" w:rsidR="007E0B43" w:rsidRPr="007E0B43" w:rsidRDefault="144103FC" w:rsidP="07A50431">
      <w:pPr>
        <w:pStyle w:val="BodyText"/>
        <w:rPr>
          <w:lang w:val="sr-Latn-RS"/>
        </w:rPr>
      </w:pPr>
      <w:r w:rsidRPr="07A50431">
        <w:rPr>
          <w:lang w:val="sr-Latn-RS"/>
        </w:rPr>
        <w:t>Projekat će biti prikazan na način koji je korisnik odabrao</w:t>
      </w:r>
      <w:r w:rsidR="680FE989" w:rsidRPr="07A50431">
        <w:rPr>
          <w:lang w:val="sr-Latn-RS"/>
        </w:rPr>
        <w:t>.</w:t>
      </w:r>
    </w:p>
    <w:p w14:paraId="53128261" w14:textId="259C2253" w:rsidR="007E0B43" w:rsidRDefault="007E0B43" w:rsidP="007E0B43">
      <w:pPr>
        <w:pStyle w:val="BodyText"/>
      </w:pPr>
    </w:p>
    <w:p w14:paraId="7E0E1D6D" w14:textId="61D9AC43" w:rsidR="00786068" w:rsidRPr="003372D3" w:rsidRDefault="0E115794" w:rsidP="07A50431">
      <w:pPr>
        <w:pStyle w:val="Heading2"/>
        <w:rPr>
          <w:lang w:val="sr-Latn-RS"/>
        </w:rPr>
      </w:pPr>
      <w:bookmarkStart w:id="21" w:name="_Toc68273132"/>
      <w:r w:rsidRPr="07A50431">
        <w:rPr>
          <w:lang w:val="sr-Latn-RS"/>
        </w:rPr>
        <w:t>Kreiranje podzadatka u okviru svog zadatka</w:t>
      </w:r>
      <w:bookmarkEnd w:id="21"/>
    </w:p>
    <w:p w14:paraId="160EF92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71AD05D5" w14:textId="55F43380" w:rsidR="009D5ECD" w:rsidRPr="009D5ECD" w:rsidRDefault="171FEA7B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kreira novi zadatak unutar već postojećeg zadatka.</w:t>
      </w:r>
    </w:p>
    <w:p w14:paraId="14F9D548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59243A93" w14:textId="57B72FB7" w:rsidR="007E0B43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Član </w:t>
      </w:r>
      <w:r w:rsidR="4AD3DBA3" w:rsidRPr="07A50431">
        <w:rPr>
          <w:lang w:val="sr-Latn-RS"/>
        </w:rPr>
        <w:t>tima</w:t>
      </w:r>
      <w:r w:rsidRPr="07A50431">
        <w:rPr>
          <w:lang w:val="sr-Latn-RS"/>
        </w:rPr>
        <w:t xml:space="preserve">, Vođa </w:t>
      </w:r>
      <w:r w:rsidR="0FD0D21C" w:rsidRPr="07A50431">
        <w:rPr>
          <w:lang w:val="sr-Latn-RS"/>
        </w:rPr>
        <w:t>tima</w:t>
      </w:r>
      <w:r w:rsidRPr="07A50431">
        <w:rPr>
          <w:lang w:val="sr-Latn-RS"/>
        </w:rPr>
        <w:t>, Administrator.</w:t>
      </w:r>
    </w:p>
    <w:p w14:paraId="4805100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7F2A003" w14:textId="1D813924" w:rsidR="007E0B43" w:rsidRDefault="009D5ECD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 je </w:t>
      </w:r>
      <w:r w:rsidR="5B22E148" w:rsidRPr="07A50431">
        <w:rPr>
          <w:lang w:val="sr-Latn-RS"/>
        </w:rPr>
        <w:t>na stranici sa odre</w:t>
      </w:r>
      <w:r w:rsidR="71FA1CBE" w:rsidRPr="07A50431">
        <w:rPr>
          <w:lang w:val="sr-Latn-RS"/>
        </w:rPr>
        <w:t>đ</w:t>
      </w:r>
      <w:r w:rsidR="5B22E148" w:rsidRPr="07A50431">
        <w:rPr>
          <w:lang w:val="sr-Latn-RS"/>
        </w:rPr>
        <w:t>enim zadatkom</w:t>
      </w:r>
      <w:r w:rsidRPr="07A50431">
        <w:rPr>
          <w:lang w:val="sr-Latn-RS"/>
        </w:rPr>
        <w:t>.</w:t>
      </w:r>
    </w:p>
    <w:p w14:paraId="3E544C63" w14:textId="7FF9E794" w:rsidR="009D5ECD" w:rsidRPr="009D5ECD" w:rsidRDefault="007E0B43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7204DA0F" w14:textId="084FE604" w:rsidR="344DAB45" w:rsidRDefault="344DAB45" w:rsidP="07A50431">
      <w:pPr>
        <w:pStyle w:val="BodyText"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Bira opciju za izmenu tog zadatka.</w:t>
      </w:r>
    </w:p>
    <w:p w14:paraId="4281B57B" w14:textId="236872B4" w:rsidR="007E0B43" w:rsidRPr="007E0B43" w:rsidRDefault="009D5ECD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lastRenderedPageBreak/>
        <w:t xml:space="preserve">Prikazuje se </w:t>
      </w:r>
      <w:r w:rsidR="0578BDB5" w:rsidRPr="07A50431">
        <w:rPr>
          <w:lang w:val="sr-Latn-RS"/>
        </w:rPr>
        <w:t xml:space="preserve">forma </w:t>
      </w:r>
      <w:r w:rsidR="51673D2C" w:rsidRPr="07A50431">
        <w:rPr>
          <w:lang w:val="sr-Latn-RS"/>
        </w:rPr>
        <w:t>za kreiranje</w:t>
      </w:r>
      <w:r w:rsidR="776557DF" w:rsidRPr="07A50431">
        <w:rPr>
          <w:lang w:val="sr-Latn-RS"/>
        </w:rPr>
        <w:t>/izmenu</w:t>
      </w:r>
      <w:r w:rsidR="51673D2C" w:rsidRPr="07A50431">
        <w:rPr>
          <w:lang w:val="sr-Latn-RS"/>
        </w:rPr>
        <w:t xml:space="preserve"> zadatka.</w:t>
      </w:r>
    </w:p>
    <w:p w14:paraId="1A4DC8B8" w14:textId="6758A5F0" w:rsidR="007E0B43" w:rsidRPr="007E0B43" w:rsidRDefault="35FF8D85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Bira opciju za dodavanje podzadatka.</w:t>
      </w:r>
    </w:p>
    <w:p w14:paraId="06D8763D" w14:textId="3460A913" w:rsidR="007E0B43" w:rsidRPr="007E0B43" w:rsidRDefault="35FF8D85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Prika</w:t>
      </w:r>
      <w:r w:rsidR="722CEC8F" w:rsidRPr="07A50431">
        <w:rPr>
          <w:lang w:val="sr-Latn-RS"/>
        </w:rPr>
        <w:t xml:space="preserve">zuje se </w:t>
      </w:r>
      <w:r w:rsidR="016A076E" w:rsidRPr="07A50431">
        <w:rPr>
          <w:lang w:val="sr-Latn-RS"/>
        </w:rPr>
        <w:t>forma za kreiranje zadatka.</w:t>
      </w:r>
    </w:p>
    <w:p w14:paraId="2DBE2BC0" w14:textId="08603DE9" w:rsidR="007E0B43" w:rsidRPr="007E0B43" w:rsidRDefault="016A076E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Korisnik popunjava formu za kreiranje zadatka.</w:t>
      </w:r>
    </w:p>
    <w:p w14:paraId="00561EF5" w14:textId="539B1BDD" w:rsidR="007E0B43" w:rsidRPr="007E0B43" w:rsidRDefault="016A076E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Korisnik klikće na dugme “Dodaj”.</w:t>
      </w:r>
    </w:p>
    <w:p w14:paraId="6E2B9B49" w14:textId="41457812" w:rsidR="007E0B43" w:rsidRPr="007E0B43" w:rsidRDefault="016A076E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Novi podzatak je kreiran.</w:t>
      </w:r>
    </w:p>
    <w:p w14:paraId="13746E41" w14:textId="47284049" w:rsidR="007E0B43" w:rsidRPr="007E0B43" w:rsidRDefault="016A076E" w:rsidP="07A50431">
      <w:pPr>
        <w:pStyle w:val="BodyText"/>
        <w:keepNext/>
        <w:numPr>
          <w:ilvl w:val="0"/>
          <w:numId w:val="13"/>
        </w:numPr>
        <w:rPr>
          <w:lang w:val="sr-Latn-RS"/>
        </w:rPr>
      </w:pPr>
      <w:r w:rsidRPr="07A50431">
        <w:rPr>
          <w:lang w:val="sr-Latn-RS"/>
        </w:rPr>
        <w:t>Ažuriran je prikaz tog zadatka u okviru liste zadataka i ažuriran je kalendar u skladu sa dodatim podzadatkom.</w:t>
      </w:r>
    </w:p>
    <w:p w14:paraId="3C9E3F22" w14:textId="5720D00A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</w:p>
    <w:p w14:paraId="5C15AED8" w14:textId="7E702DF1" w:rsidR="1563E008" w:rsidRDefault="1563E008" w:rsidP="561B725D">
      <w:pPr>
        <w:pStyle w:val="BodyText"/>
        <w:rPr>
          <w:b/>
          <w:bCs/>
          <w:lang w:val="sr-Latn-RS"/>
        </w:rPr>
      </w:pPr>
      <w:r w:rsidRPr="561B725D">
        <w:rPr>
          <w:b/>
          <w:bCs/>
          <w:lang w:val="sr-Latn-RS"/>
        </w:rPr>
        <w:t>Izuzeci</w:t>
      </w:r>
      <w:r w:rsidR="007E0B43" w:rsidRPr="561B725D">
        <w:rPr>
          <w:b/>
          <w:bCs/>
          <w:lang w:val="sr-Latn-RS"/>
        </w:rPr>
        <w:t>:</w:t>
      </w:r>
    </w:p>
    <w:p w14:paraId="6717BCED" w14:textId="02B84A79" w:rsidR="007E0B43" w:rsidRPr="009F61E4" w:rsidRDefault="009F61E4" w:rsidP="07A50431">
      <w:pPr>
        <w:pStyle w:val="BodyText"/>
        <w:rPr>
          <w:lang w:val="sr-Latn-RS"/>
        </w:rPr>
      </w:pPr>
      <w:r w:rsidRPr="07A50431">
        <w:rPr>
          <w:lang w:val="sr-Latn-RS"/>
        </w:rPr>
        <w:t>[</w:t>
      </w:r>
      <w:r w:rsidR="001E5849" w:rsidRPr="07A50431">
        <w:rPr>
          <w:i/>
          <w:iCs/>
          <w:lang w:val="sr-Latn-RS"/>
        </w:rPr>
        <w:t xml:space="preserve">Podaci o </w:t>
      </w:r>
      <w:r w:rsidR="179192EA" w:rsidRPr="07A50431">
        <w:rPr>
          <w:i/>
          <w:iCs/>
          <w:lang w:val="sr-Latn-RS"/>
        </w:rPr>
        <w:t>zadatku nisu validni</w:t>
      </w:r>
      <w:r w:rsidRPr="07A50431">
        <w:rPr>
          <w:lang w:val="sr-Latn-RS"/>
        </w:rPr>
        <w:t>]</w:t>
      </w:r>
      <w:r w:rsidR="41FBFA93" w:rsidRPr="07A50431">
        <w:rPr>
          <w:lang w:val="sr-Latn-RS"/>
        </w:rPr>
        <w:t xml:space="preserve"> </w:t>
      </w:r>
      <w:r w:rsidRPr="07A50431">
        <w:rPr>
          <w:lang w:val="sr-Latn-RS"/>
        </w:rPr>
        <w:t xml:space="preserve"> </w:t>
      </w:r>
      <w:r w:rsidR="3B188555" w:rsidRPr="07A50431">
        <w:rPr>
          <w:lang w:val="sr-Latn-RS"/>
        </w:rPr>
        <w:t>Prikazuje se poruka o greški.</w:t>
      </w:r>
    </w:p>
    <w:p w14:paraId="5E160D58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lastRenderedPageBreak/>
        <w:t>Posledice:</w:t>
      </w:r>
    </w:p>
    <w:p w14:paraId="3046A192" w14:textId="451B3E22" w:rsidR="007E0B43" w:rsidRPr="007E0B43" w:rsidRDefault="39B2EB6B" w:rsidP="07A50431">
      <w:pPr>
        <w:pStyle w:val="BodyText"/>
        <w:keepNext/>
        <w:rPr>
          <w:lang w:val="sr-Latn-RS"/>
        </w:rPr>
      </w:pPr>
      <w:r w:rsidRPr="561B725D">
        <w:rPr>
          <w:lang w:val="sr-Latn-RS"/>
        </w:rPr>
        <w:t>Korisnik je dodao zadatak i prikazuje se stranica sa ažuriranim zadatkom.</w:t>
      </w:r>
    </w:p>
    <w:p w14:paraId="7F599C04" w14:textId="0E9C0479" w:rsidR="007E0B43" w:rsidRPr="007E0B43" w:rsidRDefault="182EF303" w:rsidP="561B725D">
      <w:pPr>
        <w:pStyle w:val="BodyText"/>
        <w:keepNext/>
        <w:rPr>
          <w:b/>
          <w:bCs/>
          <w:lang w:val="sr-Latn-RS"/>
        </w:rPr>
      </w:pPr>
      <w:r w:rsidRPr="561B725D">
        <w:rPr>
          <w:b/>
          <w:bCs/>
          <w:lang w:val="sr-Latn-RS"/>
        </w:rPr>
        <w:t>Dijagram sekvence:</w:t>
      </w:r>
    </w:p>
    <w:p w14:paraId="50859A17" w14:textId="4613D6DA" w:rsidR="007E0B43" w:rsidRPr="00583959" w:rsidRDefault="0BFC7A38" w:rsidP="00583959">
      <w:pPr>
        <w:pStyle w:val="BodyText"/>
        <w:keepNext/>
        <w:ind w:left="0"/>
        <w:rPr>
          <w:lang w:val="sr-Latn-RS"/>
        </w:rPr>
      </w:pPr>
      <w:r>
        <w:rPr>
          <w:noProof/>
        </w:rPr>
        <w:drawing>
          <wp:inline distT="0" distB="0" distL="0" distR="0" wp14:anchorId="51F1A102" wp14:editId="0B7402F2">
            <wp:extent cx="6046682" cy="8587004"/>
            <wp:effectExtent l="0" t="0" r="0" b="0"/>
            <wp:docPr id="415521900" name="Picture 41552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314" cy="86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959">
        <w:rPr>
          <w:lang w:val="sr-Latn-RS"/>
        </w:rPr>
        <w:br w:type="page"/>
      </w:r>
    </w:p>
    <w:p w14:paraId="419DA380" w14:textId="234D6466" w:rsidR="58995BE4" w:rsidRDefault="58995BE4" w:rsidP="07A50431">
      <w:pPr>
        <w:pStyle w:val="Heading2"/>
        <w:rPr>
          <w:lang w:val="sr-Latn-RS"/>
        </w:rPr>
      </w:pPr>
      <w:bookmarkStart w:id="22" w:name="_Toc68273133"/>
      <w:r w:rsidRPr="07A50431">
        <w:rPr>
          <w:lang w:val="sr-Latn-RS"/>
        </w:rPr>
        <w:lastRenderedPageBreak/>
        <w:t>Premeštanje zadataka iz jedne liste u drugu</w:t>
      </w:r>
      <w:bookmarkEnd w:id="22"/>
    </w:p>
    <w:p w14:paraId="0F036546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79D9913F" w14:textId="21020107" w:rsidR="007E0B43" w:rsidRDefault="4030DDE5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 ima </w:t>
      </w:r>
      <w:r w:rsidR="47747A9E" w:rsidRPr="07A50431">
        <w:rPr>
          <w:lang w:val="sr-Latn-RS"/>
        </w:rPr>
        <w:t>mogućnost</w:t>
      </w:r>
      <w:r w:rsidRPr="07A50431">
        <w:rPr>
          <w:lang w:val="sr-Latn-RS"/>
        </w:rPr>
        <w:t xml:space="preserve"> prebacivanja svojih zadatka iz jedne li</w:t>
      </w:r>
      <w:r w:rsidR="66A66D48" w:rsidRPr="07A50431">
        <w:rPr>
          <w:lang w:val="sr-Latn-RS"/>
        </w:rPr>
        <w:t>ste u drugu</w:t>
      </w:r>
      <w:r w:rsidR="0079569D" w:rsidRPr="07A50431">
        <w:rPr>
          <w:lang w:val="sr-Latn-RS"/>
        </w:rPr>
        <w:t>.</w:t>
      </w:r>
    </w:p>
    <w:p w14:paraId="31EDC59E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D9B3DE8" w14:textId="3D4CA15F" w:rsidR="007E0B43" w:rsidRDefault="007C4972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Član </w:t>
      </w:r>
      <w:r w:rsidR="1EE84455" w:rsidRPr="07A50431">
        <w:rPr>
          <w:lang w:val="sr-Latn-RS"/>
        </w:rPr>
        <w:t>tima</w:t>
      </w:r>
      <w:r w:rsidRPr="07A50431">
        <w:rPr>
          <w:lang w:val="sr-Latn-RS"/>
        </w:rPr>
        <w:t xml:space="preserve">, </w:t>
      </w:r>
      <w:r w:rsidR="275B71E1" w:rsidRPr="07A50431">
        <w:rPr>
          <w:lang w:val="sr-Latn-RS"/>
        </w:rPr>
        <w:t>Vođa tima, Administrator</w:t>
      </w:r>
    </w:p>
    <w:p w14:paraId="47298361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50ED7260" w14:textId="07D9B104" w:rsidR="007E0B43" w:rsidRDefault="00A55444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 </w:t>
      </w:r>
      <w:r w:rsidR="366DEAE8" w:rsidRPr="07A50431">
        <w:rPr>
          <w:lang w:val="sr-Latn-RS"/>
        </w:rPr>
        <w:t>se nalazi na stranici sa svojim zadacima.</w:t>
      </w:r>
    </w:p>
    <w:p w14:paraId="32698E90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4A356756" w14:textId="480F7106" w:rsidR="007E0B43" w:rsidRDefault="00D77D96" w:rsidP="07A50431">
      <w:pPr>
        <w:pStyle w:val="BodyText"/>
        <w:numPr>
          <w:ilvl w:val="0"/>
          <w:numId w:val="21"/>
        </w:numPr>
        <w:rPr>
          <w:lang w:val="sr-Latn-RS"/>
        </w:rPr>
      </w:pPr>
      <w:r w:rsidRPr="07A50431">
        <w:rPr>
          <w:lang w:val="sr-Latn-RS"/>
        </w:rPr>
        <w:t>Korisnik bira</w:t>
      </w:r>
      <w:r w:rsidR="4A84394A" w:rsidRPr="07A50431">
        <w:rPr>
          <w:lang w:val="sr-Latn-RS"/>
        </w:rPr>
        <w:t xml:space="preserve"> zadatak koji </w:t>
      </w:r>
      <w:r w:rsidR="74405998" w:rsidRPr="07A50431">
        <w:rPr>
          <w:lang w:val="sr-Latn-RS"/>
        </w:rPr>
        <w:t>želi</w:t>
      </w:r>
      <w:r w:rsidR="4A84394A" w:rsidRPr="07A50431">
        <w:rPr>
          <w:lang w:val="sr-Latn-RS"/>
        </w:rPr>
        <w:t xml:space="preserve"> da pre</w:t>
      </w:r>
      <w:r w:rsidR="3EEAA3D6" w:rsidRPr="07A50431">
        <w:rPr>
          <w:lang w:val="sr-Latn-RS"/>
        </w:rPr>
        <w:t>mesti</w:t>
      </w:r>
      <w:r w:rsidR="4A84394A" w:rsidRPr="07A50431">
        <w:rPr>
          <w:lang w:val="sr-Latn-RS"/>
        </w:rPr>
        <w:t xml:space="preserve"> u drugu listu</w:t>
      </w:r>
      <w:r w:rsidRPr="07A50431">
        <w:rPr>
          <w:lang w:val="sr-Latn-RS"/>
        </w:rPr>
        <w:t>.</w:t>
      </w:r>
    </w:p>
    <w:p w14:paraId="7CB397C8" w14:textId="69E4B7A2" w:rsidR="1AD4E826" w:rsidRDefault="1AD4E826" w:rsidP="07A50431">
      <w:pPr>
        <w:pStyle w:val="BodyText"/>
        <w:numPr>
          <w:ilvl w:val="0"/>
          <w:numId w:val="21"/>
        </w:numPr>
        <w:rPr>
          <w:lang w:val="sr-Latn-RS"/>
        </w:rPr>
      </w:pPr>
      <w:r w:rsidRPr="07A50431">
        <w:rPr>
          <w:lang w:val="sr-Latn-RS"/>
        </w:rPr>
        <w:t>Korisnik bira listu u koju zeli da prebaci zadatak.</w:t>
      </w:r>
    </w:p>
    <w:p w14:paraId="695D3E6F" w14:textId="0E1A3186" w:rsidR="2463104B" w:rsidRDefault="2463104B" w:rsidP="07A50431">
      <w:pPr>
        <w:pStyle w:val="BodyText"/>
        <w:numPr>
          <w:ilvl w:val="0"/>
          <w:numId w:val="21"/>
        </w:numPr>
        <w:rPr>
          <w:lang w:val="sr-Latn-RS"/>
        </w:rPr>
      </w:pPr>
      <w:r w:rsidRPr="07A50431">
        <w:rPr>
          <w:lang w:val="sr-Latn-RS"/>
        </w:rPr>
        <w:t>Zadatak je prebačen u drugu listu.</w:t>
      </w:r>
    </w:p>
    <w:p w14:paraId="643743D4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Izuzetci:</w:t>
      </w:r>
    </w:p>
    <w:p w14:paraId="784D254A" w14:textId="2883A509" w:rsidR="007E0B43" w:rsidRPr="005B4961" w:rsidRDefault="005B4961" w:rsidP="07A50431">
      <w:pPr>
        <w:pStyle w:val="BodyText"/>
        <w:rPr>
          <w:lang w:val="sr-Latn-RS"/>
        </w:rPr>
      </w:pPr>
      <w:r w:rsidRPr="07A50431">
        <w:rPr>
          <w:lang w:val="sr-Latn-RS"/>
        </w:rPr>
        <w:t>[</w:t>
      </w:r>
      <w:r w:rsidR="37C66060" w:rsidRPr="07A50431">
        <w:rPr>
          <w:i/>
          <w:iCs/>
          <w:lang w:val="sr-Latn-RS"/>
        </w:rPr>
        <w:t xml:space="preserve">Korisnik </w:t>
      </w:r>
      <w:r w:rsidR="45BB5F47" w:rsidRPr="07A50431">
        <w:rPr>
          <w:i/>
          <w:iCs/>
          <w:lang w:val="sr-Latn-RS"/>
        </w:rPr>
        <w:t>pokušava</w:t>
      </w:r>
      <w:r w:rsidR="37C66060" w:rsidRPr="07A50431">
        <w:rPr>
          <w:i/>
          <w:iCs/>
          <w:lang w:val="sr-Latn-RS"/>
        </w:rPr>
        <w:t xml:space="preserve"> da premesti zadatak koji ne pripada njemu</w:t>
      </w:r>
      <w:r w:rsidRPr="07A50431">
        <w:rPr>
          <w:lang w:val="sr-Latn-RS"/>
        </w:rPr>
        <w:t>] Prikazuje se poruka o greški</w:t>
      </w:r>
      <w:r w:rsidR="06A2992E" w:rsidRPr="07A50431">
        <w:rPr>
          <w:lang w:val="sr-Latn-RS"/>
        </w:rPr>
        <w:t>.</w:t>
      </w:r>
    </w:p>
    <w:p w14:paraId="3AB829C2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0DB28087" w14:textId="72F1055D" w:rsidR="007E0B43" w:rsidRDefault="25748034" w:rsidP="07A50431">
      <w:pPr>
        <w:pStyle w:val="BodyText"/>
        <w:rPr>
          <w:lang w:val="sr-Latn-RS"/>
        </w:rPr>
      </w:pPr>
      <w:r w:rsidRPr="07A50431">
        <w:rPr>
          <w:lang w:val="sr-Latn-RS"/>
        </w:rPr>
        <w:t>Zadatak je prebačen u drugu listu i stranica sa ažuriranim listama je prikazana.</w:t>
      </w:r>
    </w:p>
    <w:p w14:paraId="5C3E7D4B" w14:textId="5886A89A" w:rsidR="25748034" w:rsidRDefault="25748034" w:rsidP="07A50431">
      <w:pPr>
        <w:pStyle w:val="Heading2"/>
        <w:rPr>
          <w:lang w:val="sr-Latn-RS"/>
        </w:rPr>
      </w:pPr>
      <w:bookmarkStart w:id="23" w:name="_Toc68273134"/>
      <w:r w:rsidRPr="07A50431">
        <w:rPr>
          <w:lang w:val="sr-Latn-RS"/>
        </w:rPr>
        <w:t>Označavanje zadataka prioritetnim</w:t>
      </w:r>
      <w:bookmarkEnd w:id="23"/>
    </w:p>
    <w:p w14:paraId="1AACBA20" w14:textId="77777777" w:rsidR="006C2F57" w:rsidRPr="007E0B43" w:rsidRDefault="006C2F57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16FC12E1" w14:textId="79BDCAC9" w:rsidR="006C2F57" w:rsidRDefault="5EDA92F1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može da oznaci zadatak prioritetnim.</w:t>
      </w:r>
    </w:p>
    <w:p w14:paraId="28F732E8" w14:textId="77777777" w:rsidR="006C2F57" w:rsidRPr="007E0B43" w:rsidRDefault="006C2F57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51CC1398" w14:textId="352202D4" w:rsidR="006C2F57" w:rsidRDefault="006C2F5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Član </w:t>
      </w:r>
      <w:r w:rsidR="4864B301" w:rsidRPr="07A50431">
        <w:rPr>
          <w:lang w:val="sr-Latn-RS"/>
        </w:rPr>
        <w:t>tima, vođa tima, Administrator</w:t>
      </w:r>
    </w:p>
    <w:p w14:paraId="440A543C" w14:textId="0C12F1CD" w:rsidR="006C2F57" w:rsidRPr="007E0B43" w:rsidRDefault="006C2F57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1C97E51A" w14:textId="1D2404BB" w:rsidR="006C2F57" w:rsidRDefault="7E4917A9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se nalazi na stranici gde je željeni zadatak.</w:t>
      </w:r>
    </w:p>
    <w:p w14:paraId="1E8F09C6" w14:textId="77777777" w:rsidR="006C2F57" w:rsidRPr="007E0B43" w:rsidRDefault="006C2F57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45CB85C3" w14:textId="32E02790" w:rsidR="006C2F57" w:rsidRDefault="006C2F57" w:rsidP="07A50431">
      <w:pPr>
        <w:pStyle w:val="BodyText"/>
        <w:numPr>
          <w:ilvl w:val="0"/>
          <w:numId w:val="22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33D83996" w:rsidRPr="07A50431">
        <w:rPr>
          <w:lang w:val="sr-Latn-RS"/>
        </w:rPr>
        <w:t>zadatak koji želi da oznaci prioritetnim.</w:t>
      </w:r>
    </w:p>
    <w:p w14:paraId="5BA24595" w14:textId="2A8A8281" w:rsidR="33D83996" w:rsidRDefault="33D83996" w:rsidP="07A50431">
      <w:pPr>
        <w:pStyle w:val="BodyText"/>
        <w:numPr>
          <w:ilvl w:val="0"/>
          <w:numId w:val="22"/>
        </w:numPr>
        <w:rPr>
          <w:lang w:val="sr-Latn-RS"/>
        </w:rPr>
      </w:pPr>
      <w:r w:rsidRPr="07A50431">
        <w:rPr>
          <w:lang w:val="sr-Latn-RS"/>
        </w:rPr>
        <w:t>Korisnik bira opciju za označavanje zadatka.</w:t>
      </w:r>
    </w:p>
    <w:p w14:paraId="31EC0D2E" w14:textId="59902455" w:rsidR="33D83996" w:rsidRDefault="33D83996" w:rsidP="07A50431">
      <w:pPr>
        <w:pStyle w:val="BodyText"/>
        <w:numPr>
          <w:ilvl w:val="0"/>
          <w:numId w:val="22"/>
        </w:numPr>
        <w:rPr>
          <w:lang w:val="sr-Latn-RS"/>
        </w:rPr>
      </w:pPr>
      <w:r w:rsidRPr="07A50431">
        <w:rPr>
          <w:lang w:val="sr-Latn-RS"/>
        </w:rPr>
        <w:t>Zadatak je označen prioritetnim.</w:t>
      </w:r>
    </w:p>
    <w:p w14:paraId="11E1373C" w14:textId="0773174D" w:rsidR="006C2F57" w:rsidRPr="007E0B43" w:rsidRDefault="0F817BC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6C2F57" w:rsidRPr="07A50431">
        <w:rPr>
          <w:b/>
          <w:bCs/>
          <w:lang w:val="sr-Latn-RS"/>
        </w:rPr>
        <w:t>:</w:t>
      </w:r>
    </w:p>
    <w:p w14:paraId="5B6C5312" w14:textId="4F279741" w:rsidR="006C2F57" w:rsidRPr="005B4961" w:rsidRDefault="10DD6F77" w:rsidP="07A50431">
      <w:pPr>
        <w:pStyle w:val="BodyText"/>
        <w:rPr>
          <w:lang w:val="sr-Latn-RS"/>
        </w:rPr>
      </w:pPr>
      <w:r w:rsidRPr="07A50431">
        <w:rPr>
          <w:lang w:val="sr-Latn-RS"/>
        </w:rPr>
        <w:t>[</w:t>
      </w:r>
      <w:r w:rsidR="1DD6B5E7" w:rsidRPr="07A50431">
        <w:rPr>
          <w:lang w:val="sr-Latn-RS"/>
        </w:rPr>
        <w:t xml:space="preserve">Korisnik </w:t>
      </w:r>
      <w:r w:rsidR="107ECA9B" w:rsidRPr="07A50431">
        <w:rPr>
          <w:lang w:val="sr-Latn-RS"/>
        </w:rPr>
        <w:t>pokušava da oznaci zadatak koji ne pripada njemu</w:t>
      </w:r>
      <w:r w:rsidRPr="07A50431">
        <w:rPr>
          <w:lang w:val="sr-Latn-RS"/>
        </w:rPr>
        <w:t>]</w:t>
      </w:r>
      <w:r w:rsidR="1D76BEDA" w:rsidRPr="07A50431">
        <w:rPr>
          <w:lang w:val="sr-Latn-RS"/>
        </w:rPr>
        <w:t xml:space="preserve"> Prikazuje se poruka o greški</w:t>
      </w:r>
      <w:r w:rsidR="004526F1" w:rsidRPr="07A50431">
        <w:rPr>
          <w:lang w:val="sr-Latn-RS"/>
        </w:rPr>
        <w:t>.</w:t>
      </w:r>
    </w:p>
    <w:p w14:paraId="3E4F2BC2" w14:textId="77777777" w:rsidR="006C2F57" w:rsidRPr="007E0B43" w:rsidRDefault="006C2F57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6411782" w14:textId="794529E1" w:rsidR="006C2F57" w:rsidRDefault="38B02770" w:rsidP="07A50431">
      <w:pPr>
        <w:pStyle w:val="BodyText"/>
        <w:rPr>
          <w:lang w:val="sr-Latn-RS"/>
        </w:rPr>
      </w:pPr>
      <w:r w:rsidRPr="07A50431">
        <w:rPr>
          <w:lang w:val="sr-Latn-RS"/>
        </w:rPr>
        <w:t>Zadatak je označen i prikazuje se ažurirana stranica sa prioritetnim zadatkom</w:t>
      </w:r>
      <w:r w:rsidR="006C2F57" w:rsidRPr="07A50431">
        <w:rPr>
          <w:lang w:val="sr-Latn-RS"/>
        </w:rPr>
        <w:t>.</w:t>
      </w:r>
    </w:p>
    <w:p w14:paraId="2E392850" w14:textId="46390354" w:rsidR="00786068" w:rsidRPr="003372D3" w:rsidRDefault="75506BF3" w:rsidP="07A50431">
      <w:pPr>
        <w:pStyle w:val="Heading2"/>
        <w:rPr>
          <w:lang w:val="sr-Latn-RS"/>
        </w:rPr>
      </w:pPr>
      <w:bookmarkStart w:id="24" w:name="_Toc68273135"/>
      <w:r w:rsidRPr="07A50431">
        <w:rPr>
          <w:lang w:val="sr-Latn-RS"/>
        </w:rPr>
        <w:t>Arhiviranje/Brisanje zadataka</w:t>
      </w:r>
      <w:bookmarkEnd w:id="24"/>
    </w:p>
    <w:p w14:paraId="323B8882" w14:textId="77777777" w:rsidR="007E0B43" w:rsidRPr="007E0B43" w:rsidRDefault="007E0B43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36481E89" w14:textId="45E43F21" w:rsidR="007E0B43" w:rsidRDefault="2D8EBAC1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0CE12D5A" w:rsidRPr="07A50431">
        <w:rPr>
          <w:lang w:val="sr-Latn-RS"/>
        </w:rPr>
        <w:t>đa</w:t>
      </w:r>
      <w:r w:rsidRPr="07A50431">
        <w:rPr>
          <w:lang w:val="sr-Latn-RS"/>
        </w:rPr>
        <w:t xml:space="preserve"> tima može da obri</w:t>
      </w:r>
      <w:r w:rsidR="22D0B285" w:rsidRPr="07A50431">
        <w:rPr>
          <w:lang w:val="sr-Latn-RS"/>
        </w:rPr>
        <w:t>še</w:t>
      </w:r>
      <w:r w:rsidRPr="07A50431">
        <w:rPr>
          <w:lang w:val="sr-Latn-RS"/>
        </w:rPr>
        <w:t xml:space="preserve"> ili arhivira zadatak</w:t>
      </w:r>
      <w:r w:rsidR="005C333A" w:rsidRPr="07A50431">
        <w:rPr>
          <w:lang w:val="sr-Latn-RS"/>
        </w:rPr>
        <w:t>.</w:t>
      </w:r>
    </w:p>
    <w:p w14:paraId="7AAAE608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55A9AA1E" w14:textId="004A9F85" w:rsidR="007E0B43" w:rsidRDefault="4839546E" w:rsidP="00583959">
      <w:pPr>
        <w:pStyle w:val="BodyText"/>
        <w:rPr>
          <w:lang w:val="sr-Latn-RS"/>
        </w:rPr>
      </w:pPr>
      <w:r w:rsidRPr="07A50431">
        <w:rPr>
          <w:lang w:val="sr-Latn-RS"/>
        </w:rPr>
        <w:t>V</w:t>
      </w:r>
      <w:r w:rsidR="2D9D0532" w:rsidRPr="07A50431">
        <w:rPr>
          <w:lang w:val="sr-Latn-RS"/>
        </w:rPr>
        <w:t xml:space="preserve">ođa tima, </w:t>
      </w:r>
      <w:r w:rsidR="6B1A22E2" w:rsidRPr="07A50431">
        <w:rPr>
          <w:lang w:val="sr-Latn-RS"/>
        </w:rPr>
        <w:t>A</w:t>
      </w:r>
      <w:r w:rsidR="2D9D0532" w:rsidRPr="07A50431">
        <w:rPr>
          <w:lang w:val="sr-Latn-RS"/>
        </w:rPr>
        <w:t>dministrator.</w:t>
      </w:r>
    </w:p>
    <w:p w14:paraId="74CCBB5B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CA93997" w14:textId="2A24C952" w:rsidR="007E0B43" w:rsidRDefault="1580F797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 s</w:t>
      </w:r>
      <w:r w:rsidR="5D3C81DB" w:rsidRPr="07A50431">
        <w:rPr>
          <w:lang w:val="sr-Latn-RS"/>
        </w:rPr>
        <w:t>e nalazi na stranici</w:t>
      </w:r>
      <w:r w:rsidR="3584C462" w:rsidRPr="07A50431">
        <w:rPr>
          <w:lang w:val="sr-Latn-RS"/>
        </w:rPr>
        <w:t xml:space="preserve"> gde se nalazi željeni zadatak.</w:t>
      </w:r>
    </w:p>
    <w:p w14:paraId="4804AE9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74B2DAD" w14:textId="1583025E" w:rsidR="00A87065" w:rsidRPr="009D5ECD" w:rsidRDefault="00A87065" w:rsidP="07A50431">
      <w:pPr>
        <w:pStyle w:val="BodyText"/>
        <w:numPr>
          <w:ilvl w:val="0"/>
          <w:numId w:val="14"/>
        </w:numPr>
        <w:rPr>
          <w:lang w:val="sr-Latn-RS"/>
        </w:rPr>
      </w:pPr>
      <w:r w:rsidRPr="07A50431">
        <w:rPr>
          <w:lang w:val="sr-Latn-RS"/>
        </w:rPr>
        <w:t>K</w:t>
      </w:r>
      <w:r w:rsidR="5FB24B1B" w:rsidRPr="07A50431">
        <w:rPr>
          <w:lang w:val="sr-Latn-RS"/>
        </w:rPr>
        <w:t xml:space="preserve">orisnik bira projekat čiji zadatak želi da </w:t>
      </w:r>
      <w:r w:rsidR="2CEE5434" w:rsidRPr="07A50431">
        <w:rPr>
          <w:lang w:val="sr-Latn-RS"/>
        </w:rPr>
        <w:t>arhivira ili obri</w:t>
      </w:r>
      <w:r w:rsidR="4CF11026" w:rsidRPr="07A50431">
        <w:rPr>
          <w:lang w:val="sr-Latn-RS"/>
        </w:rPr>
        <w:t>š</w:t>
      </w:r>
      <w:r w:rsidR="2CEE5434" w:rsidRPr="07A50431">
        <w:rPr>
          <w:lang w:val="sr-Latn-RS"/>
        </w:rPr>
        <w:t>e</w:t>
      </w:r>
      <w:r w:rsidRPr="07A50431">
        <w:rPr>
          <w:lang w:val="sr-Latn-RS"/>
        </w:rPr>
        <w:t>.</w:t>
      </w:r>
    </w:p>
    <w:p w14:paraId="7F29CCEC" w14:textId="62016750" w:rsidR="007E0B43" w:rsidRDefault="6A515F1E" w:rsidP="07A50431">
      <w:pPr>
        <w:pStyle w:val="BodyText"/>
        <w:numPr>
          <w:ilvl w:val="0"/>
          <w:numId w:val="14"/>
        </w:numPr>
        <w:rPr>
          <w:lang w:val="sr-Latn-RS"/>
        </w:rPr>
      </w:pPr>
      <w:r w:rsidRPr="07A50431">
        <w:rPr>
          <w:lang w:val="sr-Latn-RS"/>
        </w:rPr>
        <w:t>Korisnik bira opciju za brisanje ili arhiviranje zadatka.</w:t>
      </w:r>
    </w:p>
    <w:p w14:paraId="30EA37DB" w14:textId="6B307F1C" w:rsidR="30BAE966" w:rsidRDefault="30BAE966" w:rsidP="07A50431">
      <w:pPr>
        <w:pStyle w:val="BodyText"/>
        <w:numPr>
          <w:ilvl w:val="0"/>
          <w:numId w:val="14"/>
        </w:numPr>
        <w:rPr>
          <w:lang w:val="sr-Latn-RS"/>
        </w:rPr>
      </w:pPr>
      <w:r w:rsidRPr="07A50431">
        <w:rPr>
          <w:lang w:val="sr-Latn-RS"/>
        </w:rPr>
        <w:t>Zadatak se prebacuje u listu arhiviranih zadataka ili se trajno briše.</w:t>
      </w:r>
    </w:p>
    <w:p w14:paraId="72144512" w14:textId="41E733DC" w:rsidR="007E0B43" w:rsidRPr="007E0B43" w:rsidRDefault="14F3102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32D81F1D" w14:textId="77777777" w:rsidR="007E0B43" w:rsidRDefault="00082A7C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49C63119" w14:textId="42129D00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07FFBED" w14:textId="32A51096" w:rsidR="007E0B43" w:rsidRDefault="03E7E329" w:rsidP="07A50431">
      <w:pPr>
        <w:pStyle w:val="BodyText"/>
        <w:rPr>
          <w:lang w:val="sr-Latn-RS"/>
        </w:rPr>
      </w:pPr>
      <w:r w:rsidRPr="07A50431">
        <w:rPr>
          <w:lang w:val="sr-Latn-RS"/>
        </w:rPr>
        <w:t>Zadatak je arhiviran/obrisan i prikazuje se stranica sa ažuriranim sadržajem.</w:t>
      </w:r>
    </w:p>
    <w:p w14:paraId="3568AE5D" w14:textId="4A4D513F" w:rsidR="00786068" w:rsidRPr="003372D3" w:rsidRDefault="2BC1DAA1" w:rsidP="07A50431">
      <w:pPr>
        <w:pStyle w:val="Heading2"/>
        <w:rPr>
          <w:lang w:val="sr-Latn-RS"/>
        </w:rPr>
      </w:pPr>
      <w:bookmarkStart w:id="25" w:name="_Toc68273136"/>
      <w:r w:rsidRPr="07A50431">
        <w:rPr>
          <w:lang w:val="sr-Latn-RS"/>
        </w:rPr>
        <w:lastRenderedPageBreak/>
        <w:t>Napuštanje tima</w:t>
      </w:r>
      <w:bookmarkEnd w:id="25"/>
    </w:p>
    <w:p w14:paraId="4EB51603" w14:textId="0E257778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6D34D498" w14:textId="20883B0A" w:rsidR="007E0B43" w:rsidRPr="007E0B43" w:rsidRDefault="00080F92" w:rsidP="07A50431">
      <w:pPr>
        <w:pStyle w:val="BodyText"/>
        <w:keepNext/>
        <w:rPr>
          <w:lang w:val="sr-Latn-RS"/>
        </w:rPr>
      </w:pPr>
      <w:r w:rsidRPr="07A50431">
        <w:rPr>
          <w:lang w:val="sr-Latn-RS"/>
        </w:rPr>
        <w:t>K</w:t>
      </w:r>
      <w:r w:rsidR="44AB1180" w:rsidRPr="07A50431">
        <w:rPr>
          <w:lang w:val="sr-Latn-RS"/>
        </w:rPr>
        <w:t>orisnik može da napusti tim.</w:t>
      </w:r>
    </w:p>
    <w:p w14:paraId="60A81C3A" w14:textId="209CCBC4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4D679FF3" w14:textId="4F9528CF" w:rsidR="007E0B43" w:rsidRDefault="728E232A" w:rsidP="07A50431">
      <w:pPr>
        <w:pStyle w:val="BodyText"/>
        <w:rPr>
          <w:lang w:val="sr-Latn-RS"/>
        </w:rPr>
      </w:pPr>
      <w:r w:rsidRPr="07A50431">
        <w:rPr>
          <w:lang w:val="sr-Latn-RS"/>
        </w:rPr>
        <w:t>Član tima, Vođa tima</w:t>
      </w:r>
      <w:r w:rsidR="007E0B43" w:rsidRPr="07A50431">
        <w:rPr>
          <w:lang w:val="sr-Latn-RS"/>
        </w:rPr>
        <w:t>, Administrator.</w:t>
      </w:r>
    </w:p>
    <w:p w14:paraId="07A9B9C6" w14:textId="7DA8E380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31A96E7E" w14:textId="5B7AB2D9" w:rsidR="07A50431" w:rsidRDefault="7ECB5293" w:rsidP="00583959">
      <w:pPr>
        <w:pStyle w:val="BodyText"/>
        <w:rPr>
          <w:lang w:val="sr-Latn-RS"/>
        </w:rPr>
      </w:pPr>
      <w:r w:rsidRPr="07A50431">
        <w:rPr>
          <w:lang w:val="sr-Latn-RS"/>
        </w:rPr>
        <w:t>Nema.</w:t>
      </w:r>
    </w:p>
    <w:p w14:paraId="37BDC2B3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449260CD" w14:textId="14568FAF" w:rsidR="00080F92" w:rsidRDefault="00080F92" w:rsidP="07A50431">
      <w:pPr>
        <w:pStyle w:val="BodyText"/>
        <w:numPr>
          <w:ilvl w:val="0"/>
          <w:numId w:val="15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31985AC7" w:rsidRPr="07A50431">
        <w:rPr>
          <w:lang w:val="sr-Latn-RS"/>
        </w:rPr>
        <w:t>se nalazi na stranici tima.</w:t>
      </w:r>
    </w:p>
    <w:p w14:paraId="7387EEC4" w14:textId="6AC68EEE" w:rsidR="31985AC7" w:rsidRDefault="31985AC7" w:rsidP="07A50431">
      <w:pPr>
        <w:pStyle w:val="BodyText"/>
        <w:numPr>
          <w:ilvl w:val="0"/>
          <w:numId w:val="15"/>
        </w:numPr>
        <w:rPr>
          <w:lang w:val="sr-Latn-RS"/>
        </w:rPr>
      </w:pPr>
      <w:r w:rsidRPr="07A50431">
        <w:rPr>
          <w:lang w:val="sr-Latn-RS"/>
        </w:rPr>
        <w:t>Korisnik bira opciju za napuštanje tima.</w:t>
      </w:r>
    </w:p>
    <w:p w14:paraId="0E6269CC" w14:textId="552B684B" w:rsidR="31985AC7" w:rsidRDefault="31985AC7" w:rsidP="07A50431">
      <w:pPr>
        <w:pStyle w:val="BodyText"/>
        <w:numPr>
          <w:ilvl w:val="0"/>
          <w:numId w:val="15"/>
        </w:numPr>
        <w:rPr>
          <w:lang w:val="sr-Latn-RS"/>
        </w:rPr>
      </w:pPr>
      <w:r w:rsidRPr="07A50431">
        <w:rPr>
          <w:lang w:val="sr-Latn-RS"/>
        </w:rPr>
        <w:t>Korisnik napušta tim.</w:t>
      </w:r>
    </w:p>
    <w:p w14:paraId="387915AC" w14:textId="744377D1" w:rsidR="34D06D88" w:rsidRDefault="34D06D88" w:rsidP="07A50431">
      <w:pPr>
        <w:pStyle w:val="BodyText"/>
        <w:numPr>
          <w:ilvl w:val="0"/>
          <w:numId w:val="15"/>
        </w:numPr>
        <w:rPr>
          <w:lang w:val="sr-Latn-RS"/>
        </w:rPr>
      </w:pPr>
      <w:r w:rsidRPr="07A50431">
        <w:rPr>
          <w:lang w:val="sr-Latn-RS"/>
        </w:rPr>
        <w:t xml:space="preserve">U slučaju da je korisnik prethodno bio vođa tima koji </w:t>
      </w:r>
      <w:r w:rsidR="2EEE0946" w:rsidRPr="07A50431">
        <w:rPr>
          <w:lang w:val="sr-Latn-RS"/>
        </w:rPr>
        <w:t>napušta</w:t>
      </w:r>
      <w:r w:rsidRPr="07A50431">
        <w:rPr>
          <w:lang w:val="sr-Latn-RS"/>
        </w:rPr>
        <w:t>, od njega se zahteva da odabere novog vođu od preostalih članova tima ukoliko oni postoje.</w:t>
      </w:r>
    </w:p>
    <w:p w14:paraId="5C30B291" w14:textId="4BD57EA5" w:rsidR="007E0B43" w:rsidRPr="007E0B43" w:rsidRDefault="23EA0AD9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4A1B1176" w14:textId="1D6EF276" w:rsidR="007E0B43" w:rsidRPr="00562041" w:rsidRDefault="1CC2AA5E" w:rsidP="07A50431">
      <w:pPr>
        <w:pStyle w:val="BodyText"/>
        <w:rPr>
          <w:lang w:val="sr-Latn-RS"/>
        </w:rPr>
      </w:pPr>
      <w:r w:rsidRPr="07A50431">
        <w:rPr>
          <w:lang w:val="sr-Latn-RS"/>
        </w:rPr>
        <w:t>[Vo</w:t>
      </w:r>
      <w:r w:rsidR="7920FDAD" w:rsidRPr="07A50431">
        <w:rPr>
          <w:lang w:val="sr-Latn-RS"/>
        </w:rPr>
        <w:t>đa</w:t>
      </w:r>
      <w:r w:rsidRPr="07A50431">
        <w:rPr>
          <w:lang w:val="sr-Latn-RS"/>
        </w:rPr>
        <w:t xml:space="preserve"> tima je jedini član tima] Tim će biti obrisan.</w:t>
      </w:r>
    </w:p>
    <w:p w14:paraId="782790D7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8DF2F30" w14:textId="40EB68AC" w:rsidR="007E0B43" w:rsidRDefault="00562041" w:rsidP="07A50431">
      <w:pPr>
        <w:pStyle w:val="BodyText"/>
        <w:rPr>
          <w:lang w:val="sr-Latn-RS"/>
        </w:rPr>
      </w:pPr>
      <w:r w:rsidRPr="07A50431">
        <w:rPr>
          <w:lang w:val="sr-Latn-RS"/>
        </w:rPr>
        <w:t>K</w:t>
      </w:r>
      <w:r w:rsidR="7F6B13F0" w:rsidRPr="07A50431">
        <w:rPr>
          <w:lang w:val="sr-Latn-RS"/>
        </w:rPr>
        <w:t>orisnik je napustio tim.</w:t>
      </w:r>
    </w:p>
    <w:p w14:paraId="726DA581" w14:textId="3C87652D" w:rsidR="467ECAAC" w:rsidRDefault="467ECAAC" w:rsidP="07A50431">
      <w:pPr>
        <w:pStyle w:val="Heading2"/>
        <w:rPr>
          <w:lang w:val="sr-Latn-RS"/>
        </w:rPr>
      </w:pPr>
      <w:bookmarkStart w:id="26" w:name="_Toc68273137"/>
      <w:r w:rsidRPr="07A50431">
        <w:rPr>
          <w:lang w:val="sr-Latn-RS"/>
        </w:rPr>
        <w:t>Kreiranje i dodeljivanje zadataka članovima</w:t>
      </w:r>
      <w:bookmarkEnd w:id="26"/>
    </w:p>
    <w:p w14:paraId="74C05AE8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50C93C34" w14:textId="408E5DB6" w:rsidR="007E0B43" w:rsidRDefault="15DD1609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409C666A" w:rsidRPr="07A50431">
        <w:rPr>
          <w:lang w:val="sr-Latn-RS"/>
        </w:rPr>
        <w:t>đa</w:t>
      </w:r>
      <w:r w:rsidRPr="07A50431">
        <w:rPr>
          <w:lang w:val="sr-Latn-RS"/>
        </w:rPr>
        <w:t xml:space="preserve"> tima može da kreira zadatak i da ga dodeli bilo kom članu tima.</w:t>
      </w:r>
    </w:p>
    <w:p w14:paraId="221FEF9E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55F4E47F" w14:textId="0B64986D" w:rsidR="007E0B43" w:rsidRDefault="76C83165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</w:t>
      </w:r>
      <w:r w:rsidR="007E0B43" w:rsidRPr="07A50431">
        <w:rPr>
          <w:lang w:val="sr-Latn-RS"/>
        </w:rPr>
        <w:t>, Administrator.</w:t>
      </w:r>
    </w:p>
    <w:p w14:paraId="35FDA4D3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4FB2B3D8" w14:textId="77777777" w:rsidR="007E0B43" w:rsidRDefault="0090327F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je prijavljen na portal.</w:t>
      </w:r>
    </w:p>
    <w:p w14:paraId="76A76AD5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7D420098" w14:textId="4CF256C0" w:rsidR="005E1391" w:rsidRDefault="640759CC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Korisnik bira opciju za kreiranje zadatka.</w:t>
      </w:r>
    </w:p>
    <w:p w14:paraId="56AE7B44" w14:textId="2921D23B" w:rsidR="640759CC" w:rsidRDefault="640759CC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Prikazuje se forma za kreiranje zadatka</w:t>
      </w:r>
    </w:p>
    <w:p w14:paraId="09E9080C" w14:textId="6DBB5D8E" w:rsidR="5BDD8897" w:rsidRDefault="5BDD8897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561B725D">
        <w:rPr>
          <w:lang w:val="sr-Latn-RS"/>
        </w:rPr>
        <w:t>Korisnik popunjava formu.</w:t>
      </w:r>
    </w:p>
    <w:p w14:paraId="052D0DA7" w14:textId="03C5FC13" w:rsidR="640759CC" w:rsidRDefault="640759CC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Korisnik dodeljuje kreirani zadatak</w:t>
      </w:r>
      <w:r w:rsidR="3CD7820D" w:rsidRPr="07A50431">
        <w:rPr>
          <w:lang w:val="sr-Latn-RS"/>
        </w:rPr>
        <w:t xml:space="preserve"> jednom ili više članova svog tima.</w:t>
      </w:r>
    </w:p>
    <w:p w14:paraId="535E01B7" w14:textId="7227885C" w:rsidR="3CD7820D" w:rsidRDefault="3CD7820D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Korisnik klikće na dugme “Kreiraj zadatak”.</w:t>
      </w:r>
    </w:p>
    <w:p w14:paraId="1B3F263F" w14:textId="101C79EB" w:rsidR="640759CC" w:rsidRDefault="640759CC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Zadatak je kreiran i dodeljen izabranom članu</w:t>
      </w:r>
      <w:r w:rsidR="71351624" w:rsidRPr="07A50431">
        <w:rPr>
          <w:lang w:val="sr-Latn-RS"/>
        </w:rPr>
        <w:t>/članovima.</w:t>
      </w:r>
    </w:p>
    <w:p w14:paraId="37B00F08" w14:textId="6ABC678D" w:rsidR="25EC6083" w:rsidRDefault="25EC6083" w:rsidP="07A50431">
      <w:pPr>
        <w:pStyle w:val="BodyText"/>
        <w:numPr>
          <w:ilvl w:val="0"/>
          <w:numId w:val="16"/>
        </w:numPr>
        <w:rPr>
          <w:lang w:val="sr-Latn-RS"/>
        </w:rPr>
      </w:pPr>
      <w:r w:rsidRPr="07A50431">
        <w:rPr>
          <w:lang w:val="sr-Latn-RS"/>
        </w:rPr>
        <w:t>Ažurira se prikaz projekta svim članovima i ažurira se kalendar kod članova tima kojima je zadatak dodeljen.</w:t>
      </w:r>
    </w:p>
    <w:p w14:paraId="71496B4E" w14:textId="61F53E25" w:rsidR="007E0B43" w:rsidRPr="007E0B43" w:rsidRDefault="6B435B4E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0D422661" w14:textId="77777777" w:rsidR="007E0B43" w:rsidRDefault="0090327F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39BEBB6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3360DB73" w14:textId="6014DF2B" w:rsidR="007E0B43" w:rsidRDefault="4E8390F8" w:rsidP="07A50431">
      <w:pPr>
        <w:pStyle w:val="BodyText"/>
        <w:rPr>
          <w:lang w:val="sr-Latn-RS"/>
        </w:rPr>
      </w:pPr>
      <w:r w:rsidRPr="07A50431">
        <w:rPr>
          <w:lang w:val="sr-Latn-RS"/>
        </w:rPr>
        <w:t>Zadatak će biti kreiran i dodeljen izabranom korisniku</w:t>
      </w:r>
      <w:r w:rsidR="0090327F" w:rsidRPr="07A50431">
        <w:rPr>
          <w:lang w:val="sr-Latn-RS"/>
        </w:rPr>
        <w:t>.</w:t>
      </w:r>
    </w:p>
    <w:p w14:paraId="61A87431" w14:textId="2CF6239C" w:rsidR="00786068" w:rsidRPr="003372D3" w:rsidRDefault="15930453" w:rsidP="07A50431">
      <w:pPr>
        <w:pStyle w:val="Heading2"/>
        <w:rPr>
          <w:lang w:val="sr-Latn-RS"/>
        </w:rPr>
      </w:pPr>
      <w:bookmarkStart w:id="27" w:name="_Toc68273138"/>
      <w:r w:rsidRPr="07A50431">
        <w:rPr>
          <w:lang w:val="sr-Latn-RS"/>
        </w:rPr>
        <w:t>Dodeljivanje prioriteta zadatku</w:t>
      </w:r>
      <w:bookmarkEnd w:id="27"/>
    </w:p>
    <w:p w14:paraId="770AFF31" w14:textId="77777777" w:rsidR="00225B05" w:rsidRPr="007E0B43" w:rsidRDefault="00225B05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38ED8BC9" w14:textId="1414FDFA" w:rsidR="00225B05" w:rsidRDefault="643092FF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3BA5F438" w:rsidRPr="07A50431">
        <w:rPr>
          <w:lang w:val="sr-Latn-RS"/>
        </w:rPr>
        <w:t>đa</w:t>
      </w:r>
      <w:r w:rsidRPr="07A50431">
        <w:rPr>
          <w:lang w:val="sr-Latn-RS"/>
        </w:rPr>
        <w:t xml:space="preserve"> tima može da dodeli prioritet zadatku u okviru projekta</w:t>
      </w:r>
      <w:r w:rsidR="563F09EE" w:rsidRPr="07A50431">
        <w:rPr>
          <w:lang w:val="sr-Latn-RS"/>
        </w:rPr>
        <w:t>.</w:t>
      </w:r>
    </w:p>
    <w:p w14:paraId="180BC6F9" w14:textId="77777777" w:rsidR="00225B05" w:rsidRPr="007E0B43" w:rsidRDefault="00225B05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5571EF92" w14:textId="1694C5E5" w:rsidR="00225B05" w:rsidRDefault="55FB2455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4C096FBB" w:rsidRPr="07A50431">
        <w:rPr>
          <w:lang w:val="sr-Latn-RS"/>
        </w:rPr>
        <w:t>đ</w:t>
      </w:r>
      <w:r w:rsidRPr="07A50431">
        <w:rPr>
          <w:lang w:val="sr-Latn-RS"/>
        </w:rPr>
        <w:t>a tima</w:t>
      </w:r>
      <w:r w:rsidR="00225B05" w:rsidRPr="07A50431">
        <w:rPr>
          <w:lang w:val="sr-Latn-RS"/>
        </w:rPr>
        <w:t>, Administrator.</w:t>
      </w:r>
    </w:p>
    <w:p w14:paraId="185FE26C" w14:textId="77777777" w:rsidR="00225B05" w:rsidRPr="007E0B43" w:rsidRDefault="00225B05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3D22B319" w14:textId="4DEA093C" w:rsidR="00225B05" w:rsidRDefault="2683E2AB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se nalazi na stranici projekta</w:t>
      </w:r>
      <w:r w:rsidR="00225B05" w:rsidRPr="07A50431">
        <w:rPr>
          <w:lang w:val="sr-Latn-RS"/>
        </w:rPr>
        <w:t>.</w:t>
      </w:r>
    </w:p>
    <w:p w14:paraId="6C0EC2F3" w14:textId="77777777" w:rsidR="00225B05" w:rsidRPr="007E0B43" w:rsidRDefault="00225B05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5402E819" w14:textId="0EB639ED" w:rsidR="00225B05" w:rsidRDefault="00225B05" w:rsidP="07A50431">
      <w:pPr>
        <w:pStyle w:val="BodyText"/>
        <w:numPr>
          <w:ilvl w:val="0"/>
          <w:numId w:val="17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5511F173" w:rsidRPr="07A50431">
        <w:rPr>
          <w:lang w:val="sr-Latn-RS"/>
        </w:rPr>
        <w:t xml:space="preserve">bira </w:t>
      </w:r>
      <w:r w:rsidR="06250B66" w:rsidRPr="07A50431">
        <w:rPr>
          <w:lang w:val="sr-Latn-RS"/>
        </w:rPr>
        <w:t xml:space="preserve">zadatak kome </w:t>
      </w:r>
      <w:r w:rsidR="4C1B97B1" w:rsidRPr="07A50431">
        <w:rPr>
          <w:lang w:val="sr-Latn-RS"/>
        </w:rPr>
        <w:t>želi</w:t>
      </w:r>
      <w:r w:rsidR="06250B66" w:rsidRPr="07A50431">
        <w:rPr>
          <w:lang w:val="sr-Latn-RS"/>
        </w:rPr>
        <w:t xml:space="preserve"> da dodeli prioritet.</w:t>
      </w:r>
    </w:p>
    <w:p w14:paraId="0D538949" w14:textId="188EEF48" w:rsidR="06250B66" w:rsidRDefault="06250B66" w:rsidP="07A50431">
      <w:pPr>
        <w:pStyle w:val="BodyText"/>
        <w:numPr>
          <w:ilvl w:val="0"/>
          <w:numId w:val="17"/>
        </w:numPr>
        <w:rPr>
          <w:lang w:val="sr-Latn-RS"/>
        </w:rPr>
      </w:pPr>
      <w:r w:rsidRPr="07A50431">
        <w:rPr>
          <w:lang w:val="sr-Latn-RS"/>
        </w:rPr>
        <w:lastRenderedPageBreak/>
        <w:t>Korisnik bira opciju za dodeljivanje prioriteta.</w:t>
      </w:r>
    </w:p>
    <w:p w14:paraId="19E4A397" w14:textId="030E3FC7" w:rsidR="06250B66" w:rsidRDefault="06250B66" w:rsidP="07A50431">
      <w:pPr>
        <w:pStyle w:val="BodyText"/>
        <w:numPr>
          <w:ilvl w:val="0"/>
          <w:numId w:val="17"/>
        </w:numPr>
        <w:rPr>
          <w:lang w:val="sr-Latn-RS"/>
        </w:rPr>
      </w:pPr>
      <w:r w:rsidRPr="07A50431">
        <w:rPr>
          <w:lang w:val="sr-Latn-RS"/>
        </w:rPr>
        <w:t>Dodeljen je prioritet izabranom zadatku.</w:t>
      </w:r>
    </w:p>
    <w:p w14:paraId="4911CCB4" w14:textId="6A7E2294" w:rsidR="00225B05" w:rsidRPr="007E0B43" w:rsidRDefault="71AC131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225B05" w:rsidRPr="07A50431">
        <w:rPr>
          <w:b/>
          <w:bCs/>
          <w:lang w:val="sr-Latn-RS"/>
        </w:rPr>
        <w:t>:</w:t>
      </w:r>
    </w:p>
    <w:p w14:paraId="7600F6D6" w14:textId="77777777" w:rsidR="00225B05" w:rsidRDefault="00225B05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4C1CDB90" w14:textId="77777777" w:rsidR="00225B05" w:rsidRPr="007E0B43" w:rsidRDefault="00225B05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7B9DA8CD" w14:textId="4DE14CFB" w:rsidR="00225B05" w:rsidRDefault="00AD0F0E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Izabrani </w:t>
      </w:r>
      <w:r w:rsidR="7F2B62FE" w:rsidRPr="07A50431">
        <w:rPr>
          <w:lang w:val="sr-Latn-RS"/>
        </w:rPr>
        <w:t>zadatak je označen prioritetnim i ažurira se prikaz stranice</w:t>
      </w:r>
      <w:r w:rsidR="00225B05" w:rsidRPr="07A50431">
        <w:rPr>
          <w:lang w:val="sr-Latn-RS"/>
        </w:rPr>
        <w:t>.</w:t>
      </w:r>
    </w:p>
    <w:p w14:paraId="26C72DA3" w14:textId="07C76ABC" w:rsidR="00786068" w:rsidRPr="003372D3" w:rsidRDefault="304FF45E" w:rsidP="07A50431">
      <w:pPr>
        <w:pStyle w:val="Heading2"/>
        <w:rPr>
          <w:lang w:val="sr-Latn-RS"/>
        </w:rPr>
      </w:pPr>
      <w:bookmarkStart w:id="28" w:name="_Toc68273139"/>
      <w:r w:rsidRPr="07A50431">
        <w:rPr>
          <w:lang w:val="sr-Latn-RS"/>
        </w:rPr>
        <w:t>Dodavanje i izbacivanje članova iz tima</w:t>
      </w:r>
      <w:bookmarkEnd w:id="28"/>
    </w:p>
    <w:p w14:paraId="5844EB57" w14:textId="77777777" w:rsidR="00705464" w:rsidRPr="007E0B43" w:rsidRDefault="00705464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52950B9B" w14:textId="745A06BB" w:rsidR="00705464" w:rsidRDefault="0FA266F7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77E57873" w:rsidRPr="07A50431">
        <w:rPr>
          <w:lang w:val="sr-Latn-RS"/>
        </w:rPr>
        <w:t>đ</w:t>
      </w:r>
      <w:r w:rsidRPr="07A50431">
        <w:rPr>
          <w:lang w:val="sr-Latn-RS"/>
        </w:rPr>
        <w:t xml:space="preserve">a tima može da dodaje ili izbacuje </w:t>
      </w:r>
      <w:r w:rsidR="79F5F9C9" w:rsidRPr="07A50431">
        <w:rPr>
          <w:lang w:val="sr-Latn-RS"/>
        </w:rPr>
        <w:t>članove</w:t>
      </w:r>
      <w:r w:rsidRPr="07A50431">
        <w:rPr>
          <w:lang w:val="sr-Latn-RS"/>
        </w:rPr>
        <w:t>.</w:t>
      </w:r>
    </w:p>
    <w:p w14:paraId="1980B24E" w14:textId="77777777" w:rsidR="00705464" w:rsidRPr="007E0B43" w:rsidRDefault="00705464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41D89057" w14:textId="18F452EF" w:rsidR="00705464" w:rsidRDefault="3E01EA49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3C5737EA" w:rsidRPr="07A50431">
        <w:rPr>
          <w:lang w:val="sr-Latn-RS"/>
        </w:rPr>
        <w:t>đa</w:t>
      </w:r>
      <w:r w:rsidRPr="07A50431">
        <w:rPr>
          <w:lang w:val="sr-Latn-RS"/>
        </w:rPr>
        <w:t xml:space="preserve"> tima</w:t>
      </w:r>
      <w:r w:rsidR="00705464" w:rsidRPr="07A50431">
        <w:rPr>
          <w:lang w:val="sr-Latn-RS"/>
        </w:rPr>
        <w:t>, Administrator.</w:t>
      </w:r>
    </w:p>
    <w:p w14:paraId="15E68413" w14:textId="77777777" w:rsidR="00705464" w:rsidRPr="007E0B43" w:rsidRDefault="00705464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89A72EB" w14:textId="64752F85" w:rsidR="00705464" w:rsidRDefault="7002830E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se nalazi na stranici tima</w:t>
      </w:r>
      <w:r w:rsidR="00705464" w:rsidRPr="07A50431">
        <w:rPr>
          <w:lang w:val="sr-Latn-RS"/>
        </w:rPr>
        <w:t>.</w:t>
      </w:r>
    </w:p>
    <w:p w14:paraId="6EA6A710" w14:textId="77777777" w:rsidR="00705464" w:rsidRPr="007E0B43" w:rsidRDefault="00705464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106FF33A" w14:textId="74B18FBB" w:rsidR="00705464" w:rsidRDefault="00705464" w:rsidP="07A50431">
      <w:pPr>
        <w:pStyle w:val="BodyText"/>
        <w:numPr>
          <w:ilvl w:val="0"/>
          <w:numId w:val="18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418F88D8" w:rsidRPr="07A50431">
        <w:rPr>
          <w:lang w:val="sr-Latn-RS"/>
        </w:rPr>
        <w:t>opciju za dodavanje</w:t>
      </w:r>
      <w:r w:rsidR="45BCEB63" w:rsidRPr="07A50431">
        <w:rPr>
          <w:lang w:val="sr-Latn-RS"/>
        </w:rPr>
        <w:t xml:space="preserve"> </w:t>
      </w:r>
      <w:r w:rsidR="18C66356" w:rsidRPr="07A50431">
        <w:rPr>
          <w:lang w:val="sr-Latn-RS"/>
        </w:rPr>
        <w:t>člana</w:t>
      </w:r>
      <w:r w:rsidR="418F88D8" w:rsidRPr="07A50431">
        <w:rPr>
          <w:lang w:val="sr-Latn-RS"/>
        </w:rPr>
        <w:t xml:space="preserve"> ili </w:t>
      </w:r>
      <w:r w:rsidR="0AFBAC99" w:rsidRPr="07A50431">
        <w:rPr>
          <w:lang w:val="sr-Latn-RS"/>
        </w:rPr>
        <w:t>člana</w:t>
      </w:r>
      <w:r w:rsidR="418F88D8" w:rsidRPr="07A50431">
        <w:rPr>
          <w:lang w:val="sr-Latn-RS"/>
        </w:rPr>
        <w:t xml:space="preserve"> u </w:t>
      </w:r>
      <w:r w:rsidR="1E0E6358" w:rsidRPr="07A50431">
        <w:rPr>
          <w:lang w:val="sr-Latn-RS"/>
        </w:rPr>
        <w:t>slučaju</w:t>
      </w:r>
      <w:r w:rsidR="418F88D8" w:rsidRPr="07A50431">
        <w:rPr>
          <w:lang w:val="sr-Latn-RS"/>
        </w:rPr>
        <w:t xml:space="preserve"> izbacivanja</w:t>
      </w:r>
      <w:r w:rsidR="7D157DFA" w:rsidRPr="07A50431">
        <w:rPr>
          <w:lang w:val="sr-Latn-RS"/>
        </w:rPr>
        <w:t>.</w:t>
      </w:r>
    </w:p>
    <w:p w14:paraId="2D9917A4" w14:textId="6AA24B3C" w:rsidR="7D157DFA" w:rsidRDefault="7D157DFA" w:rsidP="07A50431">
      <w:pPr>
        <w:pStyle w:val="BodyText"/>
        <w:numPr>
          <w:ilvl w:val="0"/>
          <w:numId w:val="18"/>
        </w:numPr>
        <w:rPr>
          <w:lang w:val="sr-Latn-RS"/>
        </w:rPr>
      </w:pPr>
      <w:r w:rsidRPr="07A50431">
        <w:rPr>
          <w:lang w:val="sr-Latn-RS"/>
        </w:rPr>
        <w:t xml:space="preserve">Korisnik izbacuje </w:t>
      </w:r>
      <w:r w:rsidR="72210834" w:rsidRPr="07A50431">
        <w:rPr>
          <w:lang w:val="sr-Latn-RS"/>
        </w:rPr>
        <w:t>č</w:t>
      </w:r>
      <w:r w:rsidRPr="07A50431">
        <w:rPr>
          <w:lang w:val="sr-Latn-RS"/>
        </w:rPr>
        <w:t xml:space="preserve">lana iz tima ili </w:t>
      </w:r>
      <w:r w:rsidR="6F0D9803" w:rsidRPr="07A50431">
        <w:rPr>
          <w:lang w:val="sr-Latn-RS"/>
        </w:rPr>
        <w:t>š</w:t>
      </w:r>
      <w:r w:rsidRPr="07A50431">
        <w:rPr>
          <w:lang w:val="sr-Latn-RS"/>
        </w:rPr>
        <w:t xml:space="preserve">alje zahtev za </w:t>
      </w:r>
      <w:r w:rsidR="6D407CB7" w:rsidRPr="07A50431">
        <w:rPr>
          <w:lang w:val="sr-Latn-RS"/>
        </w:rPr>
        <w:t>pridruživanje</w:t>
      </w:r>
      <w:r w:rsidRPr="07A50431">
        <w:rPr>
          <w:lang w:val="sr-Latn-RS"/>
        </w:rPr>
        <w:t xml:space="preserve"> timu.</w:t>
      </w:r>
    </w:p>
    <w:p w14:paraId="170044D2" w14:textId="5ED07C19" w:rsidR="7D157DFA" w:rsidRDefault="7D157DFA" w:rsidP="07A50431">
      <w:pPr>
        <w:pStyle w:val="BodyText"/>
        <w:numPr>
          <w:ilvl w:val="0"/>
          <w:numId w:val="18"/>
        </w:numPr>
        <w:rPr>
          <w:lang w:val="sr-Latn-RS"/>
        </w:rPr>
      </w:pPr>
      <w:r w:rsidRPr="07A50431">
        <w:rPr>
          <w:lang w:val="sr-Latn-RS"/>
        </w:rPr>
        <w:t>Član tima je izbačen iz tima ili je zahtev poslat i čeka se na odgovor.</w:t>
      </w:r>
    </w:p>
    <w:p w14:paraId="1FDB9A06" w14:textId="0EB80EAA" w:rsidR="00705464" w:rsidRPr="007E0B43" w:rsidRDefault="2E1DF0E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05464" w:rsidRPr="07A50431">
        <w:rPr>
          <w:b/>
          <w:bCs/>
          <w:lang w:val="sr-Latn-RS"/>
        </w:rPr>
        <w:t>:</w:t>
      </w:r>
    </w:p>
    <w:p w14:paraId="339AC034" w14:textId="3A384C13" w:rsidR="726ADD22" w:rsidRDefault="726ADD2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Nema</w:t>
      </w:r>
    </w:p>
    <w:p w14:paraId="326A9F1D" w14:textId="77777777" w:rsidR="00705464" w:rsidRPr="007E0B43" w:rsidRDefault="00705464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05C46B2C" w14:textId="6BDFC9D1" w:rsidR="00705464" w:rsidRDefault="27977720" w:rsidP="07A50431">
      <w:pPr>
        <w:pStyle w:val="BodyText"/>
        <w:rPr>
          <w:lang w:val="sr-Latn-RS"/>
        </w:rPr>
      </w:pPr>
      <w:r w:rsidRPr="07A50431">
        <w:rPr>
          <w:lang w:val="sr-Latn-RS"/>
        </w:rPr>
        <w:t>Član je dodat</w:t>
      </w:r>
      <w:r w:rsidR="752CAD6D" w:rsidRPr="07A50431">
        <w:rPr>
          <w:lang w:val="sr-Latn-RS"/>
        </w:rPr>
        <w:t xml:space="preserve"> ili izbačen iz tima.</w:t>
      </w:r>
    </w:p>
    <w:p w14:paraId="014B0045" w14:textId="05759A29" w:rsidR="00786068" w:rsidRPr="003372D3" w:rsidRDefault="053F61E9" w:rsidP="07A50431">
      <w:pPr>
        <w:pStyle w:val="Heading2"/>
        <w:rPr>
          <w:lang w:val="sr-Latn-RS"/>
        </w:rPr>
      </w:pPr>
      <w:bookmarkStart w:id="29" w:name="_Toc68273140"/>
      <w:r w:rsidRPr="07A50431">
        <w:rPr>
          <w:lang w:val="sr-Latn-RS"/>
        </w:rPr>
        <w:t>Kreiranje</w:t>
      </w:r>
      <w:r w:rsidR="40508029" w:rsidRPr="07A50431">
        <w:rPr>
          <w:lang w:val="sr-Latn-RS"/>
        </w:rPr>
        <w:t xml:space="preserve"> </w:t>
      </w:r>
      <w:r w:rsidRPr="07A50431">
        <w:rPr>
          <w:lang w:val="sr-Latn-RS"/>
        </w:rPr>
        <w:t>projekta</w:t>
      </w:r>
      <w:bookmarkEnd w:id="29"/>
    </w:p>
    <w:p w14:paraId="0840FAAB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4630826F" w14:textId="55B5A335" w:rsidR="007E0B43" w:rsidRDefault="6491D481" w:rsidP="07A50431">
      <w:pPr>
        <w:pStyle w:val="BodyText"/>
        <w:rPr>
          <w:lang w:val="sr-Latn-RS"/>
        </w:rPr>
      </w:pPr>
      <w:r w:rsidRPr="07A50431">
        <w:rPr>
          <w:lang w:val="sr-Latn-RS"/>
        </w:rPr>
        <w:t>V</w:t>
      </w:r>
      <w:r w:rsidR="7EACD529" w:rsidRPr="07A50431">
        <w:rPr>
          <w:lang w:val="sr-Latn-RS"/>
        </w:rPr>
        <w:t>ođ</w:t>
      </w:r>
      <w:r w:rsidRPr="07A50431">
        <w:rPr>
          <w:lang w:val="sr-Latn-RS"/>
        </w:rPr>
        <w:t xml:space="preserve">a tima </w:t>
      </w:r>
      <w:r w:rsidR="79B55694" w:rsidRPr="07A50431">
        <w:rPr>
          <w:lang w:val="sr-Latn-RS"/>
        </w:rPr>
        <w:t>može</w:t>
      </w:r>
      <w:r w:rsidRPr="07A50431">
        <w:rPr>
          <w:lang w:val="sr-Latn-RS"/>
        </w:rPr>
        <w:t xml:space="preserve"> da kreira projekat.</w:t>
      </w:r>
    </w:p>
    <w:p w14:paraId="381E5CEE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FA57DB6" w14:textId="3BA0FA0C" w:rsidR="007E0B43" w:rsidRDefault="007E0B43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Vođa </w:t>
      </w:r>
      <w:r w:rsidR="04D7C99D" w:rsidRPr="07A50431">
        <w:rPr>
          <w:lang w:val="sr-Latn-RS"/>
        </w:rPr>
        <w:t>tima</w:t>
      </w:r>
      <w:r w:rsidRPr="07A50431">
        <w:rPr>
          <w:lang w:val="sr-Latn-RS"/>
        </w:rPr>
        <w:t>, Administrator.</w:t>
      </w:r>
    </w:p>
    <w:p w14:paraId="0902F69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76A1AA5C" w14:textId="676F65B7" w:rsidR="007E0B43" w:rsidRDefault="3616A8AC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594BDFAC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693EAEF" w14:textId="7B11AF05" w:rsidR="00234684" w:rsidRDefault="00234684" w:rsidP="07A50431">
      <w:pPr>
        <w:pStyle w:val="BodyText"/>
        <w:numPr>
          <w:ilvl w:val="0"/>
          <w:numId w:val="19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01AB9AF8" w:rsidRPr="07A50431">
        <w:rPr>
          <w:lang w:val="sr-Latn-RS"/>
        </w:rPr>
        <w:t>opciju za kreiranje projekata</w:t>
      </w:r>
      <w:r w:rsidR="410063B0" w:rsidRPr="07A50431">
        <w:rPr>
          <w:lang w:val="sr-Latn-RS"/>
        </w:rPr>
        <w:t>.</w:t>
      </w:r>
    </w:p>
    <w:p w14:paraId="279CDF42" w14:textId="6A3CD0D8" w:rsidR="61C4E7BD" w:rsidRDefault="61C4E7BD" w:rsidP="07A50431">
      <w:pPr>
        <w:pStyle w:val="BodyText"/>
        <w:numPr>
          <w:ilvl w:val="0"/>
          <w:numId w:val="19"/>
        </w:numPr>
        <w:rPr>
          <w:lang w:val="sr-Latn-RS"/>
        </w:rPr>
      </w:pPr>
      <w:r w:rsidRPr="07A50431">
        <w:rPr>
          <w:lang w:val="sr-Latn-RS"/>
        </w:rPr>
        <w:t>Prikazuje se forma za kreiranje projekta.</w:t>
      </w:r>
    </w:p>
    <w:p w14:paraId="1C283F7E" w14:textId="53C993A7" w:rsidR="61C4E7BD" w:rsidRDefault="61C4E7BD" w:rsidP="07A50431">
      <w:pPr>
        <w:pStyle w:val="BodyText"/>
        <w:numPr>
          <w:ilvl w:val="0"/>
          <w:numId w:val="19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7F642E04" w:rsidRPr="07A50431">
        <w:rPr>
          <w:lang w:val="sr-Latn-RS"/>
        </w:rPr>
        <w:t>po</w:t>
      </w:r>
      <w:r w:rsidRPr="07A50431">
        <w:rPr>
          <w:lang w:val="sr-Latn-RS"/>
        </w:rPr>
        <w:t>punjava formu i projekat se kreira.</w:t>
      </w:r>
    </w:p>
    <w:p w14:paraId="76C736BD" w14:textId="50550CE7" w:rsidR="007E0B43" w:rsidRPr="007E0B43" w:rsidRDefault="410063B0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</w:t>
      </w:r>
      <w:r w:rsidR="007E0B43" w:rsidRPr="07A50431">
        <w:rPr>
          <w:b/>
          <w:bCs/>
          <w:lang w:val="sr-Latn-RS"/>
        </w:rPr>
        <w:t>:</w:t>
      </w:r>
    </w:p>
    <w:p w14:paraId="50A234D1" w14:textId="77777777" w:rsidR="007E0B43" w:rsidRPr="00EE56F0" w:rsidRDefault="00EE56F0" w:rsidP="07A50431">
      <w:pPr>
        <w:pStyle w:val="BodyText"/>
        <w:rPr>
          <w:lang w:val="sr-Latn-RS"/>
        </w:rPr>
      </w:pPr>
      <w:r w:rsidRPr="07A50431">
        <w:rPr>
          <w:lang w:val="sr-Latn-RS"/>
        </w:rPr>
        <w:t>[</w:t>
      </w:r>
      <w:r w:rsidRPr="07A50431">
        <w:rPr>
          <w:i/>
          <w:iCs/>
          <w:lang w:val="sr-Latn-RS"/>
        </w:rPr>
        <w:t>Podaci o projektu nisu validni</w:t>
      </w:r>
      <w:r w:rsidRPr="07A50431">
        <w:rPr>
          <w:lang w:val="sr-Latn-RS"/>
        </w:rPr>
        <w:t>] Prikazuje se poruka o greški na formi za izmenu podataka o projektu.</w:t>
      </w:r>
    </w:p>
    <w:p w14:paraId="111AD00A" w14:textId="77777777" w:rsidR="007E0B43" w:rsidRPr="007E0B43" w:rsidRDefault="007E0B43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26F9BB7" w14:textId="56FF56ED" w:rsidR="2E88F2A3" w:rsidRDefault="2E88F2A3" w:rsidP="07A50431">
      <w:pPr>
        <w:pStyle w:val="BodyText"/>
        <w:rPr>
          <w:lang w:val="sr-Latn-RS"/>
        </w:rPr>
      </w:pPr>
      <w:r w:rsidRPr="07A50431">
        <w:rPr>
          <w:lang w:val="sr-Latn-RS"/>
        </w:rPr>
        <w:t>Novi projekat je kreiran.</w:t>
      </w:r>
    </w:p>
    <w:p w14:paraId="1E487543" w14:textId="2BC0ACAD" w:rsidR="2FD8675D" w:rsidRDefault="2FD8675D" w:rsidP="07A50431">
      <w:pPr>
        <w:pStyle w:val="Heading2"/>
        <w:rPr>
          <w:lang w:val="sr-Latn-RS"/>
        </w:rPr>
      </w:pPr>
      <w:bookmarkStart w:id="30" w:name="_Toc68273141"/>
      <w:r w:rsidRPr="07A50431">
        <w:rPr>
          <w:lang w:val="sr-Latn-RS"/>
        </w:rPr>
        <w:t>Brisanje projekta</w:t>
      </w:r>
      <w:bookmarkEnd w:id="30"/>
    </w:p>
    <w:p w14:paraId="3F9B7A18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2C9F92C7" w14:textId="11C78F15" w:rsidR="0E523566" w:rsidRDefault="0E523566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 može da izbriše postojeći projekat.</w:t>
      </w:r>
    </w:p>
    <w:p w14:paraId="20B553AF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7C6D6985" w14:textId="18F452EF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tima, Administrator.</w:t>
      </w:r>
    </w:p>
    <w:p w14:paraId="447F5632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AF7A918" w14:textId="3787977E" w:rsidR="46DA2284" w:rsidRDefault="46DA2284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  <w:r w:rsidR="08557AE8" w:rsidRPr="07A50431">
        <w:rPr>
          <w:lang w:val="sr-Latn-RS"/>
        </w:rPr>
        <w:t>.</w:t>
      </w:r>
    </w:p>
    <w:p w14:paraId="4CEA1C4C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652B8556" w14:textId="7F02F033" w:rsidR="08557AE8" w:rsidRDefault="08557AE8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4B79576E" w:rsidRPr="07A50431">
        <w:rPr>
          <w:lang w:val="sr-Latn-RS"/>
        </w:rPr>
        <w:t>opciju za brisanje projekta.</w:t>
      </w:r>
    </w:p>
    <w:p w14:paraId="4EF9D571" w14:textId="333AD22F" w:rsidR="4B79576E" w:rsidRDefault="4B79576E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lastRenderedPageBreak/>
        <w:t>Projekat kao i zadaci unutar projekta se brisu.</w:t>
      </w:r>
    </w:p>
    <w:p w14:paraId="37E9418F" w14:textId="0EB80EAA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45EEFA77" w14:textId="3A384C13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7D846F97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5A834D44" w14:textId="51482B0F" w:rsidR="051B1329" w:rsidRDefault="051B1329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Projekat </w:t>
      </w:r>
      <w:r w:rsidR="62F7B387" w:rsidRPr="07A50431">
        <w:rPr>
          <w:lang w:val="sr-Latn-RS"/>
        </w:rPr>
        <w:t xml:space="preserve">i njegovi zadaci su </w:t>
      </w:r>
      <w:r w:rsidRPr="07A50431">
        <w:rPr>
          <w:lang w:val="sr-Latn-RS"/>
        </w:rPr>
        <w:t>izbrisan</w:t>
      </w:r>
      <w:r w:rsidR="31C2661C" w:rsidRPr="07A50431">
        <w:rPr>
          <w:lang w:val="sr-Latn-RS"/>
        </w:rPr>
        <w:t>i</w:t>
      </w:r>
      <w:r w:rsidRPr="07A50431">
        <w:rPr>
          <w:lang w:val="sr-Latn-RS"/>
        </w:rPr>
        <w:t>.</w:t>
      </w:r>
    </w:p>
    <w:p w14:paraId="4F19A295" w14:textId="0B8F5975" w:rsidR="67D64E56" w:rsidRDefault="67D64E56" w:rsidP="07A50431">
      <w:pPr>
        <w:pStyle w:val="Heading2"/>
        <w:rPr>
          <w:lang w:val="sr-Latn-RS"/>
        </w:rPr>
      </w:pPr>
      <w:bookmarkStart w:id="31" w:name="_Toc68273142"/>
      <w:r w:rsidRPr="07A50431">
        <w:rPr>
          <w:lang w:val="sr-Latn-RS"/>
        </w:rPr>
        <w:t>Korišćenje napravljenih šablona</w:t>
      </w:r>
      <w:bookmarkEnd w:id="31"/>
    </w:p>
    <w:p w14:paraId="7E914966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4B998CB4" w14:textId="0A5AC767" w:rsidR="476928C3" w:rsidRDefault="476928C3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</w:t>
      </w:r>
      <w:r w:rsidR="2ADEFB4A" w:rsidRPr="07A50431">
        <w:rPr>
          <w:lang w:val="sr-Latn-RS"/>
        </w:rPr>
        <w:t>đa</w:t>
      </w:r>
      <w:r w:rsidRPr="07A50431">
        <w:rPr>
          <w:lang w:val="sr-Latn-RS"/>
        </w:rPr>
        <w:t xml:space="preserve"> tima </w:t>
      </w:r>
      <w:r w:rsidR="3397A7EB" w:rsidRPr="07A50431">
        <w:rPr>
          <w:lang w:val="sr-Latn-RS"/>
        </w:rPr>
        <w:t>može</w:t>
      </w:r>
      <w:r w:rsidRPr="07A50431">
        <w:rPr>
          <w:lang w:val="sr-Latn-RS"/>
        </w:rPr>
        <w:t xml:space="preserve"> da koristi šablone prilikom kreiranja projekta</w:t>
      </w:r>
      <w:r w:rsidR="08557AE8" w:rsidRPr="07A50431">
        <w:rPr>
          <w:lang w:val="sr-Latn-RS"/>
        </w:rPr>
        <w:t>.</w:t>
      </w:r>
    </w:p>
    <w:p w14:paraId="493B478C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29C6DA70" w14:textId="18F452EF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tima, Administrator.</w:t>
      </w:r>
    </w:p>
    <w:p w14:paraId="40EEB310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335F3603" w14:textId="3D60C0D6" w:rsidR="56178C3C" w:rsidRDefault="56178C3C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  <w:r w:rsidR="08557AE8" w:rsidRPr="07A50431">
        <w:rPr>
          <w:lang w:val="sr-Latn-RS"/>
        </w:rPr>
        <w:t>.</w:t>
      </w:r>
    </w:p>
    <w:p w14:paraId="45A86935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7013C44" w14:textId="587EA7D0" w:rsidR="43BFF85A" w:rsidRDefault="43BFF85A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>Korisnik kreira projekat.</w:t>
      </w:r>
    </w:p>
    <w:p w14:paraId="49E9D256" w14:textId="1B2989DD" w:rsidR="43BFF85A" w:rsidRDefault="43BFF85A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>U toku kreiranja projekta bira odgovarajući šablon.</w:t>
      </w:r>
    </w:p>
    <w:p w14:paraId="5F792C48" w14:textId="519135FA" w:rsidR="43BFF85A" w:rsidRDefault="43BFF85A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 xml:space="preserve">Projekat je kreiran po izabranom šablonu. </w:t>
      </w:r>
    </w:p>
    <w:p w14:paraId="74427F72" w14:textId="0EB80EAA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4F7B49AB" w14:textId="3A384C13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760FCF91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58B7F164" w14:textId="6EA2C85C" w:rsidR="6560808D" w:rsidRDefault="6560808D" w:rsidP="07A50431">
      <w:pPr>
        <w:pStyle w:val="BodyText"/>
        <w:rPr>
          <w:lang w:val="sr-Latn-RS"/>
        </w:rPr>
      </w:pPr>
      <w:r w:rsidRPr="07A50431">
        <w:rPr>
          <w:lang w:val="sr-Latn-RS"/>
        </w:rPr>
        <w:t>Projekat je kreiran i prikazuje se njegova stranica</w:t>
      </w:r>
      <w:r w:rsidR="08557AE8" w:rsidRPr="07A50431">
        <w:rPr>
          <w:lang w:val="sr-Latn-RS"/>
        </w:rPr>
        <w:t>.</w:t>
      </w:r>
    </w:p>
    <w:p w14:paraId="69DFD1CF" w14:textId="7E11F9CD" w:rsidR="72679E30" w:rsidRDefault="72679E30" w:rsidP="07A50431">
      <w:pPr>
        <w:pStyle w:val="Heading2"/>
        <w:rPr>
          <w:lang w:val="sr-Latn-RS"/>
        </w:rPr>
      </w:pPr>
      <w:bookmarkStart w:id="32" w:name="_Toc68273143"/>
      <w:r w:rsidRPr="07A50431">
        <w:rPr>
          <w:lang w:val="sr-Latn-RS"/>
        </w:rPr>
        <w:t>Kreiranje i brisanje liste zadataka</w:t>
      </w:r>
      <w:bookmarkEnd w:id="32"/>
    </w:p>
    <w:p w14:paraId="3D65088C" w14:textId="5DB6AA83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28FAD8C6" w14:textId="003B4812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Vođa tima može da </w:t>
      </w:r>
      <w:r w:rsidR="3C975B0B" w:rsidRPr="07A50431">
        <w:rPr>
          <w:lang w:val="sr-Latn-RS"/>
        </w:rPr>
        <w:t>kreira i bri</w:t>
      </w:r>
      <w:r w:rsidR="22988F8D" w:rsidRPr="07A50431">
        <w:rPr>
          <w:lang w:val="sr-Latn-RS"/>
        </w:rPr>
        <w:t>š</w:t>
      </w:r>
      <w:r w:rsidR="3C975B0B" w:rsidRPr="07A50431">
        <w:rPr>
          <w:lang w:val="sr-Latn-RS"/>
        </w:rPr>
        <w:t>e liste zadataka</w:t>
      </w:r>
      <w:r w:rsidRPr="07A50431">
        <w:rPr>
          <w:lang w:val="sr-Latn-RS"/>
        </w:rPr>
        <w:t>.</w:t>
      </w:r>
    </w:p>
    <w:p w14:paraId="004E25A9" w14:textId="5DB6AA83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7EE2F164" w14:textId="5DB6AA83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tima, Administrator.</w:t>
      </w:r>
    </w:p>
    <w:p w14:paraId="350084D5" w14:textId="5DB6AA83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6161830F" w14:textId="5AC70E22" w:rsidR="1C7F9D13" w:rsidRDefault="1C7F9D13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se nalazi na stranici projekta</w:t>
      </w:r>
      <w:r w:rsidR="08557AE8" w:rsidRPr="07A50431">
        <w:rPr>
          <w:lang w:val="sr-Latn-RS"/>
        </w:rPr>
        <w:t>.</w:t>
      </w:r>
    </w:p>
    <w:p w14:paraId="2E09AEE1" w14:textId="5DB6AA83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A19E8DC" w14:textId="6813CA38" w:rsidR="08557AE8" w:rsidRDefault="08557AE8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 xml:space="preserve">Korisnik bira opciju </w:t>
      </w:r>
      <w:r w:rsidR="680553CB" w:rsidRPr="07A50431">
        <w:rPr>
          <w:lang w:val="sr-Latn-RS"/>
        </w:rPr>
        <w:t xml:space="preserve">za dodavanje liste ili listu koju </w:t>
      </w:r>
      <w:r w:rsidR="53B953C7" w:rsidRPr="07A50431">
        <w:rPr>
          <w:lang w:val="sr-Latn-RS"/>
        </w:rPr>
        <w:t>ž</w:t>
      </w:r>
      <w:r w:rsidR="680553CB" w:rsidRPr="07A50431">
        <w:rPr>
          <w:lang w:val="sr-Latn-RS"/>
        </w:rPr>
        <w:t>eli da obrise.</w:t>
      </w:r>
    </w:p>
    <w:p w14:paraId="4942C314" w14:textId="455F8031" w:rsidR="680553CB" w:rsidRDefault="680553CB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>U slučaju kreiranja prikazuje se forma za kreiranje liste.</w:t>
      </w:r>
    </w:p>
    <w:p w14:paraId="2B146145" w14:textId="58DFC767" w:rsidR="680553CB" w:rsidRDefault="680553CB" w:rsidP="00583959">
      <w:pPr>
        <w:pStyle w:val="BodyText"/>
        <w:numPr>
          <w:ilvl w:val="0"/>
          <w:numId w:val="24"/>
        </w:numPr>
        <w:rPr>
          <w:lang w:val="sr-Latn-RS"/>
        </w:rPr>
      </w:pPr>
      <w:r w:rsidRPr="07A50431">
        <w:rPr>
          <w:lang w:val="sr-Latn-RS"/>
        </w:rPr>
        <w:t>Lista se kreira ili brise.</w:t>
      </w:r>
    </w:p>
    <w:p w14:paraId="757D1F06" w14:textId="2D6F78CD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06AF18DE" w14:textId="5DB6AA83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7687FFC1" w14:textId="5DB6AA83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1A11051B" w14:textId="74222717" w:rsidR="5661504A" w:rsidRDefault="5661504A" w:rsidP="07A50431">
      <w:pPr>
        <w:pStyle w:val="BodyText"/>
        <w:rPr>
          <w:lang w:val="sr-Latn-RS"/>
        </w:rPr>
      </w:pPr>
      <w:r w:rsidRPr="07A50431">
        <w:rPr>
          <w:lang w:val="sr-Latn-RS"/>
        </w:rPr>
        <w:t>Lista zadataka je kreirana ili izbrisana.</w:t>
      </w:r>
    </w:p>
    <w:p w14:paraId="7902301E" w14:textId="6F39BC85" w:rsidR="47019638" w:rsidRDefault="47019638" w:rsidP="07A50431">
      <w:pPr>
        <w:pStyle w:val="Heading2"/>
        <w:rPr>
          <w:lang w:val="sr-Latn-RS"/>
        </w:rPr>
      </w:pPr>
      <w:bookmarkStart w:id="33" w:name="_Toc68273144"/>
      <w:r w:rsidRPr="07A50431">
        <w:rPr>
          <w:lang w:val="sr-Latn-RS"/>
        </w:rPr>
        <w:t>Dodela tagova projektima</w:t>
      </w:r>
      <w:bookmarkEnd w:id="33"/>
    </w:p>
    <w:p w14:paraId="0B6DBBC0" w14:textId="03AEEB8B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16F8506A" w14:textId="4FE4F0C0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Vođa tima može da </w:t>
      </w:r>
      <w:r w:rsidR="729A6E07" w:rsidRPr="07A50431">
        <w:rPr>
          <w:lang w:val="sr-Latn-RS"/>
        </w:rPr>
        <w:t>dodeli projektima određene tagove.</w:t>
      </w:r>
    </w:p>
    <w:p w14:paraId="2A1A46FF" w14:textId="03AEEB8B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1263318F" w14:textId="03AEEB8B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Vođa tima, Administrator.</w:t>
      </w:r>
    </w:p>
    <w:p w14:paraId="0BD4CB1B" w14:textId="03AEEB8B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23179DAD" w14:textId="3DBFC5D8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Korisnik se nalazi na stranici </w:t>
      </w:r>
      <w:r w:rsidR="6910E154" w:rsidRPr="07A50431">
        <w:rPr>
          <w:lang w:val="sr-Latn-RS"/>
        </w:rPr>
        <w:t>projekata.</w:t>
      </w:r>
    </w:p>
    <w:p w14:paraId="4CBE93C3" w14:textId="3A6FF349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7983B68A" w14:textId="12E3989A" w:rsidR="276EFF11" w:rsidRDefault="276EFF11" w:rsidP="00583959">
      <w:pPr>
        <w:pStyle w:val="BodyText"/>
        <w:numPr>
          <w:ilvl w:val="0"/>
          <w:numId w:val="25"/>
        </w:numPr>
        <w:rPr>
          <w:lang w:val="sr-Latn-RS"/>
        </w:rPr>
      </w:pPr>
      <w:r w:rsidRPr="07A50431">
        <w:rPr>
          <w:lang w:val="sr-Latn-RS"/>
        </w:rPr>
        <w:t xml:space="preserve">Korisnik bira </w:t>
      </w:r>
      <w:r w:rsidR="6567B0EB" w:rsidRPr="07A50431">
        <w:rPr>
          <w:lang w:val="sr-Latn-RS"/>
        </w:rPr>
        <w:t>p</w:t>
      </w:r>
      <w:r w:rsidRPr="07A50431">
        <w:rPr>
          <w:lang w:val="sr-Latn-RS"/>
        </w:rPr>
        <w:t xml:space="preserve">rojekat kojem </w:t>
      </w:r>
      <w:r w:rsidR="648D7937" w:rsidRPr="07A50431">
        <w:rPr>
          <w:lang w:val="sr-Latn-RS"/>
        </w:rPr>
        <w:t>želi</w:t>
      </w:r>
      <w:r w:rsidRPr="07A50431">
        <w:rPr>
          <w:lang w:val="sr-Latn-RS"/>
        </w:rPr>
        <w:t xml:space="preserve"> da doda </w:t>
      </w:r>
      <w:r w:rsidR="0AB16988" w:rsidRPr="07A50431">
        <w:rPr>
          <w:lang w:val="sr-Latn-RS"/>
        </w:rPr>
        <w:t>određeni</w:t>
      </w:r>
      <w:r w:rsidRPr="07A50431">
        <w:rPr>
          <w:lang w:val="sr-Latn-RS"/>
        </w:rPr>
        <w:t xml:space="preserve"> tag</w:t>
      </w:r>
      <w:r w:rsidR="31D927D1" w:rsidRPr="07A50431">
        <w:rPr>
          <w:lang w:val="sr-Latn-RS"/>
        </w:rPr>
        <w:t>.</w:t>
      </w:r>
    </w:p>
    <w:p w14:paraId="0F1942D0" w14:textId="4C8FB35B" w:rsidR="08557AE8" w:rsidRDefault="08557AE8" w:rsidP="00583959">
      <w:pPr>
        <w:pStyle w:val="BodyText"/>
        <w:numPr>
          <w:ilvl w:val="0"/>
          <w:numId w:val="25"/>
        </w:numPr>
        <w:rPr>
          <w:lang w:val="sr-Latn-RS"/>
        </w:rPr>
      </w:pPr>
      <w:r w:rsidRPr="07A50431">
        <w:rPr>
          <w:lang w:val="sr-Latn-RS"/>
        </w:rPr>
        <w:t xml:space="preserve">Korisnik </w:t>
      </w:r>
      <w:r w:rsidR="12AC99EA" w:rsidRPr="07A50431">
        <w:rPr>
          <w:lang w:val="sr-Latn-RS"/>
        </w:rPr>
        <w:t>dodeljuje tag projektu</w:t>
      </w:r>
      <w:r w:rsidR="3A89236E" w:rsidRPr="07A50431">
        <w:rPr>
          <w:lang w:val="sr-Latn-RS"/>
        </w:rPr>
        <w:t>.</w:t>
      </w:r>
    </w:p>
    <w:p w14:paraId="7E93201D" w14:textId="627B8DB1" w:rsidR="3A89236E" w:rsidRDefault="3A89236E" w:rsidP="00583959">
      <w:pPr>
        <w:pStyle w:val="BodyText"/>
        <w:numPr>
          <w:ilvl w:val="0"/>
          <w:numId w:val="25"/>
        </w:numPr>
        <w:rPr>
          <w:lang w:val="sr-Latn-RS"/>
        </w:rPr>
      </w:pPr>
      <w:r w:rsidRPr="07A50431">
        <w:rPr>
          <w:lang w:val="sr-Latn-RS"/>
        </w:rPr>
        <w:lastRenderedPageBreak/>
        <w:t xml:space="preserve">Projekat </w:t>
      </w:r>
      <w:r w:rsidR="158A679E" w:rsidRPr="07A50431">
        <w:rPr>
          <w:lang w:val="sr-Latn-RS"/>
        </w:rPr>
        <w:t>sadrži</w:t>
      </w:r>
      <w:r w:rsidR="2C456E8F" w:rsidRPr="07A50431">
        <w:rPr>
          <w:lang w:val="sr-Latn-RS"/>
        </w:rPr>
        <w:t xml:space="preserve"> </w:t>
      </w:r>
      <w:r w:rsidRPr="07A50431">
        <w:rPr>
          <w:lang w:val="sr-Latn-RS"/>
        </w:rPr>
        <w:t>dodeljeni tag.</w:t>
      </w:r>
    </w:p>
    <w:p w14:paraId="0A73CF9F" w14:textId="03AEEB8B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734DF65E" w14:textId="03AEEB8B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</w:p>
    <w:p w14:paraId="79DD2B8F" w14:textId="03AEEB8B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D948F7A" w14:textId="25F7A182" w:rsidR="1697A992" w:rsidRDefault="1697A992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Projekat </w:t>
      </w:r>
      <w:r w:rsidR="1D4C31F8" w:rsidRPr="07A50431">
        <w:rPr>
          <w:lang w:val="sr-Latn-RS"/>
        </w:rPr>
        <w:t>sadrži</w:t>
      </w:r>
      <w:r w:rsidRPr="07A50431">
        <w:rPr>
          <w:lang w:val="sr-Latn-RS"/>
        </w:rPr>
        <w:t xml:space="preserve"> </w:t>
      </w:r>
      <w:r w:rsidR="7AADDCF5" w:rsidRPr="07A50431">
        <w:rPr>
          <w:lang w:val="sr-Latn-RS"/>
        </w:rPr>
        <w:t>dodeljeni</w:t>
      </w:r>
      <w:r w:rsidRPr="07A50431">
        <w:rPr>
          <w:lang w:val="sr-Latn-RS"/>
        </w:rPr>
        <w:t xml:space="preserve"> tag.</w:t>
      </w:r>
    </w:p>
    <w:p w14:paraId="1F54DB57" w14:textId="1FEF64E8" w:rsidR="08CB73F0" w:rsidRDefault="08CB73F0" w:rsidP="07A50431">
      <w:pPr>
        <w:pStyle w:val="Heading2"/>
        <w:rPr>
          <w:lang w:val="sr-Latn-RS"/>
        </w:rPr>
      </w:pPr>
      <w:bookmarkStart w:id="34" w:name="_Toc68273145"/>
      <w:r w:rsidRPr="07A50431">
        <w:rPr>
          <w:lang w:val="sr-Latn-RS"/>
        </w:rPr>
        <w:t>Brisanje korisnika</w:t>
      </w:r>
      <w:bookmarkEnd w:id="34"/>
    </w:p>
    <w:p w14:paraId="7B3CA9C8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21A4AF61" w14:textId="1E5EB65E" w:rsidR="0314D2DF" w:rsidRDefault="0314D2DF" w:rsidP="07A50431">
      <w:pPr>
        <w:pStyle w:val="BodyText"/>
        <w:rPr>
          <w:lang w:val="sr-Latn-RS"/>
        </w:rPr>
      </w:pPr>
      <w:r w:rsidRPr="07A50431">
        <w:rPr>
          <w:lang w:val="sr-Latn-RS"/>
        </w:rPr>
        <w:t>Administrator može da obrise naloge korisnika aplikacije</w:t>
      </w:r>
      <w:r w:rsidR="08557AE8" w:rsidRPr="07A50431">
        <w:rPr>
          <w:lang w:val="sr-Latn-RS"/>
        </w:rPr>
        <w:t>.</w:t>
      </w:r>
    </w:p>
    <w:p w14:paraId="4C099DF6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3E0375F9" w14:textId="3DC3FCF4" w:rsidR="08557AE8" w:rsidRDefault="08557AE8" w:rsidP="07A50431">
      <w:pPr>
        <w:pStyle w:val="BodyText"/>
        <w:rPr>
          <w:lang w:val="sr-Latn-RS"/>
        </w:rPr>
      </w:pPr>
      <w:r w:rsidRPr="07A50431">
        <w:rPr>
          <w:lang w:val="sr-Latn-RS"/>
        </w:rPr>
        <w:t>Administrator.</w:t>
      </w:r>
    </w:p>
    <w:p w14:paraId="71AB76FB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2F5DAE90" w14:textId="6D5CA2F6" w:rsidR="6547BB89" w:rsidRDefault="6547BB89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  <w:r w:rsidR="08557AE8" w:rsidRPr="07A50431">
        <w:rPr>
          <w:lang w:val="sr-Latn-RS"/>
        </w:rPr>
        <w:t>.</w:t>
      </w:r>
    </w:p>
    <w:p w14:paraId="52D82C9F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2EC30B6E" w14:textId="62AB0C4D" w:rsidR="38DD4CB4" w:rsidRDefault="38DD4CB4" w:rsidP="00583959">
      <w:pPr>
        <w:pStyle w:val="BodyText"/>
        <w:numPr>
          <w:ilvl w:val="0"/>
          <w:numId w:val="26"/>
        </w:numPr>
        <w:rPr>
          <w:lang w:val="sr-Latn-RS"/>
        </w:rPr>
      </w:pPr>
      <w:r w:rsidRPr="07A50431">
        <w:rPr>
          <w:lang w:val="sr-Latn-RS"/>
        </w:rPr>
        <w:t xml:space="preserve">Administrator bira korisnika kog </w:t>
      </w:r>
      <w:r w:rsidR="1B60ADCD" w:rsidRPr="07A50431">
        <w:rPr>
          <w:lang w:val="sr-Latn-RS"/>
        </w:rPr>
        <w:t>želi</w:t>
      </w:r>
      <w:r w:rsidRPr="07A50431">
        <w:rPr>
          <w:lang w:val="sr-Latn-RS"/>
        </w:rPr>
        <w:t xml:space="preserve"> da obri</w:t>
      </w:r>
      <w:r w:rsidR="6CE50839" w:rsidRPr="07A50431">
        <w:rPr>
          <w:lang w:val="sr-Latn-RS"/>
        </w:rPr>
        <w:t>š</w:t>
      </w:r>
      <w:r w:rsidRPr="07A50431">
        <w:rPr>
          <w:lang w:val="sr-Latn-RS"/>
        </w:rPr>
        <w:t>e.</w:t>
      </w:r>
    </w:p>
    <w:p w14:paraId="1339DD19" w14:textId="2BFE2ABA" w:rsidR="38DD4CB4" w:rsidRDefault="38DD4CB4" w:rsidP="00583959">
      <w:pPr>
        <w:pStyle w:val="BodyText"/>
        <w:numPr>
          <w:ilvl w:val="0"/>
          <w:numId w:val="26"/>
        </w:numPr>
        <w:rPr>
          <w:lang w:val="sr-Latn-RS"/>
        </w:rPr>
      </w:pPr>
      <w:r w:rsidRPr="07A50431">
        <w:rPr>
          <w:lang w:val="sr-Latn-RS"/>
        </w:rPr>
        <w:t>Administrator bira opciju brisanje za izabranog korisnika.</w:t>
      </w:r>
    </w:p>
    <w:p w14:paraId="76ED867C" w14:textId="1E0D0C29" w:rsidR="38DD4CB4" w:rsidRDefault="38DD4CB4" w:rsidP="00583959">
      <w:pPr>
        <w:pStyle w:val="BodyText"/>
        <w:numPr>
          <w:ilvl w:val="0"/>
          <w:numId w:val="26"/>
        </w:numPr>
        <w:rPr>
          <w:lang w:val="sr-Latn-RS"/>
        </w:rPr>
      </w:pPr>
      <w:r w:rsidRPr="07A50431">
        <w:rPr>
          <w:lang w:val="sr-Latn-RS"/>
        </w:rPr>
        <w:t>Korisnik je obrisan.</w:t>
      </w:r>
    </w:p>
    <w:p w14:paraId="602C8D21" w14:textId="0EB80EAA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6120CA1C" w14:textId="018697A4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lang w:val="sr-Latn-RS"/>
        </w:rPr>
        <w:t>Nema</w:t>
      </w:r>
      <w:r w:rsidR="4DC8B66B" w:rsidRPr="07A50431">
        <w:rPr>
          <w:lang w:val="sr-Latn-RS"/>
        </w:rPr>
        <w:t>.</w:t>
      </w:r>
    </w:p>
    <w:p w14:paraId="3D7D7FB4" w14:textId="77777777" w:rsidR="08557AE8" w:rsidRDefault="08557AE8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6894AB8B" w14:textId="06388BB6" w:rsidR="064F537C" w:rsidRDefault="064F537C" w:rsidP="07A50431">
      <w:pPr>
        <w:pStyle w:val="BodyText"/>
        <w:rPr>
          <w:lang w:val="sr-Latn-RS"/>
        </w:rPr>
      </w:pPr>
      <w:r w:rsidRPr="07A50431">
        <w:rPr>
          <w:lang w:val="sr-Latn-RS"/>
        </w:rPr>
        <w:t>Korisnik je obrisan.</w:t>
      </w:r>
    </w:p>
    <w:p w14:paraId="20610F0F" w14:textId="5565CD45" w:rsidR="263C0C91" w:rsidRDefault="263C0C91" w:rsidP="07A50431">
      <w:pPr>
        <w:pStyle w:val="Heading2"/>
        <w:rPr>
          <w:lang w:val="sr-Latn-RS"/>
        </w:rPr>
      </w:pPr>
      <w:bookmarkStart w:id="35" w:name="_Toc68273146"/>
      <w:r w:rsidRPr="07A50431">
        <w:rPr>
          <w:lang w:val="sr-Latn-RS"/>
        </w:rPr>
        <w:t>Suspendovanje korisnika</w:t>
      </w:r>
      <w:bookmarkEnd w:id="35"/>
    </w:p>
    <w:p w14:paraId="38BBE3BD" w14:textId="24430EFB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Kratak opis:</w:t>
      </w:r>
    </w:p>
    <w:p w14:paraId="161920E8" w14:textId="06AC37F6" w:rsidR="2E3BBD45" w:rsidRDefault="2E3BBD45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Administrator može da </w:t>
      </w:r>
      <w:r w:rsidR="4E4F3E78" w:rsidRPr="07A50431">
        <w:rPr>
          <w:lang w:val="sr-Latn-RS"/>
        </w:rPr>
        <w:t xml:space="preserve">suspenduje </w:t>
      </w:r>
      <w:r w:rsidRPr="07A50431">
        <w:rPr>
          <w:lang w:val="sr-Latn-RS"/>
        </w:rPr>
        <w:t>naloge korisnika aplikacije</w:t>
      </w:r>
      <w:r w:rsidR="17FF1462" w:rsidRPr="07A50431">
        <w:rPr>
          <w:lang w:val="sr-Latn-RS"/>
        </w:rPr>
        <w:t>.</w:t>
      </w:r>
    </w:p>
    <w:p w14:paraId="7B6D5E76" w14:textId="77777777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Akteri:</w:t>
      </w:r>
    </w:p>
    <w:p w14:paraId="3E0D6C7E" w14:textId="280DCFF7" w:rsidR="17FF1462" w:rsidRDefault="17FF1462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 Administrator.</w:t>
      </w:r>
    </w:p>
    <w:p w14:paraId="758AC5F0" w14:textId="77777777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Preduslovi:</w:t>
      </w:r>
    </w:p>
    <w:p w14:paraId="2EDCA699" w14:textId="424A115B" w:rsidR="1E98FA85" w:rsidRDefault="1E98FA85" w:rsidP="07A50431">
      <w:pPr>
        <w:pStyle w:val="BodyText"/>
        <w:rPr>
          <w:lang w:val="sr-Latn-RS"/>
        </w:rPr>
      </w:pPr>
      <w:r w:rsidRPr="07A50431">
        <w:rPr>
          <w:lang w:val="sr-Latn-RS"/>
        </w:rPr>
        <w:t>Nema</w:t>
      </w:r>
      <w:r w:rsidR="17FF1462" w:rsidRPr="07A50431">
        <w:rPr>
          <w:lang w:val="sr-Latn-RS"/>
        </w:rPr>
        <w:t>.</w:t>
      </w:r>
    </w:p>
    <w:p w14:paraId="15204454" w14:textId="2B0D7A73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Osnovni tok:</w:t>
      </w:r>
    </w:p>
    <w:p w14:paraId="1B223ED8" w14:textId="57B5933F" w:rsidR="0B8467E2" w:rsidRDefault="0B8467E2" w:rsidP="00583959">
      <w:pPr>
        <w:pStyle w:val="BodyText"/>
        <w:numPr>
          <w:ilvl w:val="0"/>
          <w:numId w:val="27"/>
        </w:numPr>
        <w:rPr>
          <w:lang w:val="sr-Latn-RS"/>
        </w:rPr>
      </w:pPr>
      <w:r w:rsidRPr="07A50431">
        <w:rPr>
          <w:lang w:val="sr-Latn-RS"/>
        </w:rPr>
        <w:t>Administrator bira korisnika kog želi da suspenduje.</w:t>
      </w:r>
    </w:p>
    <w:p w14:paraId="70653570" w14:textId="52745B02" w:rsidR="0B8467E2" w:rsidRDefault="0B8467E2" w:rsidP="00583959">
      <w:pPr>
        <w:pStyle w:val="BodyText"/>
        <w:numPr>
          <w:ilvl w:val="0"/>
          <w:numId w:val="27"/>
        </w:numPr>
        <w:rPr>
          <w:lang w:val="sr-Latn-RS"/>
        </w:rPr>
      </w:pPr>
      <w:r w:rsidRPr="07A50431">
        <w:rPr>
          <w:lang w:val="sr-Latn-RS"/>
        </w:rPr>
        <w:t>Administrator bira opciju suspendovanja za izabranog korisnika.</w:t>
      </w:r>
    </w:p>
    <w:p w14:paraId="0D3E28DE" w14:textId="38FDF87C" w:rsidR="0B8467E2" w:rsidRDefault="0B8467E2" w:rsidP="00583959">
      <w:pPr>
        <w:pStyle w:val="BodyText"/>
        <w:numPr>
          <w:ilvl w:val="0"/>
          <w:numId w:val="27"/>
        </w:numPr>
        <w:rPr>
          <w:lang w:val="sr-Latn-RS"/>
        </w:rPr>
      </w:pPr>
      <w:r w:rsidRPr="07A50431">
        <w:rPr>
          <w:lang w:val="sr-Latn-RS"/>
        </w:rPr>
        <w:t>Korisnik je suspendovan.</w:t>
      </w:r>
    </w:p>
    <w:p w14:paraId="609F699E" w14:textId="0EB80EAA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Izuzeci:</w:t>
      </w:r>
    </w:p>
    <w:p w14:paraId="3C28FA10" w14:textId="3A384C13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lang w:val="sr-Latn-RS"/>
        </w:rPr>
        <w:t>Nema</w:t>
      </w:r>
    </w:p>
    <w:p w14:paraId="415193FE" w14:textId="77777777" w:rsidR="17FF1462" w:rsidRDefault="17FF1462" w:rsidP="07A50431">
      <w:pPr>
        <w:pStyle w:val="BodyText"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Posledice:</w:t>
      </w:r>
    </w:p>
    <w:p w14:paraId="48A94CAD" w14:textId="1B40DEED" w:rsidR="07A50431" w:rsidRDefault="5D0D5B39" w:rsidP="00583959">
      <w:pPr>
        <w:pStyle w:val="BodyText"/>
        <w:rPr>
          <w:lang w:val="sr-Latn-RS"/>
        </w:rPr>
      </w:pPr>
      <w:r w:rsidRPr="07A50431">
        <w:rPr>
          <w:lang w:val="sr-Latn-RS"/>
        </w:rPr>
        <w:t>Korisnik aplikacije je suspendovan.</w:t>
      </w:r>
    </w:p>
    <w:p w14:paraId="4986215B" w14:textId="77777777" w:rsidR="006E5E1D" w:rsidRDefault="006E5E1D" w:rsidP="07A50431">
      <w:pPr>
        <w:pStyle w:val="Heading1"/>
        <w:rPr>
          <w:lang w:val="sr-Latn-RS"/>
        </w:rPr>
      </w:pPr>
      <w:bookmarkStart w:id="36" w:name="_Toc68273147"/>
      <w:r w:rsidRPr="07A50431">
        <w:rPr>
          <w:lang w:val="sr-Latn-RS"/>
        </w:rPr>
        <w:t>Dodatni zahtevi</w:t>
      </w:r>
      <w:bookmarkEnd w:id="36"/>
    </w:p>
    <w:p w14:paraId="10BD4693" w14:textId="77777777" w:rsidR="00834900" w:rsidRPr="003372D3" w:rsidRDefault="00132780" w:rsidP="07A50431">
      <w:pPr>
        <w:pStyle w:val="Heading2"/>
        <w:rPr>
          <w:lang w:val="sr-Latn-RS"/>
        </w:rPr>
      </w:pPr>
      <w:bookmarkStart w:id="37" w:name="_Toc68273148"/>
      <w:r w:rsidRPr="07A50431">
        <w:rPr>
          <w:lang w:val="sr-Latn-RS"/>
        </w:rPr>
        <w:t>Funkcionalnost</w:t>
      </w:r>
      <w:bookmarkEnd w:id="37"/>
    </w:p>
    <w:p w14:paraId="61E500A6" w14:textId="77777777" w:rsidR="006E5E1D" w:rsidRDefault="00132780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specificirani funkcionalni zahtevi koji su zajednički za više slučajeva korišćenja</w:t>
      </w:r>
      <w:r w:rsidR="006E5E1D" w:rsidRPr="07A50431">
        <w:rPr>
          <w:lang w:val="sr-Latn-RS"/>
        </w:rPr>
        <w:t>.</w:t>
      </w:r>
    </w:p>
    <w:p w14:paraId="09A3F2C1" w14:textId="70FB005C" w:rsidR="00167FDF" w:rsidRDefault="4F935DB5" w:rsidP="07A50431">
      <w:pPr>
        <w:pStyle w:val="BodyText"/>
        <w:rPr>
          <w:lang w:val="sr-Latn-RS"/>
        </w:rPr>
      </w:pPr>
      <w:r w:rsidRPr="07A50431">
        <w:rPr>
          <w:lang w:val="sr-Latn-RS"/>
        </w:rPr>
        <w:t>Cogit aplikacija ne z</w:t>
      </w:r>
      <w:r w:rsidR="00DD0501" w:rsidRPr="07A50431">
        <w:rPr>
          <w:lang w:val="sr-Latn-RS"/>
        </w:rPr>
        <w:t>ahteva nikakve dodatne funkcionalnosti</w:t>
      </w:r>
      <w:r w:rsidR="00167FDF" w:rsidRPr="07A50431">
        <w:rPr>
          <w:lang w:val="sr-Latn-RS"/>
        </w:rPr>
        <w:t>.</w:t>
      </w:r>
    </w:p>
    <w:p w14:paraId="072E30AE" w14:textId="1FD4254A" w:rsidR="00834900" w:rsidRDefault="00834900" w:rsidP="07A50431">
      <w:pPr>
        <w:pStyle w:val="Heading2"/>
        <w:rPr>
          <w:lang w:val="sr-Latn-RS"/>
        </w:rPr>
      </w:pPr>
      <w:bookmarkStart w:id="38" w:name="_Toc68273149"/>
      <w:r w:rsidRPr="561B725D">
        <w:rPr>
          <w:lang w:val="sr-Latn-RS"/>
        </w:rPr>
        <w:t>Upotreb</w:t>
      </w:r>
      <w:r w:rsidR="5FC7D7C8" w:rsidRPr="561B725D">
        <w:rPr>
          <w:lang w:val="sr-Latn-RS"/>
        </w:rPr>
        <w:t>lj</w:t>
      </w:r>
      <w:r w:rsidRPr="561B725D">
        <w:rPr>
          <w:lang w:val="sr-Latn-RS"/>
        </w:rPr>
        <w:t>ivost</w:t>
      </w:r>
      <w:bookmarkEnd w:id="38"/>
    </w:p>
    <w:p w14:paraId="24B766D5" w14:textId="77777777" w:rsidR="00834900" w:rsidRDefault="00132780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specificirani zahtevi</w:t>
      </w:r>
      <w:r w:rsidR="00E41E1D" w:rsidRPr="07A50431">
        <w:rPr>
          <w:lang w:val="sr-Latn-RS"/>
        </w:rPr>
        <w:t xml:space="preserve"> koji su vezani za, ili utiču na </w:t>
      </w:r>
      <w:r w:rsidRPr="07A50431">
        <w:rPr>
          <w:lang w:val="sr-Latn-RS"/>
        </w:rPr>
        <w:t>upotrebivosti sistema koji se razvija.</w:t>
      </w:r>
    </w:p>
    <w:p w14:paraId="7F16637B" w14:textId="77777777" w:rsidR="001517F6" w:rsidRPr="001517F6" w:rsidRDefault="001517F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Korisnički interfejs prilagođen korisniku:</w:t>
      </w:r>
    </w:p>
    <w:p w14:paraId="1035815C" w14:textId="519E719F" w:rsidR="001517F6" w:rsidRDefault="00F220C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Korisnički interfejs </w:t>
      </w:r>
      <w:r w:rsidR="09F76AFA" w:rsidRPr="07A50431">
        <w:rPr>
          <w:lang w:val="sr-Latn-RS"/>
        </w:rPr>
        <w:t>Cogit aplikacije</w:t>
      </w:r>
      <w:r w:rsidRPr="07A50431">
        <w:rPr>
          <w:lang w:val="sr-Latn-RS"/>
        </w:rPr>
        <w:t xml:space="preserve"> će biti dizajniran tako da bude omogućeno jednostavno i intuitivno korišćenje bez potrebe za organizovanjem dodatne obuke. </w:t>
      </w:r>
    </w:p>
    <w:p w14:paraId="7D9B0F9B" w14:textId="77777777" w:rsidR="00834900" w:rsidRPr="003372D3" w:rsidRDefault="00834900" w:rsidP="07A50431">
      <w:pPr>
        <w:pStyle w:val="Heading2"/>
        <w:rPr>
          <w:lang w:val="sr-Latn-RS"/>
        </w:rPr>
      </w:pPr>
      <w:bookmarkStart w:id="39" w:name="_Toc68273150"/>
      <w:r w:rsidRPr="07A50431">
        <w:rPr>
          <w:lang w:val="sr-Latn-RS"/>
        </w:rPr>
        <w:lastRenderedPageBreak/>
        <w:t>Pouzdanost</w:t>
      </w:r>
      <w:bookmarkEnd w:id="39"/>
    </w:p>
    <w:p w14:paraId="4FE76D72" w14:textId="77777777" w:rsidR="00834900" w:rsidRDefault="00E41E1D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Dostupnost:</w:t>
      </w:r>
    </w:p>
    <w:p w14:paraId="166A5181" w14:textId="1FD93812" w:rsidR="001517F6" w:rsidRDefault="014B5F9B" w:rsidP="07A50431">
      <w:pPr>
        <w:pStyle w:val="BodyText"/>
        <w:rPr>
          <w:lang w:val="sr-Latn-RS"/>
        </w:rPr>
      </w:pPr>
      <w:r w:rsidRPr="07A50431">
        <w:rPr>
          <w:lang w:val="sr-Latn-RS"/>
        </w:rPr>
        <w:t>Cogit aplikacija</w:t>
      </w:r>
      <w:r w:rsidR="00456A20" w:rsidRPr="07A50431">
        <w:rPr>
          <w:lang w:val="sr-Latn-RS"/>
        </w:rPr>
        <w:t xml:space="preserve"> će biti dostup</w:t>
      </w:r>
      <w:r w:rsidR="1730CFD5" w:rsidRPr="07A50431">
        <w:rPr>
          <w:lang w:val="sr-Latn-RS"/>
        </w:rPr>
        <w:t>na</w:t>
      </w:r>
      <w:r w:rsidR="00456A20" w:rsidRPr="07A50431">
        <w:rPr>
          <w:lang w:val="sr-Latn-RS"/>
        </w:rPr>
        <w:t xml:space="preserve"> 24 časa dnevno, 7 dana u nedelji. Vreme kada </w:t>
      </w:r>
      <w:r w:rsidR="3CAD181D" w:rsidRPr="07A50431">
        <w:rPr>
          <w:lang w:val="sr-Latn-RS"/>
        </w:rPr>
        <w:t>aplikacije</w:t>
      </w:r>
      <w:r w:rsidR="00456A20" w:rsidRPr="07A50431">
        <w:rPr>
          <w:lang w:val="sr-Latn-RS"/>
        </w:rPr>
        <w:t xml:space="preserve"> nije dostup</w:t>
      </w:r>
      <w:r w:rsidR="45F4377F" w:rsidRPr="07A50431">
        <w:rPr>
          <w:lang w:val="sr-Latn-RS"/>
        </w:rPr>
        <w:t xml:space="preserve">na </w:t>
      </w:r>
      <w:r w:rsidR="00456A20" w:rsidRPr="07A50431">
        <w:rPr>
          <w:lang w:val="sr-Latn-RS"/>
        </w:rPr>
        <w:t>ne sme da pređe 10%.</w:t>
      </w:r>
    </w:p>
    <w:p w14:paraId="533D4662" w14:textId="77777777" w:rsidR="001517F6" w:rsidRPr="001517F6" w:rsidRDefault="001517F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Srednje vreme između otkaza:</w:t>
      </w:r>
    </w:p>
    <w:p w14:paraId="67120DA8" w14:textId="77777777" w:rsidR="001517F6" w:rsidRDefault="00456A20" w:rsidP="07A50431">
      <w:pPr>
        <w:pStyle w:val="BodyText"/>
        <w:rPr>
          <w:lang w:val="sr-Latn-RS"/>
        </w:rPr>
      </w:pPr>
      <w:r w:rsidRPr="07A50431">
        <w:rPr>
          <w:lang w:val="sr-Latn-RS"/>
        </w:rPr>
        <w:t>Srednje vreme između dva sukcesivna otkaza ne sme da padne ispod 120 sati.</w:t>
      </w:r>
    </w:p>
    <w:p w14:paraId="06F4DAEB" w14:textId="77777777" w:rsidR="00834900" w:rsidRPr="003372D3" w:rsidRDefault="00834900" w:rsidP="07A50431">
      <w:pPr>
        <w:pStyle w:val="Heading2"/>
        <w:rPr>
          <w:lang w:val="sr-Latn-RS"/>
        </w:rPr>
      </w:pPr>
      <w:bookmarkStart w:id="40" w:name="_Toc68273151"/>
      <w:r w:rsidRPr="07A50431">
        <w:rPr>
          <w:lang w:val="sr-Latn-RS"/>
        </w:rPr>
        <w:t>Performanse</w:t>
      </w:r>
      <w:bookmarkEnd w:id="40"/>
    </w:p>
    <w:p w14:paraId="4837834C" w14:textId="77777777" w:rsidR="00834900" w:rsidRDefault="00E41E1D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Broj korisnika koji simultano pristupaju:</w:t>
      </w:r>
    </w:p>
    <w:p w14:paraId="4EE9030D" w14:textId="77777777" w:rsidR="001517F6" w:rsidRDefault="00037080" w:rsidP="07A50431">
      <w:pPr>
        <w:pStyle w:val="BodyText"/>
        <w:rPr>
          <w:lang w:val="sr-Latn-RS"/>
        </w:rPr>
      </w:pPr>
      <w:r w:rsidRPr="07A50431">
        <w:rPr>
          <w:lang w:val="sr-Latn-RS"/>
        </w:rPr>
        <w:t>Sistem će da podrži do 1000 simultanih pristupa korisnika</w:t>
      </w:r>
      <w:r w:rsidR="00206198" w:rsidRPr="07A50431">
        <w:rPr>
          <w:lang w:val="sr-Latn-RS"/>
        </w:rPr>
        <w:t xml:space="preserve"> portalu</w:t>
      </w:r>
      <w:r w:rsidRPr="07A50431">
        <w:rPr>
          <w:lang w:val="sr-Latn-RS"/>
        </w:rPr>
        <w:t>.</w:t>
      </w:r>
      <w:r w:rsidR="00F220C7" w:rsidRPr="07A50431">
        <w:rPr>
          <w:lang w:val="sr-Latn-RS"/>
        </w:rPr>
        <w:t xml:space="preserve"> </w:t>
      </w:r>
    </w:p>
    <w:p w14:paraId="541957DD" w14:textId="77777777" w:rsidR="001517F6" w:rsidRPr="001517F6" w:rsidRDefault="001517F6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 xml:space="preserve">Vreme odziva </w:t>
      </w:r>
      <w:r w:rsidR="00456A20" w:rsidRPr="07A50431">
        <w:rPr>
          <w:b/>
          <w:bCs/>
          <w:lang w:val="sr-Latn-RS"/>
        </w:rPr>
        <w:t xml:space="preserve">za pristup </w:t>
      </w:r>
      <w:r w:rsidRPr="07A50431">
        <w:rPr>
          <w:b/>
          <w:bCs/>
          <w:lang w:val="sr-Latn-RS"/>
        </w:rPr>
        <w:t>baz</w:t>
      </w:r>
      <w:r w:rsidR="00456A20" w:rsidRPr="07A50431">
        <w:rPr>
          <w:b/>
          <w:bCs/>
          <w:lang w:val="sr-Latn-RS"/>
        </w:rPr>
        <w:t>i</w:t>
      </w:r>
      <w:r w:rsidRPr="07A50431">
        <w:rPr>
          <w:b/>
          <w:bCs/>
          <w:lang w:val="sr-Latn-RS"/>
        </w:rPr>
        <w:t xml:space="preserve"> podataka:</w:t>
      </w:r>
    </w:p>
    <w:p w14:paraId="7596993A" w14:textId="77777777" w:rsidR="001517F6" w:rsidRDefault="00677488" w:rsidP="07A50431">
      <w:pPr>
        <w:pStyle w:val="BodyText"/>
        <w:rPr>
          <w:lang w:val="sr-Latn-RS"/>
        </w:rPr>
      </w:pPr>
      <w:r w:rsidRPr="07A50431">
        <w:rPr>
          <w:lang w:val="sr-Latn-RS"/>
        </w:rPr>
        <w:t>Vreme potrebno za pristupanje bazi podataka u cilju izvršenje nekog upita ne sme da veće od 5 sekundi.</w:t>
      </w:r>
    </w:p>
    <w:p w14:paraId="10DCFB28" w14:textId="77777777" w:rsidR="00834900" w:rsidRPr="003372D3" w:rsidRDefault="00E41E1D" w:rsidP="07A50431">
      <w:pPr>
        <w:pStyle w:val="Heading2"/>
        <w:rPr>
          <w:lang w:val="sr-Latn-RS"/>
        </w:rPr>
      </w:pPr>
      <w:bookmarkStart w:id="41" w:name="_Toc68273152"/>
      <w:r w:rsidRPr="07A50431">
        <w:rPr>
          <w:lang w:val="sr-Latn-RS"/>
        </w:rPr>
        <w:t>Podrška i održavanje</w:t>
      </w:r>
      <w:bookmarkEnd w:id="41"/>
    </w:p>
    <w:p w14:paraId="19C01F88" w14:textId="77777777" w:rsidR="00834900" w:rsidRDefault="00E41E1D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specificirani zahtevi koji treba da poboljšaju stepen podrške i mogućnost održavanja sistema koji se razvija.</w:t>
      </w:r>
    </w:p>
    <w:p w14:paraId="48BD5074" w14:textId="43CC8DD8" w:rsidR="00114E2C" w:rsidRDefault="36C955D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Cogit aplikacija </w:t>
      </w:r>
      <w:r w:rsidR="00114E2C" w:rsidRPr="07A50431">
        <w:rPr>
          <w:lang w:val="sr-Latn-RS"/>
        </w:rPr>
        <w:t>ne zahteva posebnu podršku i održavanje.</w:t>
      </w:r>
    </w:p>
    <w:p w14:paraId="3DDD9387" w14:textId="77777777" w:rsidR="00834900" w:rsidRPr="003372D3" w:rsidRDefault="00834900" w:rsidP="07A50431">
      <w:pPr>
        <w:pStyle w:val="Heading2"/>
        <w:rPr>
          <w:lang w:val="sr-Latn-RS"/>
        </w:rPr>
      </w:pPr>
      <w:bookmarkStart w:id="42" w:name="_Toc68273153"/>
      <w:r w:rsidRPr="07A50431">
        <w:rPr>
          <w:lang w:val="sr-Latn-RS"/>
        </w:rPr>
        <w:t>Ograničenja</w:t>
      </w:r>
      <w:bookmarkEnd w:id="42"/>
    </w:p>
    <w:p w14:paraId="2BCC7FAD" w14:textId="77777777" w:rsidR="00834900" w:rsidRDefault="00E41E1D" w:rsidP="07A50431">
      <w:pPr>
        <w:pStyle w:val="BodyText"/>
        <w:rPr>
          <w:lang w:val="sr-Latn-RS"/>
        </w:rPr>
      </w:pPr>
      <w:r w:rsidRPr="07A50431">
        <w:rPr>
          <w:lang w:val="sr-Latn-RS"/>
        </w:rPr>
        <w:t>U ovom odeljku su specificirana ograničenja kojih se treba pridržavati pri projektovanju sistema koji se razvija.</w:t>
      </w:r>
    </w:p>
    <w:p w14:paraId="203CEF88" w14:textId="77777777" w:rsidR="00456A20" w:rsidRPr="001517F6" w:rsidRDefault="00A8646C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Hardverska platforma</w:t>
      </w:r>
      <w:r w:rsidR="00456A20" w:rsidRPr="07A50431">
        <w:rPr>
          <w:b/>
          <w:bCs/>
          <w:lang w:val="sr-Latn-RS"/>
        </w:rPr>
        <w:t>:</w:t>
      </w:r>
    </w:p>
    <w:p w14:paraId="33B534BA" w14:textId="77777777" w:rsidR="00A8646C" w:rsidRPr="00A8646C" w:rsidRDefault="00A8646C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Klijentski deo sistema treba da ima mogućnost izvršavanja na bilo kom PC računaru sa minimum Pentium II procesorom i 128 MB RAM memorije. </w:t>
      </w:r>
    </w:p>
    <w:p w14:paraId="509D3A0C" w14:textId="77777777" w:rsidR="00456A20" w:rsidRPr="00A8646C" w:rsidRDefault="00A8646C" w:rsidP="07A50431">
      <w:pPr>
        <w:pStyle w:val="BodyText"/>
        <w:rPr>
          <w:lang w:val="sr-Latn-RS"/>
        </w:rPr>
      </w:pPr>
      <w:r w:rsidRPr="07A50431">
        <w:rPr>
          <w:lang w:val="sr-Latn-RS"/>
        </w:rPr>
        <w:t>Serverski deo sistema će raditi na PC računaru sa procesorom Pentium IV i 1GB RAM memorije.</w:t>
      </w:r>
    </w:p>
    <w:p w14:paraId="20E198CD" w14:textId="77777777" w:rsidR="00456A20" w:rsidRPr="001517F6" w:rsidRDefault="00456A20" w:rsidP="07A50431">
      <w:pPr>
        <w:pStyle w:val="BodyText"/>
        <w:keepNext/>
        <w:rPr>
          <w:b/>
          <w:bCs/>
          <w:lang w:val="sr-Latn-RS"/>
        </w:rPr>
      </w:pPr>
      <w:r w:rsidRPr="07A50431">
        <w:rPr>
          <w:b/>
          <w:bCs/>
          <w:lang w:val="sr-Latn-RS"/>
        </w:rPr>
        <w:t>Tipovi Web čitača:</w:t>
      </w:r>
    </w:p>
    <w:p w14:paraId="7E2AB227" w14:textId="2DB4592A" w:rsidR="00834900" w:rsidRPr="00397DD2" w:rsidRDefault="001C5F47" w:rsidP="07A50431">
      <w:pPr>
        <w:pStyle w:val="BodyText"/>
        <w:rPr>
          <w:lang w:val="sr-Latn-RS"/>
        </w:rPr>
      </w:pPr>
      <w:r w:rsidRPr="07A50431">
        <w:rPr>
          <w:lang w:val="sr-Latn-RS"/>
        </w:rPr>
        <w:t xml:space="preserve">Klijentski deo </w:t>
      </w:r>
      <w:r w:rsidR="587BBD5D" w:rsidRPr="07A50431">
        <w:rPr>
          <w:lang w:val="sr-Latn-RS"/>
        </w:rPr>
        <w:t>Cogit aplikacije</w:t>
      </w:r>
      <w:r w:rsidRPr="07A50431">
        <w:rPr>
          <w:lang w:val="sr-Latn-RS"/>
        </w:rPr>
        <w:t xml:space="preserve"> će biti optimizovan za sledeće Web čitače: Internet Explorer 6.0 i noviji, Opera 8.0 i noviji, Firefox</w:t>
      </w:r>
      <w:r w:rsidR="00167FDF" w:rsidRPr="07A50431">
        <w:rPr>
          <w:lang w:val="sr-Latn-RS"/>
        </w:rPr>
        <w:t xml:space="preserve"> (Mozilla)</w:t>
      </w:r>
      <w:r w:rsidR="5816E3B5" w:rsidRPr="07A50431">
        <w:rPr>
          <w:lang w:val="sr-Latn-RS"/>
        </w:rPr>
        <w:t>, kao i Google Chrome</w:t>
      </w:r>
      <w:r w:rsidR="00167FDF" w:rsidRPr="07A50431">
        <w:rPr>
          <w:lang w:val="sr-Latn-RS"/>
        </w:rPr>
        <w:t>.</w:t>
      </w:r>
    </w:p>
    <w:sectPr w:rsidR="00834900" w:rsidRPr="00397DD2" w:rsidSect="009D5E78">
      <w:headerReference w:type="default" r:id="rId20"/>
      <w:footerReference w:type="default" r:id="rId21"/>
      <w:headerReference w:type="first" r:id="rId22"/>
      <w:footerReference w:type="first" r:id="rId23"/>
      <w:pgSz w:w="11909" w:h="19440" w:code="9"/>
      <w:pgMar w:top="1440" w:right="1440" w:bottom="1440" w:left="1440" w:header="706" w:footer="70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3CCD" w14:textId="77777777" w:rsidR="00823B26" w:rsidRDefault="00823B26">
      <w:r>
        <w:separator/>
      </w:r>
    </w:p>
  </w:endnote>
  <w:endnote w:type="continuationSeparator" w:id="0">
    <w:p w14:paraId="3A3010BA" w14:textId="77777777" w:rsidR="00823B26" w:rsidRDefault="0082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9D5E78" w:rsidRDefault="009D5E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9D5E78" w:rsidRDefault="009D5E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D5E78" w14:paraId="4973B9D8" w14:textId="77777777" w:rsidTr="2D29EB02">
      <w:tc>
        <w:tcPr>
          <w:tcW w:w="3120" w:type="dxa"/>
        </w:tcPr>
        <w:p w14:paraId="73EE6950" w14:textId="0B996262" w:rsidR="009D5E78" w:rsidRDefault="009D5E78" w:rsidP="2D29EB02">
          <w:pPr>
            <w:pStyle w:val="Header"/>
            <w:ind w:left="-115"/>
          </w:pPr>
        </w:p>
      </w:tc>
      <w:tc>
        <w:tcPr>
          <w:tcW w:w="3120" w:type="dxa"/>
        </w:tcPr>
        <w:p w14:paraId="172F1B5F" w14:textId="559119E3" w:rsidR="009D5E78" w:rsidRDefault="009D5E78" w:rsidP="2D29EB02">
          <w:pPr>
            <w:pStyle w:val="Header"/>
            <w:jc w:val="center"/>
          </w:pPr>
        </w:p>
      </w:tc>
      <w:tc>
        <w:tcPr>
          <w:tcW w:w="3120" w:type="dxa"/>
        </w:tcPr>
        <w:p w14:paraId="30549FCF" w14:textId="3D2A7920" w:rsidR="009D5E78" w:rsidRDefault="009D5E78" w:rsidP="2D29EB02">
          <w:pPr>
            <w:pStyle w:val="Header"/>
            <w:ind w:right="-115"/>
            <w:jc w:val="right"/>
          </w:pPr>
        </w:p>
      </w:tc>
    </w:tr>
  </w:tbl>
  <w:p w14:paraId="4D502CF9" w14:textId="2F74ADDE" w:rsidR="009D5E78" w:rsidRDefault="009D5E78" w:rsidP="2D29E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D5E78" w:rsidRPr="003372D3" w14:paraId="610A231E" w14:textId="77777777" w:rsidTr="2D29EB02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9D5E78" w:rsidRPr="003372D3" w:rsidRDefault="009D5E7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31EF54DE" w:rsidR="009D5E78" w:rsidRPr="003372D3" w:rsidRDefault="009D5E78">
          <w:pPr>
            <w:jc w:val="center"/>
            <w:rPr>
              <w:lang w:val="sr-Latn-CS"/>
            </w:rPr>
          </w:pPr>
          <w:r w:rsidRPr="2D29EB02">
            <w:rPr>
              <w:lang w:val="sr-Latn-CS"/>
            </w:rPr>
            <w:t>@AmanSoft,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128DE13" w14:textId="77777777" w:rsidR="009D5E78" w:rsidRPr="003372D3" w:rsidRDefault="009D5E7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NUMPAGES  \* MERGEFORMAT">
            <w:r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1FC39945" w14:textId="77777777" w:rsidR="009D5E78" w:rsidRPr="003372D3" w:rsidRDefault="009D5E78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9D5E78" w:rsidRDefault="009D5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333A" w14:textId="77777777" w:rsidR="00823B26" w:rsidRDefault="00823B26">
      <w:r>
        <w:separator/>
      </w:r>
    </w:p>
  </w:footnote>
  <w:footnote w:type="continuationSeparator" w:id="0">
    <w:p w14:paraId="058E6AEE" w14:textId="77777777" w:rsidR="00823B26" w:rsidRDefault="0082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C43A" w14:textId="77777777" w:rsidR="009D5E78" w:rsidRDefault="009D5E78">
    <w:pPr>
      <w:rPr>
        <w:sz w:val="24"/>
      </w:rPr>
    </w:pPr>
  </w:p>
  <w:p w14:paraId="4DDBEF00" w14:textId="77777777" w:rsidR="009D5E78" w:rsidRDefault="009D5E78">
    <w:pPr>
      <w:pBdr>
        <w:top w:val="single" w:sz="6" w:space="1" w:color="auto"/>
      </w:pBdr>
      <w:rPr>
        <w:sz w:val="24"/>
      </w:rPr>
    </w:pPr>
  </w:p>
  <w:p w14:paraId="0C528934" w14:textId="75294E9B" w:rsidR="009D5E78" w:rsidRDefault="009D5E78" w:rsidP="2D29EB0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 w:rsidRPr="2D29EB02">
      <w:rPr>
        <w:rFonts w:ascii="Arial" w:hAnsi="Arial"/>
        <w:b/>
        <w:bCs/>
        <w:sz w:val="36"/>
        <w:szCs w:val="36"/>
      </w:rPr>
      <w:t>AmanSoft</w:t>
    </w:r>
    <w:proofErr w:type="spellEnd"/>
  </w:p>
  <w:p w14:paraId="3461D779" w14:textId="77777777" w:rsidR="009D5E78" w:rsidRDefault="009D5E78">
    <w:pPr>
      <w:pBdr>
        <w:bottom w:val="single" w:sz="6" w:space="1" w:color="auto"/>
      </w:pBdr>
      <w:jc w:val="right"/>
      <w:rPr>
        <w:sz w:val="24"/>
      </w:rPr>
    </w:pPr>
  </w:p>
  <w:p w14:paraId="3CF2D8B6" w14:textId="77777777" w:rsidR="009D5E78" w:rsidRDefault="009D5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D5E78" w:rsidRPr="003372D3" w14:paraId="2565E51A" w14:textId="77777777" w:rsidTr="2D29EB02">
      <w:tc>
        <w:tcPr>
          <w:tcW w:w="6379" w:type="dxa"/>
        </w:tcPr>
        <w:p w14:paraId="2FD056B1" w14:textId="309A3869" w:rsidR="009D5E78" w:rsidRPr="003372D3" w:rsidRDefault="009D5E78" w:rsidP="2D29EB02">
          <w:pPr>
            <w:rPr>
              <w:lang w:val="sr-Latn-CS"/>
            </w:rPr>
          </w:pPr>
          <w:r w:rsidRPr="2D29EB02">
            <w:rPr>
              <w:lang w:val="sr-Latn-CS"/>
            </w:rPr>
            <w:t>Cogit</w:t>
          </w:r>
        </w:p>
      </w:tc>
      <w:tc>
        <w:tcPr>
          <w:tcW w:w="3179" w:type="dxa"/>
        </w:tcPr>
        <w:p w14:paraId="06F89D34" w14:textId="77777777" w:rsidR="009D5E78" w:rsidRPr="003372D3" w:rsidRDefault="009D5E7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D5E78" w:rsidRPr="003372D3" w14:paraId="3EA82502" w14:textId="77777777" w:rsidTr="2D29EB02">
      <w:tc>
        <w:tcPr>
          <w:tcW w:w="6379" w:type="dxa"/>
        </w:tcPr>
        <w:p w14:paraId="66B23904" w14:textId="77777777" w:rsidR="009D5E78" w:rsidRPr="003372D3" w:rsidRDefault="009D5E7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53B044F0" w:rsidR="009D5E78" w:rsidRPr="003372D3" w:rsidRDefault="009D5E78">
          <w:pPr>
            <w:rPr>
              <w:lang w:val="sr-Latn-CS"/>
            </w:rPr>
          </w:pPr>
          <w:r w:rsidRPr="2D29EB02">
            <w:rPr>
              <w:lang w:val="sr-Latn-CS"/>
            </w:rPr>
            <w:t xml:space="preserve">  Datum:  30.03.2021. god.</w:t>
          </w:r>
        </w:p>
      </w:tc>
    </w:tr>
    <w:tr w:rsidR="009D5E78" w:rsidRPr="003372D3" w14:paraId="6617C161" w14:textId="77777777" w:rsidTr="2D29EB02">
      <w:tc>
        <w:tcPr>
          <w:tcW w:w="9558" w:type="dxa"/>
          <w:gridSpan w:val="2"/>
        </w:tcPr>
        <w:p w14:paraId="7E9A89FB" w14:textId="5E27BBC4" w:rsidR="009D5E78" w:rsidRPr="003372D3" w:rsidRDefault="009D5E78">
          <w:pPr>
            <w:rPr>
              <w:lang w:val="sr-Latn-CS"/>
            </w:rPr>
          </w:pPr>
          <w:r w:rsidRPr="2D29EB02">
            <w:rPr>
              <w:lang w:val="sr-Latn-CS"/>
            </w:rPr>
            <w:t>AmanSoft-Cogit-04</w:t>
          </w:r>
        </w:p>
      </w:tc>
    </w:tr>
  </w:tbl>
  <w:p w14:paraId="2946DB82" w14:textId="77777777" w:rsidR="009D5E78" w:rsidRPr="003372D3" w:rsidRDefault="009D5E7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77777777" w:rsidR="009D5E78" w:rsidRDefault="009D5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4703A63"/>
    <w:multiLevelType w:val="hybridMultilevel"/>
    <w:tmpl w:val="12BE507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FBF09DA"/>
    <w:multiLevelType w:val="hybridMultilevel"/>
    <w:tmpl w:val="12BE507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A5D3D99"/>
    <w:multiLevelType w:val="hybridMultilevel"/>
    <w:tmpl w:val="4736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A2CF6"/>
    <w:multiLevelType w:val="hybridMultilevel"/>
    <w:tmpl w:val="044C270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E51262C"/>
    <w:multiLevelType w:val="hybridMultilevel"/>
    <w:tmpl w:val="648493F4"/>
    <w:lvl w:ilvl="0" w:tplc="66646C00">
      <w:start w:val="1"/>
      <w:numFmt w:val="decimal"/>
      <w:lvlText w:val="%1."/>
      <w:lvlJc w:val="left"/>
      <w:pPr>
        <w:ind w:left="720" w:hanging="360"/>
      </w:pPr>
    </w:lvl>
    <w:lvl w:ilvl="1" w:tplc="C3D8EA00">
      <w:start w:val="1"/>
      <w:numFmt w:val="lowerLetter"/>
      <w:lvlText w:val="%2."/>
      <w:lvlJc w:val="left"/>
      <w:pPr>
        <w:ind w:left="1440" w:hanging="360"/>
      </w:pPr>
    </w:lvl>
    <w:lvl w:ilvl="2" w:tplc="8902BBB4">
      <w:start w:val="1"/>
      <w:numFmt w:val="lowerRoman"/>
      <w:lvlText w:val="%3."/>
      <w:lvlJc w:val="right"/>
      <w:pPr>
        <w:ind w:left="2160" w:hanging="180"/>
      </w:pPr>
    </w:lvl>
    <w:lvl w:ilvl="3" w:tplc="A2C4A310">
      <w:start w:val="1"/>
      <w:numFmt w:val="decimal"/>
      <w:lvlText w:val="%4."/>
      <w:lvlJc w:val="left"/>
      <w:pPr>
        <w:ind w:left="2880" w:hanging="360"/>
      </w:pPr>
    </w:lvl>
    <w:lvl w:ilvl="4" w:tplc="32901A2C">
      <w:start w:val="1"/>
      <w:numFmt w:val="lowerLetter"/>
      <w:lvlText w:val="%5."/>
      <w:lvlJc w:val="left"/>
      <w:pPr>
        <w:ind w:left="3600" w:hanging="360"/>
      </w:pPr>
    </w:lvl>
    <w:lvl w:ilvl="5" w:tplc="7BC0FA44">
      <w:start w:val="1"/>
      <w:numFmt w:val="lowerRoman"/>
      <w:lvlText w:val="%6."/>
      <w:lvlJc w:val="right"/>
      <w:pPr>
        <w:ind w:left="4320" w:hanging="180"/>
      </w:pPr>
    </w:lvl>
    <w:lvl w:ilvl="6" w:tplc="ADCC136A">
      <w:start w:val="1"/>
      <w:numFmt w:val="decimal"/>
      <w:lvlText w:val="%7."/>
      <w:lvlJc w:val="left"/>
      <w:pPr>
        <w:ind w:left="5040" w:hanging="360"/>
      </w:pPr>
    </w:lvl>
    <w:lvl w:ilvl="7" w:tplc="0A444426">
      <w:start w:val="1"/>
      <w:numFmt w:val="lowerLetter"/>
      <w:lvlText w:val="%8."/>
      <w:lvlJc w:val="left"/>
      <w:pPr>
        <w:ind w:left="5760" w:hanging="360"/>
      </w:pPr>
    </w:lvl>
    <w:lvl w:ilvl="8" w:tplc="CD66720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26EDE"/>
    <w:multiLevelType w:val="hybridMultilevel"/>
    <w:tmpl w:val="12BE507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70B20E7"/>
    <w:multiLevelType w:val="hybridMultilevel"/>
    <w:tmpl w:val="12BE507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AC953DF"/>
    <w:multiLevelType w:val="hybridMultilevel"/>
    <w:tmpl w:val="451226AC"/>
    <w:lvl w:ilvl="0" w:tplc="B516C258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 w:tplc="2E5ABC6C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 w:tplc="084CAFF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 w:tplc="64C43212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 w:tplc="5D2CBEA8">
      <w:start w:val="1"/>
      <w:numFmt w:val="decimal"/>
      <w:pStyle w:val="Heading5"/>
      <w:lvlText w:val="%1.%2.%3.%4.%5"/>
      <w:legacy w:legacy="1" w:legacySpace="144" w:legacyIndent="0"/>
      <w:lvlJc w:val="left"/>
    </w:lvl>
    <w:lvl w:ilvl="5" w:tplc="AA841E16">
      <w:start w:val="1"/>
      <w:numFmt w:val="decimal"/>
      <w:pStyle w:val="Heading6"/>
      <w:lvlText w:val="%1.%2.%3.%4.%5.%6"/>
      <w:legacy w:legacy="1" w:legacySpace="144" w:legacyIndent="0"/>
      <w:lvlJc w:val="left"/>
    </w:lvl>
    <w:lvl w:ilvl="6" w:tplc="8FD085BC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 w:tplc="0D72202E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 w:tplc="E480A5F6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1"/>
  </w:num>
  <w:num w:numId="2">
    <w:abstractNumId w:val="26"/>
  </w:num>
  <w:num w:numId="3">
    <w:abstractNumId w:val="24"/>
  </w:num>
  <w:num w:numId="4">
    <w:abstractNumId w:val="3"/>
  </w:num>
  <w:num w:numId="5">
    <w:abstractNumId w:val="12"/>
  </w:num>
  <w:num w:numId="6">
    <w:abstractNumId w:val="16"/>
  </w:num>
  <w:num w:numId="7">
    <w:abstractNumId w:val="5"/>
  </w:num>
  <w:num w:numId="8">
    <w:abstractNumId w:val="11"/>
  </w:num>
  <w:num w:numId="9">
    <w:abstractNumId w:val="15"/>
  </w:num>
  <w:num w:numId="10">
    <w:abstractNumId w:val="18"/>
  </w:num>
  <w:num w:numId="11">
    <w:abstractNumId w:val="9"/>
  </w:num>
  <w:num w:numId="12">
    <w:abstractNumId w:val="0"/>
  </w:num>
  <w:num w:numId="13">
    <w:abstractNumId w:val="6"/>
  </w:num>
  <w:num w:numId="14">
    <w:abstractNumId w:val="20"/>
  </w:num>
  <w:num w:numId="15">
    <w:abstractNumId w:val="1"/>
  </w:num>
  <w:num w:numId="16">
    <w:abstractNumId w:val="23"/>
  </w:num>
  <w:num w:numId="17">
    <w:abstractNumId w:val="19"/>
  </w:num>
  <w:num w:numId="18">
    <w:abstractNumId w:val="14"/>
  </w:num>
  <w:num w:numId="19">
    <w:abstractNumId w:val="2"/>
  </w:num>
  <w:num w:numId="20">
    <w:abstractNumId w:val="8"/>
  </w:num>
  <w:num w:numId="21">
    <w:abstractNumId w:val="10"/>
  </w:num>
  <w:num w:numId="22">
    <w:abstractNumId w:val="17"/>
  </w:num>
  <w:num w:numId="23">
    <w:abstractNumId w:val="13"/>
  </w:num>
  <w:num w:numId="24">
    <w:abstractNumId w:val="22"/>
  </w:num>
  <w:num w:numId="25">
    <w:abstractNumId w:val="25"/>
  </w:num>
  <w:num w:numId="26">
    <w:abstractNumId w:val="7"/>
  </w:num>
  <w:num w:numId="2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134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71FC4"/>
    <w:rsid w:val="00583959"/>
    <w:rsid w:val="005A3F8C"/>
    <w:rsid w:val="005B4961"/>
    <w:rsid w:val="005C333A"/>
    <w:rsid w:val="005D021A"/>
    <w:rsid w:val="005D4262"/>
    <w:rsid w:val="005E1391"/>
    <w:rsid w:val="00630352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23B26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78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0CE8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D7BE1"/>
    <w:rsid w:val="01183C87"/>
    <w:rsid w:val="014B5F9B"/>
    <w:rsid w:val="016A076E"/>
    <w:rsid w:val="01AB9AF8"/>
    <w:rsid w:val="01AE5938"/>
    <w:rsid w:val="01EA7B6B"/>
    <w:rsid w:val="021CA465"/>
    <w:rsid w:val="023B888C"/>
    <w:rsid w:val="02B0829F"/>
    <w:rsid w:val="02D1930E"/>
    <w:rsid w:val="02FE963B"/>
    <w:rsid w:val="0314D2DF"/>
    <w:rsid w:val="03561676"/>
    <w:rsid w:val="03BEDC4D"/>
    <w:rsid w:val="03C55601"/>
    <w:rsid w:val="03E4A72F"/>
    <w:rsid w:val="03E7E329"/>
    <w:rsid w:val="03F0330C"/>
    <w:rsid w:val="040C60F2"/>
    <w:rsid w:val="0415AEC7"/>
    <w:rsid w:val="047366E9"/>
    <w:rsid w:val="04A57DDE"/>
    <w:rsid w:val="04AE0440"/>
    <w:rsid w:val="04D7C99D"/>
    <w:rsid w:val="051B1329"/>
    <w:rsid w:val="053F61E9"/>
    <w:rsid w:val="054A318A"/>
    <w:rsid w:val="0578BDB5"/>
    <w:rsid w:val="05A76CF9"/>
    <w:rsid w:val="05C0781C"/>
    <w:rsid w:val="05C13572"/>
    <w:rsid w:val="0601688A"/>
    <w:rsid w:val="06250B66"/>
    <w:rsid w:val="064F537C"/>
    <w:rsid w:val="068CC1A0"/>
    <w:rsid w:val="06A2992E"/>
    <w:rsid w:val="06C4E93E"/>
    <w:rsid w:val="06E1F747"/>
    <w:rsid w:val="073F617A"/>
    <w:rsid w:val="0750C6A5"/>
    <w:rsid w:val="076ACB65"/>
    <w:rsid w:val="077F4017"/>
    <w:rsid w:val="07990585"/>
    <w:rsid w:val="07A50431"/>
    <w:rsid w:val="07BCD660"/>
    <w:rsid w:val="07CF4D6C"/>
    <w:rsid w:val="07D9FE83"/>
    <w:rsid w:val="0804D917"/>
    <w:rsid w:val="0823AFFE"/>
    <w:rsid w:val="082EF352"/>
    <w:rsid w:val="08557AE8"/>
    <w:rsid w:val="086D6397"/>
    <w:rsid w:val="0877B6B5"/>
    <w:rsid w:val="08A8ABCD"/>
    <w:rsid w:val="08CB73F0"/>
    <w:rsid w:val="093C671D"/>
    <w:rsid w:val="09B742C0"/>
    <w:rsid w:val="09F76AFA"/>
    <w:rsid w:val="0A3D56EC"/>
    <w:rsid w:val="0A5C580D"/>
    <w:rsid w:val="0A918E42"/>
    <w:rsid w:val="0A981451"/>
    <w:rsid w:val="0AB16988"/>
    <w:rsid w:val="0AE2BAD1"/>
    <w:rsid w:val="0AFBAC99"/>
    <w:rsid w:val="0B00DAFA"/>
    <w:rsid w:val="0B3EB530"/>
    <w:rsid w:val="0B7DF316"/>
    <w:rsid w:val="0B8467E2"/>
    <w:rsid w:val="0BBDFE1F"/>
    <w:rsid w:val="0BDC4966"/>
    <w:rsid w:val="0BF4D3E9"/>
    <w:rsid w:val="0BFC7A38"/>
    <w:rsid w:val="0C7AA4DC"/>
    <w:rsid w:val="0CAB3FE5"/>
    <w:rsid w:val="0CD60420"/>
    <w:rsid w:val="0CE12D5A"/>
    <w:rsid w:val="0D1215EA"/>
    <w:rsid w:val="0D1E25DD"/>
    <w:rsid w:val="0D21730F"/>
    <w:rsid w:val="0D59CE80"/>
    <w:rsid w:val="0D62F493"/>
    <w:rsid w:val="0D93B0BB"/>
    <w:rsid w:val="0DFD37B1"/>
    <w:rsid w:val="0E058876"/>
    <w:rsid w:val="0E0F5200"/>
    <w:rsid w:val="0E115794"/>
    <w:rsid w:val="0E395AFE"/>
    <w:rsid w:val="0E413D18"/>
    <w:rsid w:val="0E523566"/>
    <w:rsid w:val="0E54E1C5"/>
    <w:rsid w:val="0EB674E7"/>
    <w:rsid w:val="0F376EA2"/>
    <w:rsid w:val="0F7A4B68"/>
    <w:rsid w:val="0F817BC6"/>
    <w:rsid w:val="0FA266F7"/>
    <w:rsid w:val="0FD0D21C"/>
    <w:rsid w:val="106FB130"/>
    <w:rsid w:val="107ECA9B"/>
    <w:rsid w:val="107FAFDA"/>
    <w:rsid w:val="10C12831"/>
    <w:rsid w:val="10DCA271"/>
    <w:rsid w:val="10DD6F77"/>
    <w:rsid w:val="10EE1925"/>
    <w:rsid w:val="114EAE3A"/>
    <w:rsid w:val="11BF1470"/>
    <w:rsid w:val="123DC753"/>
    <w:rsid w:val="126F0F64"/>
    <w:rsid w:val="128EFEBB"/>
    <w:rsid w:val="12AC99EA"/>
    <w:rsid w:val="136AB7C8"/>
    <w:rsid w:val="138551B0"/>
    <w:rsid w:val="13A4AE21"/>
    <w:rsid w:val="13C0199A"/>
    <w:rsid w:val="13DB79CB"/>
    <w:rsid w:val="13E874AF"/>
    <w:rsid w:val="1428E043"/>
    <w:rsid w:val="144103FC"/>
    <w:rsid w:val="14A516F3"/>
    <w:rsid w:val="14C065B5"/>
    <w:rsid w:val="14E90AA9"/>
    <w:rsid w:val="14F31026"/>
    <w:rsid w:val="1547D349"/>
    <w:rsid w:val="1563E008"/>
    <w:rsid w:val="1580F797"/>
    <w:rsid w:val="158A679E"/>
    <w:rsid w:val="15930453"/>
    <w:rsid w:val="15D56034"/>
    <w:rsid w:val="15D93B83"/>
    <w:rsid w:val="15DD1609"/>
    <w:rsid w:val="16298FF7"/>
    <w:rsid w:val="1697A992"/>
    <w:rsid w:val="16C2573E"/>
    <w:rsid w:val="16D9734D"/>
    <w:rsid w:val="170F591D"/>
    <w:rsid w:val="171FEA7B"/>
    <w:rsid w:val="172F6FA2"/>
    <w:rsid w:val="1730CFD5"/>
    <w:rsid w:val="1745E51E"/>
    <w:rsid w:val="1752537E"/>
    <w:rsid w:val="176A8EB8"/>
    <w:rsid w:val="179192EA"/>
    <w:rsid w:val="17A9ED24"/>
    <w:rsid w:val="17AD1140"/>
    <w:rsid w:val="17ECB1C7"/>
    <w:rsid w:val="17FF1462"/>
    <w:rsid w:val="18258B74"/>
    <w:rsid w:val="182EF303"/>
    <w:rsid w:val="183EC326"/>
    <w:rsid w:val="187F55AD"/>
    <w:rsid w:val="18C66356"/>
    <w:rsid w:val="18E22622"/>
    <w:rsid w:val="18E2E788"/>
    <w:rsid w:val="18EE23DF"/>
    <w:rsid w:val="1917A5AE"/>
    <w:rsid w:val="192EBA7C"/>
    <w:rsid w:val="192EE453"/>
    <w:rsid w:val="193278BE"/>
    <w:rsid w:val="1955A22E"/>
    <w:rsid w:val="19DFC99B"/>
    <w:rsid w:val="19E34EB2"/>
    <w:rsid w:val="1A0525CE"/>
    <w:rsid w:val="1A439C8B"/>
    <w:rsid w:val="1A7A2149"/>
    <w:rsid w:val="1AC68E6A"/>
    <w:rsid w:val="1AD4E826"/>
    <w:rsid w:val="1ADB87D9"/>
    <w:rsid w:val="1B127A6C"/>
    <w:rsid w:val="1B2F71F8"/>
    <w:rsid w:val="1B60ADCD"/>
    <w:rsid w:val="1B77D969"/>
    <w:rsid w:val="1B7F1F13"/>
    <w:rsid w:val="1C0E0424"/>
    <w:rsid w:val="1C6C3043"/>
    <w:rsid w:val="1C7F9D13"/>
    <w:rsid w:val="1C9E2D29"/>
    <w:rsid w:val="1CC2AA5E"/>
    <w:rsid w:val="1D01C717"/>
    <w:rsid w:val="1D436F9A"/>
    <w:rsid w:val="1D4C31F8"/>
    <w:rsid w:val="1D76BEDA"/>
    <w:rsid w:val="1D95D108"/>
    <w:rsid w:val="1DBF054C"/>
    <w:rsid w:val="1DD6B5E7"/>
    <w:rsid w:val="1E0E6358"/>
    <w:rsid w:val="1E32CE90"/>
    <w:rsid w:val="1E98FA85"/>
    <w:rsid w:val="1EA5AD2D"/>
    <w:rsid w:val="1EE3F3A6"/>
    <w:rsid w:val="1EE84455"/>
    <w:rsid w:val="1F0F059D"/>
    <w:rsid w:val="1F31FB78"/>
    <w:rsid w:val="1F37CEA6"/>
    <w:rsid w:val="1F76AB4E"/>
    <w:rsid w:val="1F99B75A"/>
    <w:rsid w:val="1FA8AB36"/>
    <w:rsid w:val="1FB4FF09"/>
    <w:rsid w:val="1FD24E31"/>
    <w:rsid w:val="1FD68DD4"/>
    <w:rsid w:val="1FE19C5D"/>
    <w:rsid w:val="20478CAE"/>
    <w:rsid w:val="209176EE"/>
    <w:rsid w:val="2099B5B2"/>
    <w:rsid w:val="20D03A70"/>
    <w:rsid w:val="20E49C75"/>
    <w:rsid w:val="20EE9487"/>
    <w:rsid w:val="2119AB27"/>
    <w:rsid w:val="21A8AE70"/>
    <w:rsid w:val="21D6115E"/>
    <w:rsid w:val="221ADF0D"/>
    <w:rsid w:val="2278E069"/>
    <w:rsid w:val="22988F8D"/>
    <w:rsid w:val="22D0B285"/>
    <w:rsid w:val="22E9A454"/>
    <w:rsid w:val="22FF3DD1"/>
    <w:rsid w:val="231C05C5"/>
    <w:rsid w:val="235FCDC4"/>
    <w:rsid w:val="2385954F"/>
    <w:rsid w:val="239DF28F"/>
    <w:rsid w:val="23A8FE55"/>
    <w:rsid w:val="23C81086"/>
    <w:rsid w:val="23EA0AD9"/>
    <w:rsid w:val="24056C9B"/>
    <w:rsid w:val="2416DA43"/>
    <w:rsid w:val="2434DC7D"/>
    <w:rsid w:val="2463104B"/>
    <w:rsid w:val="249BFC28"/>
    <w:rsid w:val="24CE3F7A"/>
    <w:rsid w:val="25213AFF"/>
    <w:rsid w:val="2522F10A"/>
    <w:rsid w:val="2536236B"/>
    <w:rsid w:val="25748034"/>
    <w:rsid w:val="25AEFDB0"/>
    <w:rsid w:val="25B4E66A"/>
    <w:rsid w:val="25EC6083"/>
    <w:rsid w:val="261C4586"/>
    <w:rsid w:val="263C0C91"/>
    <w:rsid w:val="266EC2D9"/>
    <w:rsid w:val="2683E2AB"/>
    <w:rsid w:val="26DFD7DD"/>
    <w:rsid w:val="274F4EEB"/>
    <w:rsid w:val="275B71E1"/>
    <w:rsid w:val="276EFF11"/>
    <w:rsid w:val="27977720"/>
    <w:rsid w:val="27A2D670"/>
    <w:rsid w:val="27CBDE07"/>
    <w:rsid w:val="27D38133"/>
    <w:rsid w:val="2863192D"/>
    <w:rsid w:val="288609BA"/>
    <w:rsid w:val="28AF0911"/>
    <w:rsid w:val="28EC872C"/>
    <w:rsid w:val="2995EDA0"/>
    <w:rsid w:val="29A92A98"/>
    <w:rsid w:val="29B16E5B"/>
    <w:rsid w:val="29CC46A2"/>
    <w:rsid w:val="2A2CA848"/>
    <w:rsid w:val="2A61BE92"/>
    <w:rsid w:val="2A6A220E"/>
    <w:rsid w:val="2A845FF7"/>
    <w:rsid w:val="2ADEFB4A"/>
    <w:rsid w:val="2AEE79B9"/>
    <w:rsid w:val="2B316DD2"/>
    <w:rsid w:val="2B6E4440"/>
    <w:rsid w:val="2B73B381"/>
    <w:rsid w:val="2BB4F4D7"/>
    <w:rsid w:val="2BBF077F"/>
    <w:rsid w:val="2BC1DAA1"/>
    <w:rsid w:val="2BFA4D96"/>
    <w:rsid w:val="2C2F3F11"/>
    <w:rsid w:val="2C456E8F"/>
    <w:rsid w:val="2C942836"/>
    <w:rsid w:val="2CAD2445"/>
    <w:rsid w:val="2CD14BBC"/>
    <w:rsid w:val="2CEE5434"/>
    <w:rsid w:val="2D165646"/>
    <w:rsid w:val="2D29EB02"/>
    <w:rsid w:val="2D426B4E"/>
    <w:rsid w:val="2D8EBAC1"/>
    <w:rsid w:val="2D932684"/>
    <w:rsid w:val="2D9D0532"/>
    <w:rsid w:val="2DB2220F"/>
    <w:rsid w:val="2DC7925A"/>
    <w:rsid w:val="2DD3CB31"/>
    <w:rsid w:val="2DE23D51"/>
    <w:rsid w:val="2DF5B303"/>
    <w:rsid w:val="2E1DF0E3"/>
    <w:rsid w:val="2E3181FA"/>
    <w:rsid w:val="2E3BBD45"/>
    <w:rsid w:val="2E407D2F"/>
    <w:rsid w:val="2E665623"/>
    <w:rsid w:val="2E701EFA"/>
    <w:rsid w:val="2E88F2A3"/>
    <w:rsid w:val="2EAE539D"/>
    <w:rsid w:val="2EB3BB42"/>
    <w:rsid w:val="2EC75872"/>
    <w:rsid w:val="2EEE0946"/>
    <w:rsid w:val="2EFB451F"/>
    <w:rsid w:val="2F042F0A"/>
    <w:rsid w:val="2F5C1154"/>
    <w:rsid w:val="2F706488"/>
    <w:rsid w:val="2F8034DF"/>
    <w:rsid w:val="2FCD525B"/>
    <w:rsid w:val="2FD4B206"/>
    <w:rsid w:val="2FD8675D"/>
    <w:rsid w:val="2FFD65BB"/>
    <w:rsid w:val="300A5BC4"/>
    <w:rsid w:val="3045A9EB"/>
    <w:rsid w:val="304F66FC"/>
    <w:rsid w:val="304FF45E"/>
    <w:rsid w:val="30533135"/>
    <w:rsid w:val="309278A2"/>
    <w:rsid w:val="30AC7BFF"/>
    <w:rsid w:val="30BAE966"/>
    <w:rsid w:val="30CAC746"/>
    <w:rsid w:val="312A2639"/>
    <w:rsid w:val="3135D5E3"/>
    <w:rsid w:val="3184F719"/>
    <w:rsid w:val="31985AC7"/>
    <w:rsid w:val="3199BDC5"/>
    <w:rsid w:val="31B8E832"/>
    <w:rsid w:val="31BA5E9E"/>
    <w:rsid w:val="31BCD53F"/>
    <w:rsid w:val="31C2661C"/>
    <w:rsid w:val="31D927D1"/>
    <w:rsid w:val="31E2FF29"/>
    <w:rsid w:val="31FEF934"/>
    <w:rsid w:val="3257BAB0"/>
    <w:rsid w:val="325AB627"/>
    <w:rsid w:val="33450A0F"/>
    <w:rsid w:val="337E9455"/>
    <w:rsid w:val="3397A7EB"/>
    <w:rsid w:val="339D3EC0"/>
    <w:rsid w:val="33BFFE12"/>
    <w:rsid w:val="33CA1964"/>
    <w:rsid w:val="33D83996"/>
    <w:rsid w:val="33DD5E2B"/>
    <w:rsid w:val="33F38B11"/>
    <w:rsid w:val="3419E742"/>
    <w:rsid w:val="34468B0F"/>
    <w:rsid w:val="3446A023"/>
    <w:rsid w:val="344DAB45"/>
    <w:rsid w:val="344DAE90"/>
    <w:rsid w:val="34652A88"/>
    <w:rsid w:val="348E0572"/>
    <w:rsid w:val="348F3CCC"/>
    <w:rsid w:val="34D06D88"/>
    <w:rsid w:val="355E2F10"/>
    <w:rsid w:val="3560A1CD"/>
    <w:rsid w:val="356EB24B"/>
    <w:rsid w:val="3584C462"/>
    <w:rsid w:val="3589B04D"/>
    <w:rsid w:val="35B9CF5D"/>
    <w:rsid w:val="35FAC24D"/>
    <w:rsid w:val="35FF8D85"/>
    <w:rsid w:val="3616A8AC"/>
    <w:rsid w:val="36201A96"/>
    <w:rsid w:val="363B43D0"/>
    <w:rsid w:val="366DEAE8"/>
    <w:rsid w:val="36C3BFA3"/>
    <w:rsid w:val="36C955D7"/>
    <w:rsid w:val="36D80EF8"/>
    <w:rsid w:val="3717C5ED"/>
    <w:rsid w:val="3773C478"/>
    <w:rsid w:val="37AD4256"/>
    <w:rsid w:val="37C66060"/>
    <w:rsid w:val="380A02DF"/>
    <w:rsid w:val="3822F235"/>
    <w:rsid w:val="385935A8"/>
    <w:rsid w:val="3866C18F"/>
    <w:rsid w:val="38B02770"/>
    <w:rsid w:val="38B61A69"/>
    <w:rsid w:val="38C5ADC2"/>
    <w:rsid w:val="38DD4CB4"/>
    <w:rsid w:val="38F4974D"/>
    <w:rsid w:val="397F18BB"/>
    <w:rsid w:val="399394D3"/>
    <w:rsid w:val="39B2EB6B"/>
    <w:rsid w:val="39C1CE36"/>
    <w:rsid w:val="39D8A264"/>
    <w:rsid w:val="3A44D1FB"/>
    <w:rsid w:val="3A49A438"/>
    <w:rsid w:val="3A599A93"/>
    <w:rsid w:val="3A8442C7"/>
    <w:rsid w:val="3A89236E"/>
    <w:rsid w:val="3A8ADDDD"/>
    <w:rsid w:val="3AC9041D"/>
    <w:rsid w:val="3B188555"/>
    <w:rsid w:val="3B43060F"/>
    <w:rsid w:val="3B8B7E93"/>
    <w:rsid w:val="3BA5F438"/>
    <w:rsid w:val="3BD2218A"/>
    <w:rsid w:val="3BE68913"/>
    <w:rsid w:val="3C1B3AA1"/>
    <w:rsid w:val="3C2BB53D"/>
    <w:rsid w:val="3C5737EA"/>
    <w:rsid w:val="3C975B0B"/>
    <w:rsid w:val="3CAD181D"/>
    <w:rsid w:val="3CBC5E51"/>
    <w:rsid w:val="3CD7820D"/>
    <w:rsid w:val="3CEC17AC"/>
    <w:rsid w:val="3D6461D4"/>
    <w:rsid w:val="3D72100F"/>
    <w:rsid w:val="3D7F96D8"/>
    <w:rsid w:val="3D8C2DF7"/>
    <w:rsid w:val="3E01EA49"/>
    <w:rsid w:val="3E3361D8"/>
    <w:rsid w:val="3E87E80D"/>
    <w:rsid w:val="3E937294"/>
    <w:rsid w:val="3EAB9482"/>
    <w:rsid w:val="3EEAA3D6"/>
    <w:rsid w:val="3F20F170"/>
    <w:rsid w:val="3FD03D9C"/>
    <w:rsid w:val="4030DDE5"/>
    <w:rsid w:val="404339BF"/>
    <w:rsid w:val="40508029"/>
    <w:rsid w:val="4068376E"/>
    <w:rsid w:val="4091CE5B"/>
    <w:rsid w:val="409C666A"/>
    <w:rsid w:val="40C3CEB9"/>
    <w:rsid w:val="410063B0"/>
    <w:rsid w:val="418F88D8"/>
    <w:rsid w:val="41D4AE03"/>
    <w:rsid w:val="41DD6651"/>
    <w:rsid w:val="41FBFA93"/>
    <w:rsid w:val="424F520C"/>
    <w:rsid w:val="427B124E"/>
    <w:rsid w:val="42B012E2"/>
    <w:rsid w:val="42DFD545"/>
    <w:rsid w:val="430128DE"/>
    <w:rsid w:val="435FE2DF"/>
    <w:rsid w:val="43B0486A"/>
    <w:rsid w:val="43BFF85A"/>
    <w:rsid w:val="43F80E62"/>
    <w:rsid w:val="443CA814"/>
    <w:rsid w:val="4449538D"/>
    <w:rsid w:val="444C522A"/>
    <w:rsid w:val="447FD84B"/>
    <w:rsid w:val="44833CE2"/>
    <w:rsid w:val="44AB1180"/>
    <w:rsid w:val="44BA2BA7"/>
    <w:rsid w:val="44E8BE68"/>
    <w:rsid w:val="4516AAE2"/>
    <w:rsid w:val="45227182"/>
    <w:rsid w:val="4551517E"/>
    <w:rsid w:val="457E177F"/>
    <w:rsid w:val="45BB5F47"/>
    <w:rsid w:val="45BCEB63"/>
    <w:rsid w:val="45D1238B"/>
    <w:rsid w:val="45D564B0"/>
    <w:rsid w:val="45E39DCA"/>
    <w:rsid w:val="45F4377F"/>
    <w:rsid w:val="45F66103"/>
    <w:rsid w:val="460569F3"/>
    <w:rsid w:val="460CAE1E"/>
    <w:rsid w:val="4660B528"/>
    <w:rsid w:val="467ECAAC"/>
    <w:rsid w:val="468019D2"/>
    <w:rsid w:val="46851C98"/>
    <w:rsid w:val="46886BFF"/>
    <w:rsid w:val="46DA2284"/>
    <w:rsid w:val="46E4CB4E"/>
    <w:rsid w:val="47019638"/>
    <w:rsid w:val="4703BFFC"/>
    <w:rsid w:val="475DED48"/>
    <w:rsid w:val="476928C3"/>
    <w:rsid w:val="47747A9E"/>
    <w:rsid w:val="4839546E"/>
    <w:rsid w:val="4864B301"/>
    <w:rsid w:val="48974AA9"/>
    <w:rsid w:val="48A1CC0F"/>
    <w:rsid w:val="48C1FF63"/>
    <w:rsid w:val="48FEBC6B"/>
    <w:rsid w:val="4901AB2F"/>
    <w:rsid w:val="49228C2C"/>
    <w:rsid w:val="4959B38E"/>
    <w:rsid w:val="4981B349"/>
    <w:rsid w:val="49B0F973"/>
    <w:rsid w:val="49DD423C"/>
    <w:rsid w:val="4A07B660"/>
    <w:rsid w:val="4A23D702"/>
    <w:rsid w:val="4A352860"/>
    <w:rsid w:val="4A4098CE"/>
    <w:rsid w:val="4A84394A"/>
    <w:rsid w:val="4AD3DBA3"/>
    <w:rsid w:val="4B408C1A"/>
    <w:rsid w:val="4B638150"/>
    <w:rsid w:val="4B79576E"/>
    <w:rsid w:val="4BC341F9"/>
    <w:rsid w:val="4BD0F8C1"/>
    <w:rsid w:val="4C096FBB"/>
    <w:rsid w:val="4C1B97B1"/>
    <w:rsid w:val="4C3F34AB"/>
    <w:rsid w:val="4C46F5FB"/>
    <w:rsid w:val="4C9E7B09"/>
    <w:rsid w:val="4CB69B86"/>
    <w:rsid w:val="4CF11026"/>
    <w:rsid w:val="4CF46305"/>
    <w:rsid w:val="4D22AD2B"/>
    <w:rsid w:val="4D3A7A83"/>
    <w:rsid w:val="4D4319B0"/>
    <w:rsid w:val="4D9648FF"/>
    <w:rsid w:val="4DB09121"/>
    <w:rsid w:val="4DC8B66B"/>
    <w:rsid w:val="4DCCF163"/>
    <w:rsid w:val="4E4F3E78"/>
    <w:rsid w:val="4E8390F8"/>
    <w:rsid w:val="4EB77B72"/>
    <w:rsid w:val="4F03470E"/>
    <w:rsid w:val="4F57C456"/>
    <w:rsid w:val="4F7EC2F3"/>
    <w:rsid w:val="4F935DB5"/>
    <w:rsid w:val="4FB2886E"/>
    <w:rsid w:val="4FCCDA2F"/>
    <w:rsid w:val="5080DE44"/>
    <w:rsid w:val="50FF3B1E"/>
    <w:rsid w:val="512567AC"/>
    <w:rsid w:val="5154007B"/>
    <w:rsid w:val="51673D2C"/>
    <w:rsid w:val="51AF96AC"/>
    <w:rsid w:val="52D6DA0B"/>
    <w:rsid w:val="52E455F9"/>
    <w:rsid w:val="5302CAF1"/>
    <w:rsid w:val="533F600C"/>
    <w:rsid w:val="537BA027"/>
    <w:rsid w:val="53B953C7"/>
    <w:rsid w:val="54390BB9"/>
    <w:rsid w:val="5484C13E"/>
    <w:rsid w:val="54A9F388"/>
    <w:rsid w:val="5511F173"/>
    <w:rsid w:val="552CCEAC"/>
    <w:rsid w:val="55750C7B"/>
    <w:rsid w:val="558B1ACF"/>
    <w:rsid w:val="55A3193B"/>
    <w:rsid w:val="55C705DA"/>
    <w:rsid w:val="55D3E42B"/>
    <w:rsid w:val="55E02E37"/>
    <w:rsid w:val="55E70665"/>
    <w:rsid w:val="55EFB8F4"/>
    <w:rsid w:val="55FB2455"/>
    <w:rsid w:val="56178C3C"/>
    <w:rsid w:val="561B725D"/>
    <w:rsid w:val="5624843D"/>
    <w:rsid w:val="56314012"/>
    <w:rsid w:val="563F09EE"/>
    <w:rsid w:val="5657E043"/>
    <w:rsid w:val="5661504A"/>
    <w:rsid w:val="56C8F9CB"/>
    <w:rsid w:val="56E3B55F"/>
    <w:rsid w:val="5719BD24"/>
    <w:rsid w:val="5743BB2B"/>
    <w:rsid w:val="57A339A3"/>
    <w:rsid w:val="57C02424"/>
    <w:rsid w:val="5816E3B5"/>
    <w:rsid w:val="582E59EF"/>
    <w:rsid w:val="5839F7C2"/>
    <w:rsid w:val="583C29C5"/>
    <w:rsid w:val="586D85EB"/>
    <w:rsid w:val="587BBD5D"/>
    <w:rsid w:val="5884F5BA"/>
    <w:rsid w:val="58995BE4"/>
    <w:rsid w:val="589B39D5"/>
    <w:rsid w:val="59B218D1"/>
    <w:rsid w:val="59B8C42C"/>
    <w:rsid w:val="5A18DEF6"/>
    <w:rsid w:val="5A1A797B"/>
    <w:rsid w:val="5A26D484"/>
    <w:rsid w:val="5AA78988"/>
    <w:rsid w:val="5AB0D844"/>
    <w:rsid w:val="5ACABB36"/>
    <w:rsid w:val="5B22E148"/>
    <w:rsid w:val="5B6DC5E3"/>
    <w:rsid w:val="5BDD8897"/>
    <w:rsid w:val="5C34B288"/>
    <w:rsid w:val="5C48163E"/>
    <w:rsid w:val="5CD1BA13"/>
    <w:rsid w:val="5CF28A94"/>
    <w:rsid w:val="5CF80FEF"/>
    <w:rsid w:val="5D0D5B39"/>
    <w:rsid w:val="5D126F6C"/>
    <w:rsid w:val="5D28C395"/>
    <w:rsid w:val="5D3C81DB"/>
    <w:rsid w:val="5D5C5784"/>
    <w:rsid w:val="5DE3152D"/>
    <w:rsid w:val="5E27661B"/>
    <w:rsid w:val="5E5BABB8"/>
    <w:rsid w:val="5E92C340"/>
    <w:rsid w:val="5EC7CBD6"/>
    <w:rsid w:val="5EDA92F1"/>
    <w:rsid w:val="5EE26880"/>
    <w:rsid w:val="5F16F64C"/>
    <w:rsid w:val="5F24CF09"/>
    <w:rsid w:val="5F9B286E"/>
    <w:rsid w:val="5FAD9309"/>
    <w:rsid w:val="5FB24B1B"/>
    <w:rsid w:val="5FC7D7C8"/>
    <w:rsid w:val="5FCED1F1"/>
    <w:rsid w:val="5FE26628"/>
    <w:rsid w:val="60051479"/>
    <w:rsid w:val="600DD013"/>
    <w:rsid w:val="60D1FA3B"/>
    <w:rsid w:val="60F9A580"/>
    <w:rsid w:val="613F2519"/>
    <w:rsid w:val="61578FCB"/>
    <w:rsid w:val="61AACE69"/>
    <w:rsid w:val="61C4E7BD"/>
    <w:rsid w:val="61CA322B"/>
    <w:rsid w:val="624CFA37"/>
    <w:rsid w:val="6260548A"/>
    <w:rsid w:val="62DA7431"/>
    <w:rsid w:val="62F7B387"/>
    <w:rsid w:val="63078C69"/>
    <w:rsid w:val="634EC9B9"/>
    <w:rsid w:val="63A99570"/>
    <w:rsid w:val="63E7DA9A"/>
    <w:rsid w:val="640759CC"/>
    <w:rsid w:val="643092FF"/>
    <w:rsid w:val="6441F37A"/>
    <w:rsid w:val="6446FE2B"/>
    <w:rsid w:val="6456D7AE"/>
    <w:rsid w:val="648D7937"/>
    <w:rsid w:val="6491D481"/>
    <w:rsid w:val="64E75229"/>
    <w:rsid w:val="650818AB"/>
    <w:rsid w:val="652D2EB0"/>
    <w:rsid w:val="6547BB89"/>
    <w:rsid w:val="6560808D"/>
    <w:rsid w:val="6567B0EB"/>
    <w:rsid w:val="66082EE8"/>
    <w:rsid w:val="667462E6"/>
    <w:rsid w:val="668043CD"/>
    <w:rsid w:val="6683228A"/>
    <w:rsid w:val="6684F9A9"/>
    <w:rsid w:val="66A66D48"/>
    <w:rsid w:val="66A7AC49"/>
    <w:rsid w:val="66E9EFFD"/>
    <w:rsid w:val="67469350"/>
    <w:rsid w:val="67A39CA3"/>
    <w:rsid w:val="67B0152E"/>
    <w:rsid w:val="67D64E56"/>
    <w:rsid w:val="67D7CA2C"/>
    <w:rsid w:val="67FA5CC6"/>
    <w:rsid w:val="680553CB"/>
    <w:rsid w:val="6805CA8E"/>
    <w:rsid w:val="680FE989"/>
    <w:rsid w:val="68693EDF"/>
    <w:rsid w:val="68A943A9"/>
    <w:rsid w:val="68AB5706"/>
    <w:rsid w:val="68AD2060"/>
    <w:rsid w:val="68D78394"/>
    <w:rsid w:val="6910E154"/>
    <w:rsid w:val="6922CC5D"/>
    <w:rsid w:val="697A05D5"/>
    <w:rsid w:val="69995D3E"/>
    <w:rsid w:val="6A515F1E"/>
    <w:rsid w:val="6A58A92D"/>
    <w:rsid w:val="6AE2EF2E"/>
    <w:rsid w:val="6B1A22E2"/>
    <w:rsid w:val="6B435B4E"/>
    <w:rsid w:val="6B7393CD"/>
    <w:rsid w:val="6BC17A8C"/>
    <w:rsid w:val="6BD6E404"/>
    <w:rsid w:val="6BE51408"/>
    <w:rsid w:val="6BE825B9"/>
    <w:rsid w:val="6BF91654"/>
    <w:rsid w:val="6C37A47C"/>
    <w:rsid w:val="6C6EBACC"/>
    <w:rsid w:val="6CA7C0D3"/>
    <w:rsid w:val="6CCA3143"/>
    <w:rsid w:val="6CDC83A2"/>
    <w:rsid w:val="6CE50839"/>
    <w:rsid w:val="6CE81B4C"/>
    <w:rsid w:val="6D301B1A"/>
    <w:rsid w:val="6D407CB7"/>
    <w:rsid w:val="6D4C0870"/>
    <w:rsid w:val="6E41C74E"/>
    <w:rsid w:val="6E639E6A"/>
    <w:rsid w:val="6E82CD97"/>
    <w:rsid w:val="6EB62ECF"/>
    <w:rsid w:val="6EBC1F55"/>
    <w:rsid w:val="6EC33BC1"/>
    <w:rsid w:val="6ECC94A5"/>
    <w:rsid w:val="6F0D9803"/>
    <w:rsid w:val="6F341719"/>
    <w:rsid w:val="6F89BA3A"/>
    <w:rsid w:val="6F8AE3C2"/>
    <w:rsid w:val="6F9818AD"/>
    <w:rsid w:val="6FA588B8"/>
    <w:rsid w:val="6FAF112E"/>
    <w:rsid w:val="6FBFCF24"/>
    <w:rsid w:val="6FFFF791"/>
    <w:rsid w:val="7002830E"/>
    <w:rsid w:val="70552637"/>
    <w:rsid w:val="709B473E"/>
    <w:rsid w:val="70A7CC4F"/>
    <w:rsid w:val="710EAC0C"/>
    <w:rsid w:val="7121779D"/>
    <w:rsid w:val="71351624"/>
    <w:rsid w:val="7138C73F"/>
    <w:rsid w:val="715CCA52"/>
    <w:rsid w:val="71717A8A"/>
    <w:rsid w:val="71AC1316"/>
    <w:rsid w:val="71DBE0F8"/>
    <w:rsid w:val="71FA1CBE"/>
    <w:rsid w:val="72038C3D"/>
    <w:rsid w:val="72210834"/>
    <w:rsid w:val="722CEC8F"/>
    <w:rsid w:val="723D87C9"/>
    <w:rsid w:val="72439CB0"/>
    <w:rsid w:val="72679E30"/>
    <w:rsid w:val="726ADD22"/>
    <w:rsid w:val="728E232A"/>
    <w:rsid w:val="729A6E07"/>
    <w:rsid w:val="73697CC8"/>
    <w:rsid w:val="7371BC11"/>
    <w:rsid w:val="7436FF9D"/>
    <w:rsid w:val="74405998"/>
    <w:rsid w:val="746959F4"/>
    <w:rsid w:val="746A5CA7"/>
    <w:rsid w:val="74890E40"/>
    <w:rsid w:val="74C84707"/>
    <w:rsid w:val="74C8C0F2"/>
    <w:rsid w:val="7500807B"/>
    <w:rsid w:val="752CAD6D"/>
    <w:rsid w:val="75305492"/>
    <w:rsid w:val="75506BF3"/>
    <w:rsid w:val="762B97D3"/>
    <w:rsid w:val="765F1948"/>
    <w:rsid w:val="76952E32"/>
    <w:rsid w:val="76B52549"/>
    <w:rsid w:val="76C83165"/>
    <w:rsid w:val="76DFF6AA"/>
    <w:rsid w:val="76E4A4DC"/>
    <w:rsid w:val="772773C9"/>
    <w:rsid w:val="776557DF"/>
    <w:rsid w:val="779C4DC1"/>
    <w:rsid w:val="77CF8137"/>
    <w:rsid w:val="77E57873"/>
    <w:rsid w:val="78117A9C"/>
    <w:rsid w:val="7824BD72"/>
    <w:rsid w:val="786ABC51"/>
    <w:rsid w:val="78C1B948"/>
    <w:rsid w:val="7920FDAD"/>
    <w:rsid w:val="79505018"/>
    <w:rsid w:val="796DE94E"/>
    <w:rsid w:val="797894D9"/>
    <w:rsid w:val="7980889D"/>
    <w:rsid w:val="79B55694"/>
    <w:rsid w:val="79BEEC8E"/>
    <w:rsid w:val="79F5F9C9"/>
    <w:rsid w:val="7A85B8EF"/>
    <w:rsid w:val="7AADDCF5"/>
    <w:rsid w:val="7AE008C3"/>
    <w:rsid w:val="7AE6252C"/>
    <w:rsid w:val="7AE7DB2B"/>
    <w:rsid w:val="7AE85EFD"/>
    <w:rsid w:val="7B48476E"/>
    <w:rsid w:val="7BCBF073"/>
    <w:rsid w:val="7C0743BA"/>
    <w:rsid w:val="7C0DFC15"/>
    <w:rsid w:val="7C417D8A"/>
    <w:rsid w:val="7C7501D3"/>
    <w:rsid w:val="7CB2A28A"/>
    <w:rsid w:val="7CEA1EF0"/>
    <w:rsid w:val="7D076380"/>
    <w:rsid w:val="7D157DFA"/>
    <w:rsid w:val="7D16276F"/>
    <w:rsid w:val="7D3933B0"/>
    <w:rsid w:val="7D4579E0"/>
    <w:rsid w:val="7D689673"/>
    <w:rsid w:val="7D889E62"/>
    <w:rsid w:val="7D9B4E04"/>
    <w:rsid w:val="7E0CD084"/>
    <w:rsid w:val="7E24452B"/>
    <w:rsid w:val="7E4917A9"/>
    <w:rsid w:val="7EACD529"/>
    <w:rsid w:val="7ECB5293"/>
    <w:rsid w:val="7EF1E4DD"/>
    <w:rsid w:val="7EFC00F0"/>
    <w:rsid w:val="7F195D51"/>
    <w:rsid w:val="7F27A720"/>
    <w:rsid w:val="7F2B62FE"/>
    <w:rsid w:val="7F303F1E"/>
    <w:rsid w:val="7F3EABB1"/>
    <w:rsid w:val="7F5D0107"/>
    <w:rsid w:val="7F642E04"/>
    <w:rsid w:val="7F6B13F0"/>
    <w:rsid w:val="7F79193B"/>
    <w:rsid w:val="7F9F6117"/>
    <w:rsid w:val="7FC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AC371"/>
  <w15:docId w15:val="{6CDB9653-90B4-44E8-83EB-B220F34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9CE10-7FEE-4403-AB3D-C015BCFE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</TotalTime>
  <Pages>21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Aca</cp:lastModifiedBy>
  <cp:revision>6</cp:revision>
  <cp:lastPrinted>1899-12-31T23:00:00Z</cp:lastPrinted>
  <dcterms:created xsi:type="dcterms:W3CDTF">2021-03-24T17:21:00Z</dcterms:created>
  <dcterms:modified xsi:type="dcterms:W3CDTF">2021-04-02T14:42:00Z</dcterms:modified>
</cp:coreProperties>
</file>