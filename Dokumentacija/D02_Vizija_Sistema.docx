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86598" w14:textId="0795D03B" w:rsidR="003372D3" w:rsidRPr="003372D3" w:rsidRDefault="46397E93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76374D11">
        <w:rPr>
          <w:lang w:val="sr-Latn-CS"/>
        </w:rPr>
        <w:t>Cogit</w:t>
      </w:r>
    </w:p>
    <w:p w14:paraId="4AA46E2B" w14:textId="5AB8D9A6" w:rsidR="003372D3" w:rsidRPr="003372D3" w:rsidRDefault="3E13578D" w:rsidP="003372D3">
      <w:pPr>
        <w:pStyle w:val="Title"/>
        <w:jc w:val="right"/>
        <w:rPr>
          <w:lang w:val="sr-Latn-CS"/>
        </w:rPr>
      </w:pPr>
      <w:r w:rsidRPr="41F21BAC">
        <w:rPr>
          <w:lang w:val="sr-Latn-CS"/>
        </w:rPr>
        <w:t>Softver za upravljanje projektima</w:t>
      </w:r>
    </w:p>
    <w:p w14:paraId="29D6B04F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294053DC" w14:textId="77777777" w:rsidR="00206E1F" w:rsidRPr="003372D3" w:rsidRDefault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w14:paraId="672A6659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7E7B734B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0A37501D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7"/>
          <w:footerReference w:type="even" r:id="rId8"/>
          <w:footerReference w:type="default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023F6467" w14:textId="77777777" w:rsidR="00206E1F" w:rsidRPr="003372D3" w:rsidRDefault="003372D3" w:rsidP="76374D11">
      <w:pPr>
        <w:pStyle w:val="Title"/>
        <w:rPr>
          <w:lang w:val="sr-Latn-RS"/>
        </w:rPr>
      </w:pPr>
      <w:r w:rsidRPr="7B2E1DF8">
        <w:rPr>
          <w:lang w:val="sr-Latn-R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29D06CEC" w14:textId="77777777" w:rsidTr="7B2E1DF8">
        <w:tc>
          <w:tcPr>
            <w:tcW w:w="2304" w:type="dxa"/>
          </w:tcPr>
          <w:p w14:paraId="746F1487" w14:textId="77777777" w:rsidR="00206E1F" w:rsidRPr="003372D3" w:rsidRDefault="003372D3" w:rsidP="76374D11">
            <w:pPr>
              <w:pStyle w:val="Tabletext"/>
              <w:jc w:val="center"/>
              <w:rPr>
                <w:b/>
                <w:bCs/>
                <w:lang w:val="sr-Latn-RS"/>
              </w:rPr>
            </w:pPr>
            <w:r w:rsidRPr="7B2E1DF8">
              <w:rPr>
                <w:b/>
                <w:bCs/>
                <w:lang w:val="sr-Latn-RS"/>
              </w:rPr>
              <w:t>Datum</w:t>
            </w:r>
          </w:p>
        </w:tc>
        <w:tc>
          <w:tcPr>
            <w:tcW w:w="1152" w:type="dxa"/>
          </w:tcPr>
          <w:p w14:paraId="3102AD42" w14:textId="77777777" w:rsidR="00206E1F" w:rsidRPr="003372D3" w:rsidRDefault="003372D3" w:rsidP="76374D11">
            <w:pPr>
              <w:pStyle w:val="Tabletext"/>
              <w:jc w:val="center"/>
              <w:rPr>
                <w:b/>
                <w:bCs/>
                <w:lang w:val="sr-Latn-RS"/>
              </w:rPr>
            </w:pPr>
            <w:r w:rsidRPr="7B2E1DF8">
              <w:rPr>
                <w:b/>
                <w:bCs/>
                <w:lang w:val="sr-Latn-RS"/>
              </w:rPr>
              <w:t>Verzija</w:t>
            </w:r>
          </w:p>
        </w:tc>
        <w:tc>
          <w:tcPr>
            <w:tcW w:w="3744" w:type="dxa"/>
          </w:tcPr>
          <w:p w14:paraId="702199EA" w14:textId="77777777" w:rsidR="00206E1F" w:rsidRPr="003372D3" w:rsidRDefault="003372D3" w:rsidP="76374D11">
            <w:pPr>
              <w:pStyle w:val="Tabletext"/>
              <w:jc w:val="center"/>
              <w:rPr>
                <w:b/>
                <w:bCs/>
                <w:lang w:val="sr-Latn-RS"/>
              </w:rPr>
            </w:pPr>
            <w:r w:rsidRPr="7B2E1DF8">
              <w:rPr>
                <w:b/>
                <w:bCs/>
                <w:lang w:val="sr-Latn-RS"/>
              </w:rPr>
              <w:t>Opis</w:t>
            </w:r>
          </w:p>
        </w:tc>
        <w:tc>
          <w:tcPr>
            <w:tcW w:w="2304" w:type="dxa"/>
          </w:tcPr>
          <w:p w14:paraId="4C320DDC" w14:textId="77777777" w:rsidR="00206E1F" w:rsidRPr="003372D3" w:rsidRDefault="003372D3" w:rsidP="76374D11">
            <w:pPr>
              <w:pStyle w:val="Tabletext"/>
              <w:jc w:val="center"/>
              <w:rPr>
                <w:b/>
                <w:bCs/>
                <w:lang w:val="sr-Latn-RS"/>
              </w:rPr>
            </w:pPr>
            <w:r w:rsidRPr="7B2E1DF8">
              <w:rPr>
                <w:b/>
                <w:bCs/>
                <w:lang w:val="sr-Latn-RS"/>
              </w:rPr>
              <w:t>Autor</w:t>
            </w:r>
          </w:p>
        </w:tc>
      </w:tr>
      <w:tr w:rsidR="003372D3" w:rsidRPr="003372D3" w14:paraId="544FB6E8" w14:textId="77777777" w:rsidTr="7B2E1DF8">
        <w:tc>
          <w:tcPr>
            <w:tcW w:w="2304" w:type="dxa"/>
          </w:tcPr>
          <w:p w14:paraId="63012FFC" w14:textId="77777777" w:rsidR="003372D3" w:rsidRPr="003372D3" w:rsidRDefault="003372D3" w:rsidP="76374D11">
            <w:pPr>
              <w:pStyle w:val="Tabletext"/>
              <w:rPr>
                <w:lang w:val="sr-Latn-RS"/>
              </w:rPr>
            </w:pPr>
            <w:r w:rsidRPr="7B2E1DF8">
              <w:rPr>
                <w:lang w:val="sr-Latn-RS"/>
              </w:rPr>
              <w:t>15.03.2007</w:t>
            </w:r>
          </w:p>
        </w:tc>
        <w:tc>
          <w:tcPr>
            <w:tcW w:w="1152" w:type="dxa"/>
          </w:tcPr>
          <w:p w14:paraId="4B3AA50C" w14:textId="77777777" w:rsidR="003372D3" w:rsidRPr="003372D3" w:rsidRDefault="003372D3" w:rsidP="76374D11">
            <w:pPr>
              <w:pStyle w:val="Tabletext"/>
              <w:rPr>
                <w:lang w:val="sr-Latn-RS"/>
              </w:rPr>
            </w:pPr>
            <w:r w:rsidRPr="7B2E1DF8">
              <w:rPr>
                <w:lang w:val="sr-Latn-RS"/>
              </w:rPr>
              <w:t>1.0</w:t>
            </w:r>
          </w:p>
        </w:tc>
        <w:tc>
          <w:tcPr>
            <w:tcW w:w="3744" w:type="dxa"/>
          </w:tcPr>
          <w:p w14:paraId="10ED3A91" w14:textId="77777777" w:rsidR="003372D3" w:rsidRPr="003372D3" w:rsidRDefault="003372D3" w:rsidP="76374D11">
            <w:pPr>
              <w:pStyle w:val="Tabletext"/>
              <w:rPr>
                <w:lang w:val="sr-Latn-RS"/>
              </w:rPr>
            </w:pPr>
            <w:r w:rsidRPr="7B2E1DF8">
              <w:rPr>
                <w:lang w:val="sr-Latn-RS"/>
              </w:rPr>
              <w:t>Revizija</w:t>
            </w:r>
          </w:p>
        </w:tc>
        <w:tc>
          <w:tcPr>
            <w:tcW w:w="2304" w:type="dxa"/>
          </w:tcPr>
          <w:p w14:paraId="52F5AC35" w14:textId="77777777" w:rsidR="003372D3" w:rsidRPr="003372D3" w:rsidRDefault="003372D3" w:rsidP="76374D11">
            <w:pPr>
              <w:pStyle w:val="Tabletext"/>
              <w:rPr>
                <w:lang w:val="sr-Latn-RS"/>
              </w:rPr>
            </w:pPr>
            <w:r w:rsidRPr="7B2E1DF8">
              <w:rPr>
                <w:lang w:val="sr-Latn-RS"/>
              </w:rPr>
              <w:t>Milan</w:t>
            </w:r>
          </w:p>
        </w:tc>
      </w:tr>
      <w:tr w:rsidR="003372D3" w:rsidRPr="003372D3" w14:paraId="5DAB6C7B" w14:textId="77777777" w:rsidTr="7B2E1DF8">
        <w:tc>
          <w:tcPr>
            <w:tcW w:w="2304" w:type="dxa"/>
          </w:tcPr>
          <w:p w14:paraId="02EB378F" w14:textId="77777777" w:rsidR="003372D3" w:rsidRPr="003372D3" w:rsidRDefault="003372D3" w:rsidP="76374D11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6A05A809" w14:textId="77777777" w:rsidR="003372D3" w:rsidRPr="003372D3" w:rsidRDefault="003372D3" w:rsidP="76374D11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5A39BBE3" w14:textId="77777777" w:rsidR="003372D3" w:rsidRPr="003372D3" w:rsidRDefault="003372D3" w:rsidP="76374D11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41C8F396" w14:textId="77777777" w:rsidR="003372D3" w:rsidRPr="003372D3" w:rsidRDefault="003372D3" w:rsidP="76374D11">
            <w:pPr>
              <w:pStyle w:val="Tabletext"/>
              <w:rPr>
                <w:lang w:val="sr-Latn-RS"/>
              </w:rPr>
            </w:pPr>
          </w:p>
        </w:tc>
      </w:tr>
      <w:tr w:rsidR="003372D3" w:rsidRPr="003372D3" w14:paraId="72A3D3EC" w14:textId="77777777" w:rsidTr="7B2E1DF8">
        <w:tc>
          <w:tcPr>
            <w:tcW w:w="2304" w:type="dxa"/>
          </w:tcPr>
          <w:p w14:paraId="0D0B940D" w14:textId="77777777" w:rsidR="003372D3" w:rsidRPr="003372D3" w:rsidRDefault="003372D3" w:rsidP="76374D11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0E27B00A" w14:textId="77777777" w:rsidR="003372D3" w:rsidRPr="003372D3" w:rsidRDefault="003372D3" w:rsidP="76374D11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60061E4C" w14:textId="77777777" w:rsidR="003372D3" w:rsidRPr="003372D3" w:rsidRDefault="003372D3" w:rsidP="76374D11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44EAFD9C" w14:textId="77777777" w:rsidR="003372D3" w:rsidRPr="003372D3" w:rsidRDefault="003372D3" w:rsidP="76374D11">
            <w:pPr>
              <w:pStyle w:val="Tabletext"/>
              <w:rPr>
                <w:lang w:val="sr-Latn-RS"/>
              </w:rPr>
            </w:pPr>
          </w:p>
        </w:tc>
      </w:tr>
      <w:tr w:rsidR="003372D3" w:rsidRPr="003372D3" w14:paraId="4B94D5A5" w14:textId="77777777" w:rsidTr="7B2E1DF8">
        <w:tc>
          <w:tcPr>
            <w:tcW w:w="2304" w:type="dxa"/>
          </w:tcPr>
          <w:p w14:paraId="3DEEC669" w14:textId="77777777" w:rsidR="003372D3" w:rsidRPr="003372D3" w:rsidRDefault="003372D3" w:rsidP="76374D11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3656B9AB" w14:textId="77777777" w:rsidR="003372D3" w:rsidRPr="003372D3" w:rsidRDefault="003372D3" w:rsidP="76374D11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45FB0818" w14:textId="77777777" w:rsidR="003372D3" w:rsidRPr="003372D3" w:rsidRDefault="003372D3" w:rsidP="76374D11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049F31CB" w14:textId="77777777" w:rsidR="003372D3" w:rsidRPr="003372D3" w:rsidRDefault="003372D3" w:rsidP="76374D11">
            <w:pPr>
              <w:pStyle w:val="Tabletext"/>
              <w:rPr>
                <w:lang w:val="sr-Latn-RS"/>
              </w:rPr>
            </w:pPr>
          </w:p>
        </w:tc>
      </w:tr>
    </w:tbl>
    <w:p w14:paraId="53128261" w14:textId="77777777" w:rsidR="00206E1F" w:rsidRPr="003372D3" w:rsidRDefault="00206E1F" w:rsidP="76374D11">
      <w:pPr>
        <w:rPr>
          <w:lang w:val="sr-Latn-RS"/>
        </w:rPr>
      </w:pPr>
    </w:p>
    <w:p w14:paraId="414DD773" w14:textId="77777777" w:rsidR="00206E1F" w:rsidRPr="003372D3" w:rsidRDefault="00206E1F" w:rsidP="76374D11">
      <w:pPr>
        <w:pStyle w:val="Title"/>
        <w:rPr>
          <w:lang w:val="sr-Latn-RS"/>
        </w:rPr>
      </w:pPr>
      <w:r w:rsidRPr="7B2E1DF8">
        <w:rPr>
          <w:lang w:val="sr-Latn-RS"/>
        </w:rPr>
        <w:br w:type="page"/>
      </w:r>
      <w:r w:rsidR="003372D3" w:rsidRPr="7B2E1DF8">
        <w:rPr>
          <w:lang w:val="sr-Latn-RS"/>
        </w:rPr>
        <w:lastRenderedPageBreak/>
        <w:t>Sadržaj</w:t>
      </w:r>
    </w:p>
    <w:p w14:paraId="12CA92B7" w14:textId="61426ABE" w:rsidR="00733A42" w:rsidRDefault="00206E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7B2E1DF8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7B2E1DF8">
        <w:rPr>
          <w:b/>
          <w:lang w:val="sr-Latn-CS"/>
        </w:rPr>
        <w:fldChar w:fldCharType="separate"/>
      </w:r>
      <w:r w:rsidR="00733A42" w:rsidRPr="00A51EC3">
        <w:rPr>
          <w:noProof/>
          <w:lang w:val="sr-Latn-RS"/>
        </w:rPr>
        <w:t>1.</w:t>
      </w:r>
      <w:r w:rsidR="00733A42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733A42" w:rsidRPr="00A51EC3">
        <w:rPr>
          <w:noProof/>
          <w:lang w:val="sr-Latn-RS"/>
        </w:rPr>
        <w:t>Cilj dokumenta</w:t>
      </w:r>
      <w:r w:rsidR="00733A42">
        <w:rPr>
          <w:noProof/>
        </w:rPr>
        <w:tab/>
      </w:r>
      <w:r w:rsidR="00733A42">
        <w:rPr>
          <w:noProof/>
        </w:rPr>
        <w:fldChar w:fldCharType="begin"/>
      </w:r>
      <w:r w:rsidR="00733A42">
        <w:rPr>
          <w:noProof/>
        </w:rPr>
        <w:instrText xml:space="preserve"> PAGEREF _Toc67074845 \h </w:instrText>
      </w:r>
      <w:r w:rsidR="00733A42">
        <w:rPr>
          <w:noProof/>
        </w:rPr>
      </w:r>
      <w:r w:rsidR="00733A42">
        <w:rPr>
          <w:noProof/>
        </w:rPr>
        <w:fldChar w:fldCharType="separate"/>
      </w:r>
      <w:r w:rsidR="00733A42">
        <w:rPr>
          <w:noProof/>
        </w:rPr>
        <w:t>5</w:t>
      </w:r>
      <w:r w:rsidR="00733A42">
        <w:rPr>
          <w:noProof/>
        </w:rPr>
        <w:fldChar w:fldCharType="end"/>
      </w:r>
    </w:p>
    <w:p w14:paraId="006B25EA" w14:textId="30D7D17D" w:rsidR="00733A42" w:rsidRDefault="00733A4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51EC3">
        <w:rPr>
          <w:noProof/>
          <w:lang w:val="sr-Latn-R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51EC3">
        <w:rPr>
          <w:noProof/>
          <w:lang w:val="sr-Latn-R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_Toc67074846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99A34A9" w14:textId="0C17B675" w:rsidR="00733A42" w:rsidRDefault="00733A4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51EC3">
        <w:rPr>
          <w:noProof/>
          <w:lang w:val="sr-Latn-R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51EC3">
        <w:rPr>
          <w:noProof/>
          <w:lang w:val="sr-Latn-R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_Toc67074847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E30925" w14:textId="2998BF9F" w:rsidR="00733A42" w:rsidRDefault="00733A4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51EC3">
        <w:rPr>
          <w:noProof/>
          <w:lang w:val="sr-Latn-R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51EC3">
        <w:rPr>
          <w:noProof/>
          <w:lang w:val="sr-Latn-R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_Toc67074848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E295EF" w14:textId="05635F19" w:rsidR="00733A42" w:rsidRDefault="00733A4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51EC3">
        <w:rPr>
          <w:noProof/>
          <w:lang w:val="sr-Latn-RS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51EC3">
        <w:rPr>
          <w:noProof/>
          <w:lang w:val="sr-Latn-R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_Toc67074849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9EF0F0" w14:textId="54A7D4AC" w:rsidR="00733A42" w:rsidRDefault="00733A4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51EC3">
        <w:rPr>
          <w:noProof/>
          <w:lang w:val="sr-Latn-RS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51EC3">
        <w:rPr>
          <w:noProof/>
          <w:lang w:val="sr-Latn-R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_Toc67074850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8E1A35" w14:textId="164F7995" w:rsidR="00733A42" w:rsidRDefault="00733A4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51EC3">
        <w:rPr>
          <w:noProof/>
          <w:lang w:val="sr-Latn-RS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51EC3">
        <w:rPr>
          <w:noProof/>
          <w:lang w:val="sr-Latn-RS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_Toc67074851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900FC4" w14:textId="05038F32" w:rsidR="00733A42" w:rsidRDefault="00733A4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51EC3">
        <w:rPr>
          <w:noProof/>
          <w:lang w:val="sr-Latn-R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51EC3">
        <w:rPr>
          <w:noProof/>
          <w:lang w:val="sr-Latn-R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_Toc67074852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5B981A1" w14:textId="2951E926" w:rsidR="00733A42" w:rsidRDefault="00733A4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51EC3">
        <w:rPr>
          <w:noProof/>
          <w:lang w:val="sr-Latn-R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51EC3">
        <w:rPr>
          <w:noProof/>
          <w:lang w:val="sr-Latn-R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_Toc67074853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8AEFCDD" w14:textId="0DE1234E" w:rsidR="00733A42" w:rsidRDefault="00733A4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51EC3">
        <w:rPr>
          <w:noProof/>
          <w:lang w:val="sr-Latn-R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51EC3">
        <w:rPr>
          <w:noProof/>
          <w:lang w:val="sr-Latn-R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_Toc67074854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27A266" w14:textId="0A18E460" w:rsidR="00733A42" w:rsidRDefault="00733A4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51EC3">
        <w:rPr>
          <w:noProof/>
          <w:lang w:val="sr-Latn-RS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51EC3">
        <w:rPr>
          <w:noProof/>
          <w:lang w:val="sr-Latn-R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_Toc67074855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8DDD0D" w14:textId="520C4D83" w:rsidR="00733A42" w:rsidRDefault="00733A4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51EC3">
        <w:rPr>
          <w:noProof/>
          <w:lang w:val="sr-Latn-RS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51EC3">
        <w:rPr>
          <w:noProof/>
          <w:lang w:val="sr-Latn-R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_Toc67074856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6605D3" w14:textId="40A97D7C" w:rsidR="00733A42" w:rsidRDefault="00733A4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51EC3">
        <w:rPr>
          <w:noProof/>
          <w:lang w:val="sr-Latn-RS"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51EC3">
        <w:rPr>
          <w:noProof/>
          <w:lang w:val="sr-Latn-R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_Toc67074857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CFA6224" w14:textId="72188938" w:rsidR="00733A42" w:rsidRDefault="00733A4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51EC3">
        <w:rPr>
          <w:noProof/>
          <w:lang w:val="sr-Latn-R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51EC3">
        <w:rPr>
          <w:noProof/>
          <w:lang w:val="sr-Latn-RS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_Toc67074858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C93EDE7" w14:textId="7DCB6F5E" w:rsidR="00733A42" w:rsidRDefault="00733A4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51EC3">
        <w:rPr>
          <w:noProof/>
          <w:lang w:val="sr-Latn-R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51EC3">
        <w:rPr>
          <w:noProof/>
          <w:lang w:val="sr-Latn-RS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_Toc67074859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1A5CD5" w14:textId="5D81C742" w:rsidR="00733A42" w:rsidRDefault="00733A4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51EC3">
        <w:rPr>
          <w:noProof/>
          <w:lang w:val="sr-Latn-R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51EC3">
        <w:rPr>
          <w:noProof/>
          <w:lang w:val="sr-Latn-R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_Toc67074860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8682DC5" w14:textId="6A885E6C" w:rsidR="00733A42" w:rsidRDefault="00733A4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51EC3">
        <w:rPr>
          <w:noProof/>
          <w:lang w:val="sr-Latn-RS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51EC3">
        <w:rPr>
          <w:noProof/>
          <w:lang w:val="sr-Latn-RS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_Toc67074861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FB0C8F6" w14:textId="00A82F04" w:rsidR="00733A42" w:rsidRDefault="00733A4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51EC3">
        <w:rPr>
          <w:noProof/>
          <w:lang w:val="sr-Latn-RS"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51EC3">
        <w:rPr>
          <w:noProof/>
          <w:lang w:val="sr-Latn-R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_Toc67074862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C1A82DF" w14:textId="5A46BD42" w:rsidR="00733A42" w:rsidRDefault="00733A4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51EC3">
        <w:rPr>
          <w:noProof/>
          <w:lang w:val="sr-Latn-RS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51EC3">
        <w:rPr>
          <w:noProof/>
          <w:lang w:val="sr-Latn-R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_Toc67074863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01B8871" w14:textId="5511FDDC" w:rsidR="00733A42" w:rsidRDefault="00733A4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51EC3">
        <w:rPr>
          <w:noProof/>
          <w:lang w:val="sr-Latn-R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51EC3">
        <w:rPr>
          <w:noProof/>
          <w:lang w:val="sr-Latn-RS"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_Toc67074864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B4E3251" w14:textId="5A48B72E" w:rsidR="00733A42" w:rsidRDefault="00733A4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51EC3">
        <w:rPr>
          <w:rFonts w:eastAsia="Arial"/>
          <w:noProof/>
          <w:lang w:val="sr-Latn-RS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51EC3">
        <w:rPr>
          <w:noProof/>
          <w:lang w:val="sr-Latn-RS"/>
        </w:rPr>
        <w:t>Prijavljivanje na sistem i kreiranje naloga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_Toc67074865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1ED0A0C" w14:textId="1115317B" w:rsidR="00733A42" w:rsidRDefault="00733A4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51EC3">
        <w:rPr>
          <w:noProof/>
          <w:lang w:val="sr-Latn-RS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51EC3">
        <w:rPr>
          <w:noProof/>
          <w:lang w:val="sr-Latn-RS"/>
        </w:rPr>
        <w:t>Kreiranje, upravljanje i brisanje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_Toc67074866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DA71FD1" w14:textId="10475368" w:rsidR="00733A42" w:rsidRDefault="00733A4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51EC3">
        <w:rPr>
          <w:noProof/>
          <w:lang w:val="sr-Latn-RS"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51EC3">
        <w:rPr>
          <w:noProof/>
          <w:lang w:val="sr-Latn-RS"/>
        </w:rPr>
        <w:t>Kreiranje, upravljanje, arhiviranje i brisanje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_Toc67074867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F7C43E8" w14:textId="2D9FE03D" w:rsidR="00733A42" w:rsidRDefault="00733A4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51EC3">
        <w:rPr>
          <w:noProof/>
          <w:lang w:val="sr-Latn-RS"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51EC3">
        <w:rPr>
          <w:noProof/>
          <w:lang w:val="sr-Latn-RS"/>
        </w:rPr>
        <w:t>Kreiranje, upravljanje i brisanje liste u okviru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_Toc67074868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D45F0D9" w14:textId="6F0B518F" w:rsidR="00733A42" w:rsidRDefault="00733A4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51EC3">
        <w:rPr>
          <w:noProof/>
          <w:lang w:val="sr-Latn-RS"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51EC3">
        <w:rPr>
          <w:noProof/>
          <w:lang w:val="sr-Latn-RS"/>
        </w:rPr>
        <w:t>Kreiranje, upravljanje i brisanje zadataka u okviru liste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_Toc67074869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F359F4F" w14:textId="5AA81DE1" w:rsidR="00733A42" w:rsidRDefault="00733A4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51EC3">
        <w:rPr>
          <w:noProof/>
          <w:lang w:val="sr-Latn-RS"/>
        </w:rPr>
        <w:t>7.6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51EC3">
        <w:rPr>
          <w:noProof/>
          <w:lang w:val="sr-Latn-RS"/>
        </w:rPr>
        <w:t>Grafički prikaz zadataka u okviru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_Toc67074870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72D5173" w14:textId="4B9AA7FF" w:rsidR="00733A42" w:rsidRDefault="00733A4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51EC3">
        <w:rPr>
          <w:noProof/>
          <w:lang w:val="sr-Latn-RS"/>
        </w:rPr>
        <w:t>7.7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51EC3">
        <w:rPr>
          <w:rFonts w:eastAsia="Arial"/>
          <w:noProof/>
          <w:lang w:val="sr-Latn-RS"/>
        </w:rPr>
        <w:t>Poseban prozor za prikaz prioritetnih zadataka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_Toc67074871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09A61A6" w14:textId="31573929" w:rsidR="00733A42" w:rsidRDefault="00733A4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51EC3">
        <w:rPr>
          <w:noProof/>
          <w:lang w:val="sr-Latn-RS"/>
        </w:rPr>
        <w:t>7.8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51EC3">
        <w:rPr>
          <w:noProof/>
          <w:lang w:val="sr-Latn-RS"/>
        </w:rPr>
        <w:t>Prikaz i ažuriranje podataka o projektima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_Toc67074872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DA0F1F8" w14:textId="6CE507FF" w:rsidR="00733A42" w:rsidRDefault="00733A4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51EC3">
        <w:rPr>
          <w:noProof/>
          <w:lang w:val="sr-Latn-RS"/>
        </w:rPr>
        <w:t>7.9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51EC3">
        <w:rPr>
          <w:noProof/>
          <w:lang w:val="sr-Latn-RS"/>
        </w:rPr>
        <w:t>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_Toc67074873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26FC10A" w14:textId="5E016DE4" w:rsidR="00733A42" w:rsidRDefault="00733A4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51EC3">
        <w:rPr>
          <w:noProof/>
          <w:lang w:val="sr-Latn-RS"/>
        </w:rPr>
        <w:t>7.10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51EC3">
        <w:rPr>
          <w:rFonts w:eastAsia="Arial"/>
          <w:noProof/>
          <w:lang w:val="sr-Latn-RS"/>
        </w:rPr>
        <w:t>Podešavanje naloga i izgleda radne površine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_Toc67074874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44D5F8B" w14:textId="3BB7E88D" w:rsidR="00733A42" w:rsidRDefault="00733A4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51EC3">
        <w:rPr>
          <w:noProof/>
          <w:lang w:val="sr-Latn-RS"/>
        </w:rPr>
        <w:t>7.11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51EC3">
        <w:rPr>
          <w:noProof/>
          <w:lang w:val="sr-Latn-RS"/>
        </w:rPr>
        <w:t>Beleženje aktivnosti korisnika i push notifikacije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_Toc67074875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7573935" w14:textId="3226EE69" w:rsidR="00733A42" w:rsidRDefault="00733A4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51EC3">
        <w:rPr>
          <w:noProof/>
          <w:lang w:val="sr-Latn-RS"/>
        </w:rPr>
        <w:t>7.12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51EC3">
        <w:rPr>
          <w:noProof/>
          <w:lang w:val="sr-Latn-RS"/>
        </w:rPr>
        <w:t>Uputstvo za korišćenje aplikacije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_Toc67074876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83A5457" w14:textId="631ACE99" w:rsidR="00733A42" w:rsidRDefault="00733A4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51EC3">
        <w:rPr>
          <w:noProof/>
          <w:lang w:val="sr-Latn-RS"/>
        </w:rPr>
        <w:t>7.13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51EC3">
        <w:rPr>
          <w:noProof/>
          <w:lang w:val="sr-Latn-RS"/>
        </w:rPr>
        <w:t>Dodavanje reakcija i komentara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_Toc67074877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0C235EB" w14:textId="65F81E00" w:rsidR="00733A42" w:rsidRDefault="00733A4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51EC3">
        <w:rPr>
          <w:noProof/>
          <w:lang w:val="sr-Latn-RS"/>
        </w:rPr>
        <w:t>7.14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51EC3">
        <w:rPr>
          <w:noProof/>
          <w:lang w:val="sr-Latn-RS"/>
        </w:rPr>
        <w:t>Kalendar povezan sa obavezama članova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_Toc67074878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59B4791" w14:textId="76B2F347" w:rsidR="00733A42" w:rsidRDefault="00733A4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51EC3">
        <w:rPr>
          <w:noProof/>
          <w:lang w:val="sr-Latn-RS"/>
        </w:rPr>
        <w:t>7.15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51EC3">
        <w:rPr>
          <w:noProof/>
          <w:lang w:val="sr-Latn-RS"/>
        </w:rPr>
        <w:t>Korišćenje šablona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_Toc67074879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11585A7" w14:textId="7D2CF0C6" w:rsidR="00733A42" w:rsidRDefault="00733A4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51EC3">
        <w:rPr>
          <w:noProof/>
          <w:lang w:val="sr-Latn-RS"/>
        </w:rPr>
        <w:t>7.16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51EC3">
        <w:rPr>
          <w:noProof/>
          <w:lang w:val="sr-Latn-RS"/>
        </w:rPr>
        <w:t>Dodela tagova projektima i pretraga na osnovu njih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_Toc67074880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1B53ACD" w14:textId="091B7277" w:rsidR="00733A42" w:rsidRDefault="00733A4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51EC3">
        <w:rPr>
          <w:noProof/>
          <w:lang w:val="sr-Latn-RS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51EC3">
        <w:rPr>
          <w:noProof/>
          <w:lang w:val="sr-Latn-R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_Toc67074881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09D89DC" w14:textId="05C3A242" w:rsidR="00733A42" w:rsidRDefault="00733A4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51EC3">
        <w:rPr>
          <w:noProof/>
          <w:lang w:val="sr-Latn-RS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51EC3">
        <w:rPr>
          <w:noProof/>
          <w:lang w:val="sr-Latn-RS"/>
        </w:rPr>
        <w:t>Zahtevi u pogledu kvaliteta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_Toc67074882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6BEB062" w14:textId="1AB88616" w:rsidR="00733A42" w:rsidRDefault="00733A42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51EC3">
        <w:rPr>
          <w:noProof/>
          <w:lang w:val="sr-Latn-RS"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51EC3">
        <w:rPr>
          <w:noProof/>
          <w:lang w:val="sr-Latn-RS"/>
        </w:rPr>
        <w:t>Prioritet funkcionalnosti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_Toc67074883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C819C5C" w14:textId="1165B8AD" w:rsidR="00733A42" w:rsidRDefault="00733A4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51EC3">
        <w:rPr>
          <w:noProof/>
          <w:lang w:val="sr-Latn-RS"/>
        </w:rPr>
        <w:lastRenderedPageBreak/>
        <w:t>10.1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51EC3">
        <w:rPr>
          <w:noProof/>
          <w:lang w:val="sr-Latn-RS"/>
        </w:rPr>
        <w:t>Sistemski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_Toc67074884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3583975" w14:textId="76FAE6A9" w:rsidR="00733A42" w:rsidRDefault="00733A4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51EC3">
        <w:rPr>
          <w:noProof/>
          <w:lang w:val="sr-Latn-RS"/>
        </w:rPr>
        <w:t>10.2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51EC3">
        <w:rPr>
          <w:noProof/>
          <w:lang w:val="sr-Latn-RS"/>
        </w:rPr>
        <w:t>Zahtevi u pogledu performansi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_Toc67074885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AA114A4" w14:textId="768D4E13" w:rsidR="00733A42" w:rsidRDefault="00733A4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51EC3">
        <w:rPr>
          <w:noProof/>
          <w:lang w:val="sr-Latn-RS"/>
        </w:rPr>
        <w:t>10.3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51EC3">
        <w:rPr>
          <w:noProof/>
          <w:lang w:val="sr-Latn-RS"/>
        </w:rPr>
        <w:t>Zahtevi u pogledu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_Toc67074886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0A1E14D" w14:textId="4E755A49" w:rsidR="00733A42" w:rsidRDefault="00733A42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51EC3">
        <w:rPr>
          <w:noProof/>
          <w:lang w:val="sr-Latn-RS"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51EC3">
        <w:rPr>
          <w:noProof/>
          <w:lang w:val="sr-Latn-RS"/>
        </w:rPr>
        <w:t>Dokumentacija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_Toc67074887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D4CF50E" w14:textId="027413CD" w:rsidR="00733A42" w:rsidRDefault="00733A4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51EC3">
        <w:rPr>
          <w:noProof/>
          <w:lang w:val="sr-Latn-RS"/>
        </w:rPr>
        <w:t>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51EC3">
        <w:rPr>
          <w:noProof/>
          <w:lang w:val="sr-Latn-RS"/>
        </w:rPr>
        <w:t>Korisničko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_Toc67074888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C61E8C2" w14:textId="7AE6E00E" w:rsidR="00733A42" w:rsidRDefault="00733A4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51EC3">
        <w:rPr>
          <w:noProof/>
          <w:lang w:val="sr-Latn-RS"/>
        </w:rPr>
        <w:t>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51EC3">
        <w:rPr>
          <w:i/>
          <w:iCs/>
          <w:noProof/>
          <w:lang w:val="sr-Latn-RS"/>
        </w:rPr>
        <w:t>Online</w:t>
      </w:r>
      <w:r w:rsidRPr="00A51EC3">
        <w:rPr>
          <w:noProof/>
          <w:lang w:val="sr-Latn-RS"/>
        </w:rPr>
        <w:t xml:space="preserve">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_Toc67074889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32B500A" w14:textId="7C568E1B" w:rsidR="00733A42" w:rsidRDefault="00733A4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51EC3">
        <w:rPr>
          <w:noProof/>
          <w:lang w:val="sr-Latn-RS"/>
        </w:rPr>
        <w:t>11.3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51EC3">
        <w:rPr>
          <w:noProof/>
          <w:lang w:val="sr-Latn-RS"/>
        </w:rPr>
        <w:t>Uputstvo za instalaciju i konfigurisanje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_Toc67074890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FAA6953" w14:textId="5A4AFFBE" w:rsidR="00733A42" w:rsidRDefault="00733A4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51EC3">
        <w:rPr>
          <w:noProof/>
          <w:lang w:val="sr-Latn-RS"/>
        </w:rPr>
        <w:t>11.4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51EC3">
        <w:rPr>
          <w:noProof/>
          <w:lang w:val="sr-Latn-RS"/>
        </w:rPr>
        <w:t>Pakovanje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_Toc67074891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ED8AF3C" w14:textId="079758E4" w:rsidR="00206E1F" w:rsidRPr="003372D3" w:rsidRDefault="00206E1F" w:rsidP="7B2E1DF8">
      <w:pPr>
        <w:pStyle w:val="Title"/>
        <w:tabs>
          <w:tab w:val="left" w:pos="540"/>
        </w:tabs>
        <w:rPr>
          <w:lang w:val="sr-Latn-RS"/>
        </w:rPr>
      </w:pPr>
      <w:r w:rsidRPr="7B2E1DF8">
        <w:rPr>
          <w:rFonts w:ascii="Times New Roman" w:hAnsi="Times New Roman"/>
          <w:b w:val="0"/>
          <w:bCs w:val="0"/>
          <w:sz w:val="20"/>
          <w:szCs w:val="20"/>
          <w:lang w:val="sr-Latn-CS"/>
        </w:rPr>
        <w:fldChar w:fldCharType="end"/>
      </w:r>
      <w:r w:rsidRPr="7B2E1DF8">
        <w:rPr>
          <w:lang w:val="sr-Latn-RS"/>
        </w:rPr>
        <w:br w:type="page"/>
      </w:r>
      <w:r w:rsidR="003372D3" w:rsidRPr="7B2E1DF8">
        <w:rPr>
          <w:lang w:val="sr-Latn-RS"/>
        </w:rPr>
        <w:lastRenderedPageBreak/>
        <w:t>Vizija sistema</w:t>
      </w:r>
    </w:p>
    <w:p w14:paraId="362FD78F" w14:textId="77777777" w:rsidR="00206E1F" w:rsidRPr="003372D3" w:rsidRDefault="003372D3" w:rsidP="76374D11">
      <w:pPr>
        <w:pStyle w:val="Heading1"/>
        <w:rPr>
          <w:lang w:val="sr-Latn-RS"/>
        </w:rPr>
      </w:pPr>
      <w:bookmarkStart w:id="0" w:name="_Toc67074845"/>
      <w:r w:rsidRPr="7B2E1DF8">
        <w:rPr>
          <w:lang w:val="sr-Latn-RS"/>
        </w:rPr>
        <w:t>Cilj</w:t>
      </w:r>
      <w:r w:rsidR="00CA58C5" w:rsidRPr="7B2E1DF8">
        <w:rPr>
          <w:lang w:val="sr-Latn-RS"/>
        </w:rPr>
        <w:t xml:space="preserve"> dokumenta</w:t>
      </w:r>
      <w:bookmarkEnd w:id="0"/>
    </w:p>
    <w:p w14:paraId="16737FC8" w14:textId="0EE9EE13" w:rsidR="00206E1F" w:rsidRPr="003372D3" w:rsidRDefault="00B849B5" w:rsidP="76374D11">
      <w:pPr>
        <w:pStyle w:val="BodyText"/>
        <w:rPr>
          <w:lang w:val="sr-Latn-RS"/>
        </w:rPr>
      </w:pPr>
      <w:r w:rsidRPr="7B2E1DF8">
        <w:rPr>
          <w:lang w:val="sr-Latn-RS"/>
        </w:rPr>
        <w:t xml:space="preserve">Cilj ovog dokumenta je definisanje zahteva visokog nivoa </w:t>
      </w:r>
      <w:r w:rsidR="57F36044" w:rsidRPr="7B2E1DF8">
        <w:rPr>
          <w:lang w:val="sr-Latn-RS"/>
        </w:rPr>
        <w:t>Cogit aplikacije</w:t>
      </w:r>
      <w:r w:rsidRPr="7B2E1DF8">
        <w:rPr>
          <w:lang w:val="sr-Latn-RS"/>
        </w:rPr>
        <w:t xml:space="preserve"> u pogledu potreba krajnjih korisnika.</w:t>
      </w:r>
      <w:r w:rsidR="00206E1F" w:rsidRPr="7B2E1DF8">
        <w:rPr>
          <w:lang w:val="sr-Latn-RS"/>
        </w:rPr>
        <w:t xml:space="preserve">  </w:t>
      </w:r>
    </w:p>
    <w:p w14:paraId="1AA9D462" w14:textId="77777777" w:rsidR="00206E1F" w:rsidRPr="003372D3" w:rsidRDefault="003372D3" w:rsidP="76374D11">
      <w:pPr>
        <w:pStyle w:val="Heading1"/>
        <w:rPr>
          <w:lang w:val="sr-Latn-RS"/>
        </w:rPr>
      </w:pPr>
      <w:bookmarkStart w:id="1" w:name="_Toc67074846"/>
      <w:r w:rsidRPr="7B2E1DF8">
        <w:rPr>
          <w:lang w:val="sr-Latn-RS"/>
        </w:rPr>
        <w:t>Opseg</w:t>
      </w:r>
      <w:r w:rsidR="00CA58C5" w:rsidRPr="7B2E1DF8">
        <w:rPr>
          <w:lang w:val="sr-Latn-RS"/>
        </w:rPr>
        <w:t xml:space="preserve"> dokumenta</w:t>
      </w:r>
      <w:bookmarkEnd w:id="1"/>
    </w:p>
    <w:p w14:paraId="0626953C" w14:textId="12F5F3DD" w:rsidR="00DE518F" w:rsidRDefault="00B849B5" w:rsidP="76374D11">
      <w:pPr>
        <w:pStyle w:val="BodyText"/>
        <w:rPr>
          <w:lang w:val="sr-Latn-RS"/>
        </w:rPr>
      </w:pPr>
      <w:r w:rsidRPr="7B2E1DF8">
        <w:rPr>
          <w:lang w:val="sr-Latn-RS"/>
        </w:rPr>
        <w:t xml:space="preserve">Dokument se odnosi na </w:t>
      </w:r>
      <w:r w:rsidR="2CC05316" w:rsidRPr="7B2E1DF8">
        <w:rPr>
          <w:lang w:val="sr-Latn-RS"/>
        </w:rPr>
        <w:t>Cogit</w:t>
      </w:r>
      <w:r w:rsidRPr="7B2E1DF8">
        <w:rPr>
          <w:lang w:val="sr-Latn-RS"/>
        </w:rPr>
        <w:t xml:space="preserve"> </w:t>
      </w:r>
      <w:r w:rsidR="04FE3F1C" w:rsidRPr="7B2E1DF8">
        <w:rPr>
          <w:lang w:val="sr-Latn-RS"/>
        </w:rPr>
        <w:t>aplikacij</w:t>
      </w:r>
      <w:r w:rsidR="4A7149C3" w:rsidRPr="7B2E1DF8">
        <w:rPr>
          <w:lang w:val="sr-Latn-RS"/>
        </w:rPr>
        <w:t>u</w:t>
      </w:r>
      <w:r w:rsidRPr="7B2E1DF8">
        <w:rPr>
          <w:lang w:val="sr-Latn-RS"/>
        </w:rPr>
        <w:t xml:space="preserve"> koji će biti razvijen od strane </w:t>
      </w:r>
      <w:r w:rsidR="5C79591F" w:rsidRPr="7B2E1DF8">
        <w:rPr>
          <w:lang w:val="sr-Latn-RS"/>
        </w:rPr>
        <w:t>Amansofta-a</w:t>
      </w:r>
      <w:r w:rsidRPr="7B2E1DF8">
        <w:rPr>
          <w:lang w:val="sr-Latn-RS"/>
        </w:rPr>
        <w:t xml:space="preserve">. </w:t>
      </w:r>
      <w:r w:rsidR="00DE518F" w:rsidRPr="7B2E1DF8">
        <w:rPr>
          <w:lang w:val="sr-Latn-RS"/>
        </w:rPr>
        <w:t xml:space="preserve"> Namena sistema </w:t>
      </w:r>
      <w:r w:rsidRPr="7B2E1DF8">
        <w:rPr>
          <w:lang w:val="sr-Latn-RS"/>
        </w:rPr>
        <w:t xml:space="preserve">je </w:t>
      </w:r>
      <w:r w:rsidR="40ECF26E" w:rsidRPr="7B2E1DF8">
        <w:rPr>
          <w:lang w:val="sr-Latn-RS"/>
        </w:rPr>
        <w:t>efikasno</w:t>
      </w:r>
      <w:r w:rsidR="1F361550" w:rsidRPr="7B2E1DF8">
        <w:rPr>
          <w:lang w:val="sr-Latn-RS"/>
        </w:rPr>
        <w:t xml:space="preserve"> upravljanje projektima i organizacija vremena.</w:t>
      </w:r>
    </w:p>
    <w:p w14:paraId="6F3B69C3" w14:textId="77777777" w:rsidR="00206E1F" w:rsidRPr="003372D3" w:rsidRDefault="003372D3" w:rsidP="76374D11">
      <w:pPr>
        <w:pStyle w:val="Heading1"/>
        <w:rPr>
          <w:lang w:val="sr-Latn-RS"/>
        </w:rPr>
      </w:pPr>
      <w:bookmarkStart w:id="2" w:name="_Toc67074847"/>
      <w:r w:rsidRPr="7B2E1DF8">
        <w:rPr>
          <w:lang w:val="sr-Latn-RS"/>
        </w:rPr>
        <w:t>Reference</w:t>
      </w:r>
      <w:bookmarkEnd w:id="2"/>
    </w:p>
    <w:p w14:paraId="207EE3DF" w14:textId="77777777" w:rsidR="00206E1F" w:rsidRPr="003372D3" w:rsidRDefault="003372D3" w:rsidP="76374D11">
      <w:pPr>
        <w:pStyle w:val="BodyText"/>
        <w:rPr>
          <w:lang w:val="sr-Latn-RS"/>
        </w:rPr>
      </w:pPr>
      <w:r w:rsidRPr="7B2E1DF8">
        <w:rPr>
          <w:lang w:val="sr-Latn-RS"/>
        </w:rPr>
        <w:t>Spisak korišćene literature</w:t>
      </w:r>
      <w:r w:rsidR="00206E1F" w:rsidRPr="7B2E1DF8">
        <w:rPr>
          <w:lang w:val="sr-Latn-RS"/>
        </w:rPr>
        <w:t>:</w:t>
      </w:r>
    </w:p>
    <w:p w14:paraId="6D446ACD" w14:textId="6D3E2E15" w:rsidR="00DE518F" w:rsidRDefault="796F229A" w:rsidP="005A5431">
      <w:pPr>
        <w:pStyle w:val="BodyText"/>
        <w:numPr>
          <w:ilvl w:val="0"/>
          <w:numId w:val="10"/>
        </w:numPr>
        <w:tabs>
          <w:tab w:val="clear" w:pos="1800"/>
          <w:tab w:val="num" w:pos="720"/>
        </w:tabs>
        <w:ind w:left="1440"/>
        <w:rPr>
          <w:lang w:val="sr-Latn-RS"/>
        </w:rPr>
      </w:pPr>
      <w:r w:rsidRPr="7B2E1DF8">
        <w:rPr>
          <w:lang w:val="sr-Latn-RS"/>
        </w:rPr>
        <w:t xml:space="preserve">Cogit </w:t>
      </w:r>
      <w:r w:rsidR="00DE518F" w:rsidRPr="7B2E1DF8">
        <w:rPr>
          <w:lang w:val="sr-Latn-RS"/>
        </w:rPr>
        <w:t xml:space="preserve">– Predlog projekta, </w:t>
      </w:r>
      <w:r w:rsidR="0B4432DC" w:rsidRPr="7B2E1DF8">
        <w:rPr>
          <w:lang w:val="sr-Latn-RS"/>
        </w:rPr>
        <w:t>AmanSoft</w:t>
      </w:r>
      <w:r w:rsidR="00DE518F" w:rsidRPr="7B2E1DF8">
        <w:rPr>
          <w:lang w:val="sr-Latn-RS"/>
        </w:rPr>
        <w:t>-</w:t>
      </w:r>
      <w:r w:rsidR="05C0A3AC" w:rsidRPr="7B2E1DF8">
        <w:rPr>
          <w:lang w:val="sr-Latn-RS"/>
        </w:rPr>
        <w:t>Cogit</w:t>
      </w:r>
      <w:r w:rsidR="00DE518F" w:rsidRPr="7B2E1DF8">
        <w:rPr>
          <w:lang w:val="sr-Latn-RS"/>
        </w:rPr>
        <w:t>-01, V1.0, 20</w:t>
      </w:r>
      <w:r w:rsidR="484384A3" w:rsidRPr="7B2E1DF8">
        <w:rPr>
          <w:lang w:val="sr-Latn-RS"/>
        </w:rPr>
        <w:t>21</w:t>
      </w:r>
      <w:r w:rsidR="00DE518F" w:rsidRPr="7B2E1DF8">
        <w:rPr>
          <w:lang w:val="sr-Latn-RS"/>
        </w:rPr>
        <w:t xml:space="preserve">, </w:t>
      </w:r>
      <w:r w:rsidR="25C8FD73" w:rsidRPr="7B2E1DF8">
        <w:rPr>
          <w:lang w:val="sr-Latn-RS"/>
        </w:rPr>
        <w:t>AmanSoft</w:t>
      </w:r>
      <w:r w:rsidR="00DE518F" w:rsidRPr="7B2E1DF8">
        <w:rPr>
          <w:lang w:val="sr-Latn-RS"/>
        </w:rPr>
        <w:t>.</w:t>
      </w:r>
    </w:p>
    <w:p w14:paraId="0AD363EE" w14:textId="6BABB83C" w:rsidR="00206E1F" w:rsidRPr="003372D3" w:rsidRDefault="003372D3" w:rsidP="76374D11">
      <w:pPr>
        <w:pStyle w:val="Heading1"/>
        <w:rPr>
          <w:lang w:val="sr-Latn-RS"/>
        </w:rPr>
      </w:pPr>
      <w:bookmarkStart w:id="3" w:name="_Toc67074848"/>
      <w:r w:rsidRPr="7B2E1DF8">
        <w:rPr>
          <w:lang w:val="sr-Latn-RS"/>
        </w:rPr>
        <w:t>Pozicioniranje proizvoda</w:t>
      </w:r>
      <w:bookmarkEnd w:id="3"/>
    </w:p>
    <w:p w14:paraId="6AA981CF" w14:textId="77777777" w:rsidR="00206E1F" w:rsidRPr="003372D3" w:rsidRDefault="003372D3" w:rsidP="76374D11">
      <w:pPr>
        <w:pStyle w:val="Heading2"/>
        <w:rPr>
          <w:lang w:val="sr-Latn-RS"/>
        </w:rPr>
      </w:pPr>
      <w:bookmarkStart w:id="4" w:name="_Toc67074849"/>
      <w:r w:rsidRPr="7B2E1DF8">
        <w:rPr>
          <w:lang w:val="sr-Latn-RS"/>
        </w:rPr>
        <w:t>Poslovne mogućnosti</w:t>
      </w:r>
      <w:bookmarkEnd w:id="4"/>
    </w:p>
    <w:p w14:paraId="30754E90" w14:textId="00DD14BE" w:rsidR="7B2E1DF8" w:rsidRDefault="7FE04A68" w:rsidP="7B2E1DF8">
      <w:pPr>
        <w:rPr>
          <w:lang w:val="sr-Latn-RS"/>
        </w:rPr>
      </w:pPr>
      <w:r w:rsidRPr="7B2E1DF8">
        <w:rPr>
          <w:lang w:val="sr-Latn-RS"/>
        </w:rPr>
        <w:t xml:space="preserve">Cogit </w:t>
      </w:r>
      <w:r w:rsidR="2A9D9E9D" w:rsidRPr="7B2E1DF8">
        <w:rPr>
          <w:lang w:val="sr-Latn-RS"/>
        </w:rPr>
        <w:t xml:space="preserve">sistem predstavlja Web </w:t>
      </w:r>
      <w:r w:rsidR="4FB67BD3" w:rsidRPr="7B2E1DF8">
        <w:rPr>
          <w:lang w:val="sr-Latn-RS"/>
        </w:rPr>
        <w:t xml:space="preserve">aplikaciju </w:t>
      </w:r>
      <w:r w:rsidR="2A9D9E9D" w:rsidRPr="7B2E1DF8">
        <w:rPr>
          <w:lang w:val="sr-Latn-RS"/>
        </w:rPr>
        <w:t xml:space="preserve">čija je namena </w:t>
      </w:r>
      <w:r w:rsidR="50B08E82" w:rsidRPr="7B2E1DF8">
        <w:rPr>
          <w:lang w:val="sr-Latn-RS"/>
        </w:rPr>
        <w:t>upravljanje proje</w:t>
      </w:r>
      <w:r w:rsidR="0D1C3FDB" w:rsidRPr="7B2E1DF8">
        <w:rPr>
          <w:lang w:val="sr-Latn-RS"/>
        </w:rPr>
        <w:t>ktima</w:t>
      </w:r>
      <w:r w:rsidR="4165A673" w:rsidRPr="7B2E1DF8">
        <w:rPr>
          <w:lang w:val="sr-Latn-RS"/>
        </w:rPr>
        <w:t>, organizacija vremena</w:t>
      </w:r>
      <w:r w:rsidR="55D8724E" w:rsidRPr="7B2E1DF8">
        <w:rPr>
          <w:lang w:val="sr-Latn-RS"/>
        </w:rPr>
        <w:t xml:space="preserve"> </w:t>
      </w:r>
      <w:r w:rsidR="2A9D9E9D" w:rsidRPr="7B2E1DF8">
        <w:rPr>
          <w:lang w:val="sr-Latn-RS"/>
        </w:rPr>
        <w:t>i o</w:t>
      </w:r>
      <w:r w:rsidR="1537D7F6" w:rsidRPr="7B2E1DF8">
        <w:rPr>
          <w:lang w:val="sr-Latn-RS"/>
        </w:rPr>
        <w:t>rganizacija tima</w:t>
      </w:r>
      <w:r w:rsidR="2A9D9E9D" w:rsidRPr="7B2E1DF8">
        <w:rPr>
          <w:lang w:val="sr-Latn-RS"/>
        </w:rPr>
        <w:t xml:space="preserve"> </w:t>
      </w:r>
      <w:r w:rsidR="048B0CDD" w:rsidRPr="7B2E1DF8">
        <w:rPr>
          <w:lang w:val="sr-Latn-RS"/>
        </w:rPr>
        <w:t xml:space="preserve"> koji radi na tim projektima</w:t>
      </w:r>
      <w:r w:rsidR="2A9D9E9D" w:rsidRPr="7B2E1DF8">
        <w:rPr>
          <w:lang w:val="sr-Latn-RS"/>
        </w:rPr>
        <w:t xml:space="preserve">. </w:t>
      </w:r>
      <w:r w:rsidR="26A8B668" w:rsidRPr="7B2E1DF8">
        <w:rPr>
          <w:lang w:val="sr-Latn-RS"/>
        </w:rPr>
        <w:t xml:space="preserve">Upravljanje projektima se sastoji od kreiranja projekta, podele zadataka od kojih se on sastoji unutar članova tima </w:t>
      </w:r>
      <w:r w:rsidR="2950B2EB" w:rsidRPr="7B2E1DF8">
        <w:rPr>
          <w:lang w:val="sr-Latn-RS"/>
        </w:rPr>
        <w:t>i</w:t>
      </w:r>
      <w:r w:rsidR="26A8B668" w:rsidRPr="7B2E1DF8">
        <w:rPr>
          <w:lang w:val="sr-Latn-RS"/>
        </w:rPr>
        <w:t xml:space="preserve"> praćenje rada na tim zada</w:t>
      </w:r>
      <w:r w:rsidR="428F20C7" w:rsidRPr="7B2E1DF8">
        <w:rPr>
          <w:lang w:val="sr-Latn-RS"/>
        </w:rPr>
        <w:t>cima.</w:t>
      </w:r>
      <w:r w:rsidR="5F7E08F3" w:rsidRPr="7B2E1DF8">
        <w:rPr>
          <w:lang w:val="sr-Latn-RS"/>
        </w:rPr>
        <w:t xml:space="preserve"> </w:t>
      </w:r>
      <w:r w:rsidR="0E8CBA24" w:rsidRPr="7B2E1DF8">
        <w:rPr>
          <w:lang w:val="sr-Latn-RS"/>
        </w:rPr>
        <w:t>Pomo</w:t>
      </w:r>
      <w:r w:rsidR="21D1977A" w:rsidRPr="7B2E1DF8">
        <w:rPr>
          <w:lang w:val="sr-Latn-RS"/>
        </w:rPr>
        <w:t>ću</w:t>
      </w:r>
      <w:r w:rsidR="0E8CBA24" w:rsidRPr="7B2E1DF8">
        <w:rPr>
          <w:lang w:val="sr-Latn-RS"/>
        </w:rPr>
        <w:t xml:space="preserve"> funkcionalnosti </w:t>
      </w:r>
      <w:r w:rsidR="1A1195EE" w:rsidRPr="7B2E1DF8">
        <w:rPr>
          <w:lang w:val="sr-Latn-RS"/>
        </w:rPr>
        <w:t>K</w:t>
      </w:r>
      <w:r w:rsidR="0E8CBA24" w:rsidRPr="7B2E1DF8">
        <w:rPr>
          <w:lang w:val="sr-Latn-RS"/>
        </w:rPr>
        <w:t xml:space="preserve">alendar se </w:t>
      </w:r>
      <w:r w:rsidR="662965A9" w:rsidRPr="7B2E1DF8">
        <w:rPr>
          <w:lang w:val="sr-Latn-RS"/>
        </w:rPr>
        <w:t>omogu</w:t>
      </w:r>
      <w:r w:rsidR="0559A3A2" w:rsidRPr="7B2E1DF8">
        <w:rPr>
          <w:lang w:val="sr-Latn-RS"/>
        </w:rPr>
        <w:t>ć</w:t>
      </w:r>
      <w:r w:rsidR="662965A9" w:rsidRPr="7B2E1DF8">
        <w:rPr>
          <w:lang w:val="sr-Latn-RS"/>
        </w:rPr>
        <w:t>ava</w:t>
      </w:r>
      <w:r w:rsidR="0E8CBA24" w:rsidRPr="7B2E1DF8">
        <w:rPr>
          <w:lang w:val="sr-Latn-RS"/>
        </w:rPr>
        <w:t xml:space="preserve"> organizacija vremena.</w:t>
      </w:r>
    </w:p>
    <w:p w14:paraId="351DA54B" w14:textId="1D7DEA3F" w:rsidR="7B2E1DF8" w:rsidRDefault="7B2E1DF8" w:rsidP="7B2E1DF8">
      <w:pPr>
        <w:rPr>
          <w:lang w:val="sr-Latn-RS"/>
        </w:rPr>
      </w:pPr>
    </w:p>
    <w:p w14:paraId="41AB6904" w14:textId="42267F61" w:rsidR="4A827274" w:rsidRDefault="4A827274" w:rsidP="7B2E1DF8">
      <w:pPr>
        <w:rPr>
          <w:lang w:val="sr-Latn-RS"/>
        </w:rPr>
      </w:pPr>
      <w:r w:rsidRPr="7B2E1DF8">
        <w:rPr>
          <w:lang w:val="sr-Latn-RS"/>
        </w:rPr>
        <w:t>Cogit aplikacija nije namenjena organizaciji vi</w:t>
      </w:r>
      <w:r w:rsidR="02C0C142" w:rsidRPr="7B2E1DF8">
        <w:rPr>
          <w:lang w:val="sr-Latn-RS"/>
        </w:rPr>
        <w:t>še</w:t>
      </w:r>
      <w:r w:rsidRPr="7B2E1DF8">
        <w:rPr>
          <w:lang w:val="sr-Latn-RS"/>
        </w:rPr>
        <w:t xml:space="preserve"> timova odjednom, ve</w:t>
      </w:r>
      <w:r w:rsidR="006E6212" w:rsidRPr="7B2E1DF8">
        <w:rPr>
          <w:lang w:val="sr-Latn-RS"/>
        </w:rPr>
        <w:t>ć pojedinačnim timovima.</w:t>
      </w:r>
    </w:p>
    <w:p w14:paraId="13694D82" w14:textId="26DFBE5A" w:rsidR="7B2E1DF8" w:rsidRDefault="7B2E1DF8" w:rsidP="7B2E1DF8">
      <w:pPr>
        <w:rPr>
          <w:lang w:val="sr-Latn-RS"/>
        </w:rPr>
      </w:pPr>
    </w:p>
    <w:p w14:paraId="59F792AD" w14:textId="77777777" w:rsidR="00206E1F" w:rsidRPr="003372D3" w:rsidRDefault="00B849B5" w:rsidP="76374D11">
      <w:pPr>
        <w:pStyle w:val="Heading2"/>
        <w:rPr>
          <w:lang w:val="sr-Latn-RS"/>
        </w:rPr>
      </w:pPr>
      <w:bookmarkStart w:id="5" w:name="_Toc67074850"/>
      <w:r w:rsidRPr="7B2E1DF8">
        <w:rPr>
          <w:lang w:val="sr-Latn-RS"/>
        </w:rPr>
        <w:t>Postavka</w:t>
      </w:r>
      <w:r w:rsidR="00D44844" w:rsidRPr="7B2E1DF8">
        <w:rPr>
          <w:lang w:val="sr-Latn-RS"/>
        </w:rPr>
        <w:t xml:space="preserve"> problema</w:t>
      </w:r>
      <w:bookmarkEnd w:id="5"/>
      <w:r w:rsidR="00206E1F" w:rsidRPr="7B2E1DF8">
        <w:rPr>
          <w:lang w:val="sr-Latn-RS"/>
        </w:rPr>
        <w:t xml:space="preserve"> </w:t>
      </w:r>
    </w:p>
    <w:p w14:paraId="62486C05" w14:textId="77777777" w:rsidR="00206E1F" w:rsidRPr="003372D3" w:rsidRDefault="00206E1F" w:rsidP="76374D11">
      <w:pPr>
        <w:rPr>
          <w:lang w:val="sr-Latn-R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206E1F" w:rsidRPr="003372D3" w14:paraId="5110AB91" w14:textId="77777777" w:rsidTr="7B2E1DF8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ACE4A6C" w14:textId="77777777" w:rsidR="00206E1F" w:rsidRPr="003372D3" w:rsidRDefault="000817C9" w:rsidP="7B2E1DF8">
            <w:pPr>
              <w:pStyle w:val="BodyText"/>
              <w:keepNext/>
              <w:ind w:left="72"/>
              <w:rPr>
                <w:i/>
                <w:iCs/>
                <w:lang w:val="sr-Latn-RS"/>
              </w:rPr>
            </w:pPr>
            <w:r w:rsidRPr="7B2E1DF8">
              <w:rPr>
                <w:i/>
                <w:iCs/>
                <w:lang w:val="sr-Latn-R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2BAFC6B" w14:textId="568A01D8" w:rsidR="00206E1F" w:rsidRPr="003372D3" w:rsidRDefault="77289395" w:rsidP="76374D11">
            <w:pPr>
              <w:pStyle w:val="BodyText"/>
              <w:ind w:left="0"/>
              <w:rPr>
                <w:lang w:val="sr-Latn-RS"/>
              </w:rPr>
            </w:pPr>
            <w:r w:rsidRPr="7B2E1DF8">
              <w:rPr>
                <w:lang w:val="sr-Latn-RS"/>
              </w:rPr>
              <w:t>Lose upravljanje ljudskim resursima i vremenom prilikom realizacije projekta</w:t>
            </w:r>
          </w:p>
        </w:tc>
      </w:tr>
      <w:tr w:rsidR="00206E1F" w:rsidRPr="003372D3" w14:paraId="66CEE188" w14:textId="77777777" w:rsidTr="7B2E1DF8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37C88A2E" w14:textId="77777777" w:rsidR="00206E1F" w:rsidRPr="003372D3" w:rsidRDefault="000817C9" w:rsidP="7B2E1DF8">
            <w:pPr>
              <w:pStyle w:val="BodyText"/>
              <w:keepNext/>
              <w:ind w:left="72"/>
              <w:rPr>
                <w:i/>
                <w:iCs/>
                <w:lang w:val="sr-Latn-RS"/>
              </w:rPr>
            </w:pPr>
            <w:r w:rsidRPr="7B2E1DF8">
              <w:rPr>
                <w:i/>
                <w:iCs/>
                <w:lang w:val="sr-Latn-R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184B15" w14:textId="5E23F225" w:rsidR="00206E1F" w:rsidRPr="003372D3" w:rsidRDefault="62ECCBBD" w:rsidP="7B2E1DF8">
            <w:pPr>
              <w:pStyle w:val="BodyText"/>
              <w:ind w:left="0"/>
              <w:rPr>
                <w:lang w:val="sr-Latn-RS"/>
              </w:rPr>
            </w:pPr>
            <w:r w:rsidRPr="7B2E1DF8">
              <w:rPr>
                <w:lang w:val="sr-Latn-RS"/>
              </w:rPr>
              <w:t>Sve ljude koji učestvuju u razvoju projekta</w:t>
            </w:r>
          </w:p>
        </w:tc>
      </w:tr>
      <w:tr w:rsidR="00206E1F" w:rsidRPr="003372D3" w14:paraId="47CAED49" w14:textId="77777777" w:rsidTr="7B2E1DF8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6C79025" w14:textId="77777777" w:rsidR="00206E1F" w:rsidRPr="003372D3" w:rsidRDefault="000817C9" w:rsidP="7B2E1DF8">
            <w:pPr>
              <w:pStyle w:val="BodyText"/>
              <w:keepNext/>
              <w:ind w:left="72"/>
              <w:rPr>
                <w:i/>
                <w:iCs/>
                <w:lang w:val="sr-Latn-RS"/>
              </w:rPr>
            </w:pPr>
            <w:r w:rsidRPr="7B2E1DF8">
              <w:rPr>
                <w:i/>
                <w:iCs/>
                <w:lang w:val="sr-Latn-R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37157E" w14:textId="240137AF" w:rsidR="00206E1F" w:rsidRPr="003372D3" w:rsidRDefault="3CC694E1" w:rsidP="7B2E1DF8">
            <w:pPr>
              <w:pStyle w:val="BodyText"/>
              <w:ind w:left="0"/>
              <w:rPr>
                <w:lang w:val="sr-Latn-RS"/>
              </w:rPr>
            </w:pPr>
            <w:r w:rsidRPr="7B2E1DF8">
              <w:rPr>
                <w:lang w:val="sr-Latn-RS"/>
              </w:rPr>
              <w:t>Neefikasno vo</w:t>
            </w:r>
            <w:r w:rsidR="3B30B185" w:rsidRPr="7B2E1DF8">
              <w:rPr>
                <w:lang w:val="sr-Latn-RS"/>
              </w:rPr>
              <w:t>đ</w:t>
            </w:r>
            <w:r w:rsidRPr="7B2E1DF8">
              <w:rPr>
                <w:lang w:val="sr-Latn-RS"/>
              </w:rPr>
              <w:t>enje projekta i samim tim veće trošenje resursa</w:t>
            </w:r>
          </w:p>
        </w:tc>
      </w:tr>
      <w:tr w:rsidR="00206E1F" w:rsidRPr="003372D3" w14:paraId="01B09800" w14:textId="77777777" w:rsidTr="7B2E1DF8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359B2D31" w14:textId="77777777" w:rsidR="00206E1F" w:rsidRPr="003372D3" w:rsidRDefault="000817C9" w:rsidP="7B2E1DF8">
            <w:pPr>
              <w:pStyle w:val="BodyText"/>
              <w:ind w:left="72"/>
              <w:rPr>
                <w:i/>
                <w:iCs/>
                <w:lang w:val="sr-Latn-RS"/>
              </w:rPr>
            </w:pPr>
            <w:r w:rsidRPr="7B2E1DF8">
              <w:rPr>
                <w:i/>
                <w:iCs/>
                <w:lang w:val="sr-Latn-R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7C71BE" w14:textId="48D8B2C1" w:rsidR="00206E1F" w:rsidRPr="003372D3" w:rsidRDefault="3E6FD2C4" w:rsidP="7B2E1DF8">
            <w:pPr>
              <w:pStyle w:val="BodyText"/>
              <w:ind w:left="0"/>
              <w:rPr>
                <w:lang w:val="sr-Latn-RS"/>
              </w:rPr>
            </w:pPr>
            <w:r w:rsidRPr="7B2E1DF8">
              <w:rPr>
                <w:lang w:val="sr-Latn-RS"/>
              </w:rPr>
              <w:t>Umanjiti troškove finansiranja projekta i utrošeno vreme</w:t>
            </w:r>
          </w:p>
        </w:tc>
      </w:tr>
    </w:tbl>
    <w:p w14:paraId="4101652C" w14:textId="77777777" w:rsidR="00206E1F" w:rsidRPr="003372D3" w:rsidRDefault="00206E1F" w:rsidP="76374D11">
      <w:pPr>
        <w:rPr>
          <w:lang w:val="sr-Latn-RS"/>
        </w:rPr>
      </w:pPr>
    </w:p>
    <w:p w14:paraId="075CA237" w14:textId="77777777" w:rsidR="00206E1F" w:rsidRPr="003372D3" w:rsidRDefault="00B849B5" w:rsidP="76374D11">
      <w:pPr>
        <w:pStyle w:val="Heading2"/>
        <w:rPr>
          <w:lang w:val="sr-Latn-RS"/>
        </w:rPr>
      </w:pPr>
      <w:bookmarkStart w:id="6" w:name="_Toc67074851"/>
      <w:r w:rsidRPr="7B2E1DF8">
        <w:rPr>
          <w:lang w:val="sr-Latn-RS"/>
        </w:rPr>
        <w:t xml:space="preserve">Postavka pozicije </w:t>
      </w:r>
      <w:r w:rsidR="00D44844" w:rsidRPr="7B2E1DF8">
        <w:rPr>
          <w:lang w:val="sr-Latn-RS"/>
        </w:rPr>
        <w:t>proizvoda</w:t>
      </w:r>
      <w:bookmarkEnd w:id="6"/>
    </w:p>
    <w:p w14:paraId="4B99056E" w14:textId="77777777" w:rsidR="00206E1F" w:rsidRPr="003372D3" w:rsidRDefault="00206E1F" w:rsidP="76374D11">
      <w:pPr>
        <w:keepNext/>
        <w:rPr>
          <w:lang w:val="sr-Latn-R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206E1F" w:rsidRPr="003372D3" w14:paraId="125F47C7" w14:textId="77777777" w:rsidTr="7B2E1DF8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F976955" w14:textId="77777777" w:rsidR="00206E1F" w:rsidRPr="003372D3" w:rsidRDefault="0E4C0471" w:rsidP="7B2E1DF8">
            <w:pPr>
              <w:pStyle w:val="BodyText"/>
              <w:ind w:left="72"/>
              <w:rPr>
                <w:i/>
                <w:iCs/>
                <w:lang w:val="sr-Latn-RS"/>
              </w:rPr>
            </w:pPr>
            <w:r w:rsidRPr="7B2E1DF8">
              <w:rPr>
                <w:i/>
                <w:iCs/>
                <w:lang w:val="sr-Latn-R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3796B04" w14:textId="3F30DEFD" w:rsidR="00206E1F" w:rsidRPr="003372D3" w:rsidRDefault="4993C1A9" w:rsidP="7B2E1DF8">
            <w:pPr>
              <w:pStyle w:val="BodyText"/>
              <w:ind w:left="0"/>
              <w:rPr>
                <w:lang w:val="sr-Latn-RS"/>
              </w:rPr>
            </w:pPr>
            <w:r w:rsidRPr="7B2E1DF8">
              <w:rPr>
                <w:lang w:val="sr-Latn-RS"/>
              </w:rPr>
              <w:t>Ljudima koji žele da bolje organizuju svoje vreme i razvoj nekog projekta</w:t>
            </w:r>
          </w:p>
        </w:tc>
      </w:tr>
      <w:tr w:rsidR="00206E1F" w:rsidRPr="003372D3" w14:paraId="7ED56A1C" w14:textId="77777777" w:rsidTr="7B2E1DF8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AF16A99" w14:textId="77777777" w:rsidR="00206E1F" w:rsidRPr="003372D3" w:rsidRDefault="0E4C0471" w:rsidP="7B2E1DF8">
            <w:pPr>
              <w:pStyle w:val="BodyText"/>
              <w:ind w:left="72"/>
              <w:rPr>
                <w:i/>
                <w:iCs/>
                <w:lang w:val="sr-Latn-RS"/>
              </w:rPr>
            </w:pPr>
            <w:r w:rsidRPr="7B2E1DF8">
              <w:rPr>
                <w:i/>
                <w:iCs/>
                <w:lang w:val="sr-Latn-R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14AF50" w14:textId="047737AF" w:rsidR="00206E1F" w:rsidRPr="003372D3" w:rsidRDefault="3BC22638" w:rsidP="7B2E1DF8">
            <w:pPr>
              <w:pStyle w:val="BodyText"/>
              <w:ind w:left="0"/>
              <w:rPr>
                <w:lang w:val="sr-Latn-RS"/>
              </w:rPr>
            </w:pPr>
            <w:r w:rsidRPr="7B2E1DF8">
              <w:rPr>
                <w:lang w:val="sr-Latn-RS"/>
              </w:rPr>
              <w:t>Će na lak, besplatan i fleksibilan način uz odgovarajući grafički prikaz omogućiti upravljanje projektima i vremenom</w:t>
            </w:r>
          </w:p>
        </w:tc>
      </w:tr>
      <w:tr w:rsidR="00206E1F" w:rsidRPr="003372D3" w14:paraId="352689DF" w14:textId="77777777" w:rsidTr="7B2E1DF8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158C87D" w14:textId="77777777" w:rsidR="00206E1F" w:rsidRPr="003372D3" w:rsidRDefault="0E4C0471" w:rsidP="7B2E1DF8">
            <w:pPr>
              <w:pStyle w:val="BodyText"/>
              <w:ind w:left="72"/>
              <w:rPr>
                <w:i/>
                <w:iCs/>
                <w:lang w:val="sr-Latn-RS"/>
              </w:rPr>
            </w:pPr>
            <w:r w:rsidRPr="7B2E1DF8">
              <w:rPr>
                <w:i/>
                <w:iCs/>
                <w:lang w:val="sr-Latn-R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F986D0" w14:textId="77777777" w:rsidR="00206E1F" w:rsidRPr="003372D3" w:rsidRDefault="0E4C0471" w:rsidP="76374D11">
            <w:pPr>
              <w:pStyle w:val="BodyText"/>
              <w:ind w:left="0"/>
              <w:rPr>
                <w:lang w:val="sr-Latn-RS"/>
              </w:rPr>
            </w:pPr>
            <w:r w:rsidRPr="7B2E1DF8">
              <w:rPr>
                <w:lang w:val="sr-Latn-RS"/>
              </w:rPr>
              <w:t>Web aplikacija.</w:t>
            </w:r>
          </w:p>
        </w:tc>
      </w:tr>
      <w:tr w:rsidR="00206E1F" w:rsidRPr="003372D3" w14:paraId="114287E4" w14:textId="77777777" w:rsidTr="7B2E1DF8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8A7935E" w14:textId="77777777" w:rsidR="00206E1F" w:rsidRPr="003372D3" w:rsidRDefault="0E4C0471" w:rsidP="7B2E1DF8">
            <w:pPr>
              <w:pStyle w:val="BodyText"/>
              <w:ind w:left="72"/>
              <w:rPr>
                <w:i/>
                <w:iCs/>
                <w:lang w:val="sr-Latn-RS"/>
              </w:rPr>
            </w:pPr>
            <w:r w:rsidRPr="7B2E1DF8">
              <w:rPr>
                <w:i/>
                <w:iCs/>
                <w:lang w:val="sr-Latn-R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75BA5B" w14:textId="6D3AA690" w:rsidR="00206E1F" w:rsidRPr="003372D3" w:rsidRDefault="758915D0" w:rsidP="7B2E1DF8">
            <w:pPr>
              <w:pStyle w:val="BodyText"/>
              <w:ind w:left="0"/>
              <w:rPr>
                <w:lang w:val="sr-Latn-RS"/>
              </w:rPr>
            </w:pPr>
            <w:r w:rsidRPr="7B2E1DF8">
              <w:rPr>
                <w:lang w:val="sr-Latn-RS"/>
              </w:rPr>
              <w:t>Omogućava jednostavanu saradnju i komunikaciju unutar tima i organizaciju vremena</w:t>
            </w:r>
          </w:p>
        </w:tc>
      </w:tr>
      <w:tr w:rsidR="00206E1F" w:rsidRPr="003372D3" w14:paraId="14FD4A0E" w14:textId="77777777" w:rsidTr="7B2E1DF8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9163D7B" w14:textId="77777777" w:rsidR="00206E1F" w:rsidRPr="003372D3" w:rsidRDefault="0E4C0471" w:rsidP="7B2E1DF8">
            <w:pPr>
              <w:pStyle w:val="BodyText"/>
              <w:ind w:left="72"/>
              <w:rPr>
                <w:i/>
                <w:iCs/>
                <w:lang w:val="sr-Latn-RS"/>
              </w:rPr>
            </w:pPr>
            <w:r w:rsidRPr="7B2E1DF8">
              <w:rPr>
                <w:i/>
                <w:iCs/>
                <w:lang w:val="sr-Latn-RS"/>
              </w:rPr>
              <w:lastRenderedPageBreak/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C3EF0E" w14:textId="6188C598" w:rsidR="00206E1F" w:rsidRPr="003372D3" w:rsidRDefault="5EEB4F36" w:rsidP="7B2E1DF8">
            <w:pPr>
              <w:pStyle w:val="BodyText"/>
              <w:ind w:left="0"/>
              <w:rPr>
                <w:lang w:val="sr-Latn-RS"/>
              </w:rPr>
            </w:pPr>
            <w:r w:rsidRPr="7B2E1DF8">
              <w:rPr>
                <w:lang w:val="sr-Latn-RS"/>
              </w:rPr>
              <w:t>Postojećih web aplikacija koje su ograničene na upravljanje vremenom ili upravljanje projektom</w:t>
            </w:r>
          </w:p>
        </w:tc>
      </w:tr>
      <w:tr w:rsidR="00206E1F" w:rsidRPr="003372D3" w14:paraId="68F7E43D" w14:textId="77777777" w:rsidTr="7B2E1DF8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67BD367" w14:textId="77777777" w:rsidR="00206E1F" w:rsidRPr="003372D3" w:rsidRDefault="0E4C0471" w:rsidP="7B2E1DF8">
            <w:pPr>
              <w:pStyle w:val="BodyText"/>
              <w:ind w:left="72"/>
              <w:rPr>
                <w:i/>
                <w:iCs/>
                <w:lang w:val="sr-Latn-RS"/>
              </w:rPr>
            </w:pPr>
            <w:r w:rsidRPr="7B2E1DF8">
              <w:rPr>
                <w:i/>
                <w:iCs/>
                <w:lang w:val="sr-Latn-R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2B70BAB" w14:textId="5EF32637" w:rsidR="00206E1F" w:rsidRPr="003372D3" w:rsidRDefault="7096B747" w:rsidP="7B2E1DF8">
            <w:pPr>
              <w:pStyle w:val="BodyText"/>
              <w:ind w:left="0"/>
              <w:rPr>
                <w:lang w:val="sr-Latn-RS"/>
              </w:rPr>
            </w:pPr>
            <w:r w:rsidRPr="7B2E1DF8">
              <w:rPr>
                <w:lang w:val="sr-Latn-RS"/>
              </w:rPr>
              <w:t>Dostaviti organizaciju vremena i upravljanje projektom na jednom mestu pomoću funkcionalnosti kao sto su: bolja komunikacija pomoću chat sobe, kalendar povezan sa obavezama članova tima, grafički prikaz izvršavanja taskova i produktivnosti</w:t>
            </w:r>
          </w:p>
        </w:tc>
      </w:tr>
    </w:tbl>
    <w:p w14:paraId="1299C43A" w14:textId="77777777" w:rsidR="00206E1F" w:rsidRPr="003372D3" w:rsidRDefault="00206E1F" w:rsidP="76374D11">
      <w:pPr>
        <w:rPr>
          <w:lang w:val="sr-Latn-RS"/>
        </w:rPr>
      </w:pPr>
    </w:p>
    <w:p w14:paraId="488454DE" w14:textId="77777777" w:rsidR="00206E1F" w:rsidRPr="003372D3" w:rsidRDefault="00D44844" w:rsidP="76374D11">
      <w:pPr>
        <w:pStyle w:val="Heading1"/>
        <w:rPr>
          <w:lang w:val="sr-Latn-RS"/>
        </w:rPr>
      </w:pPr>
      <w:bookmarkStart w:id="7" w:name="_Toc67074852"/>
      <w:r w:rsidRPr="7B2E1DF8">
        <w:rPr>
          <w:lang w:val="sr-Latn-RS"/>
        </w:rPr>
        <w:t>Opis korisnika</w:t>
      </w:r>
      <w:bookmarkEnd w:id="7"/>
    </w:p>
    <w:p w14:paraId="09DCA5E2" w14:textId="3C14653B" w:rsidR="00206E1F" w:rsidRPr="003372D3" w:rsidRDefault="008D40CE" w:rsidP="76374D11">
      <w:pPr>
        <w:pStyle w:val="BodyText"/>
        <w:rPr>
          <w:lang w:val="sr-Latn-RS"/>
        </w:rPr>
      </w:pPr>
      <w:r w:rsidRPr="7B2E1DF8">
        <w:rPr>
          <w:lang w:val="sr-Latn-RS"/>
        </w:rPr>
        <w:t>U ovom odeljku opisani su korisnici</w:t>
      </w:r>
      <w:r w:rsidR="08E35312" w:rsidRPr="7B2E1DF8">
        <w:rPr>
          <w:lang w:val="sr-Latn-RS"/>
        </w:rPr>
        <w:t xml:space="preserve"> Cogit</w:t>
      </w:r>
      <w:r w:rsidRPr="7B2E1DF8">
        <w:rPr>
          <w:lang w:val="sr-Latn-RS"/>
        </w:rPr>
        <w:t xml:space="preserve"> sistema</w:t>
      </w:r>
      <w:r w:rsidR="00206E1F" w:rsidRPr="7B2E1DF8">
        <w:rPr>
          <w:lang w:val="sr-Latn-RS"/>
        </w:rPr>
        <w:t xml:space="preserve">.  </w:t>
      </w:r>
      <w:r w:rsidRPr="7B2E1DF8">
        <w:rPr>
          <w:lang w:val="sr-Latn-RS"/>
        </w:rPr>
        <w:t xml:space="preserve">Postoje </w:t>
      </w:r>
      <w:r w:rsidR="35BCA31A" w:rsidRPr="7B2E1DF8">
        <w:rPr>
          <w:lang w:val="sr-Latn-RS"/>
        </w:rPr>
        <w:t>2</w:t>
      </w:r>
      <w:r w:rsidRPr="7B2E1DF8">
        <w:rPr>
          <w:lang w:val="sr-Latn-RS"/>
        </w:rPr>
        <w:t xml:space="preserve"> tipa korisnika: </w:t>
      </w:r>
      <w:r w:rsidR="48E07FBE" w:rsidRPr="7B2E1DF8">
        <w:rPr>
          <w:lang w:val="sr-Latn-RS"/>
        </w:rPr>
        <w:t>vo</w:t>
      </w:r>
      <w:r w:rsidR="5D42972C" w:rsidRPr="7B2E1DF8">
        <w:rPr>
          <w:lang w:val="sr-Latn-RS"/>
        </w:rPr>
        <w:t>đa tima i član tima.</w:t>
      </w:r>
    </w:p>
    <w:p w14:paraId="776A6674" w14:textId="77777777" w:rsidR="00206E1F" w:rsidRPr="003372D3" w:rsidRDefault="00B849B5" w:rsidP="76374D11">
      <w:pPr>
        <w:pStyle w:val="Heading2"/>
        <w:rPr>
          <w:lang w:val="sr-Latn-RS"/>
        </w:rPr>
      </w:pPr>
      <w:bookmarkStart w:id="8" w:name="_Toc67074853"/>
      <w:r w:rsidRPr="7B2E1DF8">
        <w:rPr>
          <w:lang w:val="sr-Latn-RS"/>
        </w:rPr>
        <w:t>Opis potencijalnog tržišta</w:t>
      </w:r>
      <w:bookmarkEnd w:id="8"/>
    </w:p>
    <w:p w14:paraId="4DDBEF00" w14:textId="77777777" w:rsidR="00206E1F" w:rsidRPr="003372D3" w:rsidRDefault="00206E1F" w:rsidP="76374D11">
      <w:pPr>
        <w:rPr>
          <w:lang w:val="sr-Latn-RS"/>
        </w:rPr>
      </w:pPr>
    </w:p>
    <w:p w14:paraId="22D25223" w14:textId="77777777" w:rsidR="0039103B" w:rsidRDefault="0039103B" w:rsidP="76374D11">
      <w:pPr>
        <w:pStyle w:val="BodyText"/>
        <w:rPr>
          <w:lang w:val="sr-Latn-RS"/>
        </w:rPr>
      </w:pPr>
      <w:r w:rsidRPr="7B2E1DF8">
        <w:rPr>
          <w:lang w:val="sr-Latn-RS"/>
        </w:rPr>
        <w:t>Potencijalni korisnici sistema su edukovani pojedinci sa poznavanjem rada na računaru i najčešće osobe koje kod kuće poseduje personalne računare i pristup Internetu.</w:t>
      </w:r>
    </w:p>
    <w:p w14:paraId="4F9E1073" w14:textId="7E81B056" w:rsidR="009B2233" w:rsidRDefault="0039103B" w:rsidP="7B2E1DF8">
      <w:pPr>
        <w:pStyle w:val="BodyText"/>
        <w:rPr>
          <w:color w:val="FF0000"/>
          <w:lang w:val="sr-Latn-RS"/>
        </w:rPr>
      </w:pPr>
      <w:r w:rsidRPr="7B2E1DF8">
        <w:rPr>
          <w:lang w:val="sr-Latn-RS"/>
        </w:rPr>
        <w:t xml:space="preserve">Inicijalna verzija </w:t>
      </w:r>
      <w:r w:rsidR="49894FE4" w:rsidRPr="7B2E1DF8">
        <w:rPr>
          <w:lang w:val="sr-Latn-RS"/>
        </w:rPr>
        <w:t xml:space="preserve">Cogit </w:t>
      </w:r>
      <w:r w:rsidR="7C0BA685" w:rsidRPr="7B2E1DF8">
        <w:rPr>
          <w:lang w:val="sr-Latn-RS"/>
        </w:rPr>
        <w:t xml:space="preserve">aplikacije </w:t>
      </w:r>
      <w:r w:rsidRPr="7B2E1DF8">
        <w:rPr>
          <w:lang w:val="sr-Latn-RS"/>
        </w:rPr>
        <w:t xml:space="preserve">će biti namenjena </w:t>
      </w:r>
      <w:r w:rsidR="0DB62277" w:rsidRPr="7B2E1DF8">
        <w:rPr>
          <w:lang w:val="sr-Latn-RS"/>
        </w:rPr>
        <w:t>AmanSoft timu</w:t>
      </w:r>
      <w:r w:rsidRPr="7B2E1DF8">
        <w:rPr>
          <w:lang w:val="sr-Latn-RS"/>
        </w:rPr>
        <w:t>. Ukoliko se ukaže interesovanje moguće je proširiti primenu i na d</w:t>
      </w:r>
      <w:r w:rsidR="28DBC27D" w:rsidRPr="7B2E1DF8">
        <w:rPr>
          <w:lang w:val="sr-Latn-RS"/>
        </w:rPr>
        <w:t>ruge studentske timove</w:t>
      </w:r>
      <w:r w:rsidRPr="7B2E1DF8">
        <w:rPr>
          <w:lang w:val="sr-Latn-RS"/>
        </w:rPr>
        <w:t xml:space="preserve">. Kao rezultat, </w:t>
      </w:r>
      <w:r w:rsidR="3E8E877D" w:rsidRPr="7B2E1DF8">
        <w:rPr>
          <w:lang w:val="sr-Latn-RS"/>
        </w:rPr>
        <w:t>Cogit aplikacija ć</w:t>
      </w:r>
      <w:r w:rsidRPr="7B2E1DF8">
        <w:rPr>
          <w:lang w:val="sr-Latn-RS"/>
        </w:rPr>
        <w:t>e biti projektovan</w:t>
      </w:r>
      <w:r w:rsidR="69841C90" w:rsidRPr="7B2E1DF8">
        <w:rPr>
          <w:lang w:val="sr-Latn-RS"/>
        </w:rPr>
        <w:t>a</w:t>
      </w:r>
      <w:r w:rsidRPr="7B2E1DF8">
        <w:rPr>
          <w:lang w:val="sr-Latn-RS"/>
        </w:rPr>
        <w:t xml:space="preserve"> da bude fleksibiln</w:t>
      </w:r>
      <w:r w:rsidR="73DD76EB" w:rsidRPr="7B2E1DF8">
        <w:rPr>
          <w:lang w:val="sr-Latn-RS"/>
        </w:rPr>
        <w:t>a</w:t>
      </w:r>
      <w:r w:rsidRPr="7B2E1DF8">
        <w:rPr>
          <w:lang w:val="sr-Latn-RS"/>
        </w:rPr>
        <w:t xml:space="preserve"> i proširiv</w:t>
      </w:r>
      <w:r w:rsidR="50867200" w:rsidRPr="7B2E1DF8">
        <w:rPr>
          <w:lang w:val="sr-Latn-RS"/>
        </w:rPr>
        <w:t>a</w:t>
      </w:r>
      <w:r w:rsidRPr="7B2E1DF8">
        <w:rPr>
          <w:lang w:val="sr-Latn-RS"/>
        </w:rPr>
        <w:t xml:space="preserve"> za korišćenje </w:t>
      </w:r>
      <w:r w:rsidR="082E3516" w:rsidRPr="7B2E1DF8">
        <w:rPr>
          <w:lang w:val="sr-Latn-RS"/>
        </w:rPr>
        <w:t>od strane ve</w:t>
      </w:r>
      <w:r w:rsidR="31EA5564" w:rsidRPr="7B2E1DF8">
        <w:rPr>
          <w:lang w:val="sr-Latn-RS"/>
        </w:rPr>
        <w:t>ćeg</w:t>
      </w:r>
      <w:r w:rsidR="082E3516" w:rsidRPr="7B2E1DF8">
        <w:rPr>
          <w:lang w:val="sr-Latn-RS"/>
        </w:rPr>
        <w:t xml:space="preserve"> broja korisnika</w:t>
      </w:r>
      <w:r w:rsidRPr="7B2E1DF8">
        <w:rPr>
          <w:lang w:val="sr-Latn-RS"/>
        </w:rPr>
        <w:t>.</w:t>
      </w:r>
    </w:p>
    <w:p w14:paraId="579AF3AD" w14:textId="77777777" w:rsidR="00206E1F" w:rsidRPr="003372D3" w:rsidRDefault="00D44844" w:rsidP="76374D11">
      <w:pPr>
        <w:pStyle w:val="Heading2"/>
        <w:rPr>
          <w:lang w:val="sr-Latn-RS"/>
        </w:rPr>
      </w:pPr>
      <w:bookmarkStart w:id="9" w:name="_Toc67074854"/>
      <w:r w:rsidRPr="7B2E1DF8">
        <w:rPr>
          <w:lang w:val="sr-Latn-RS"/>
        </w:rPr>
        <w:t>Profili korisnika</w:t>
      </w:r>
      <w:bookmarkEnd w:id="9"/>
    </w:p>
    <w:p w14:paraId="3461D779" w14:textId="77777777" w:rsidR="00206E1F" w:rsidRPr="003372D3" w:rsidRDefault="00206E1F" w:rsidP="76374D11">
      <w:pPr>
        <w:rPr>
          <w:lang w:val="sr-Latn-RS"/>
        </w:rPr>
      </w:pPr>
    </w:p>
    <w:p w14:paraId="152C801F" w14:textId="050DD748" w:rsidR="002D5541" w:rsidRPr="003372D3" w:rsidRDefault="002D5541" w:rsidP="76374D11">
      <w:pPr>
        <w:pStyle w:val="BodyText"/>
        <w:rPr>
          <w:b/>
          <w:bCs/>
          <w:lang w:val="sr-Latn-RS"/>
        </w:rPr>
      </w:pPr>
      <w:r w:rsidRPr="7B2E1DF8">
        <w:rPr>
          <w:b/>
          <w:bCs/>
          <w:lang w:val="sr-Latn-RS"/>
        </w:rPr>
        <w:t xml:space="preserve">Vođa </w:t>
      </w:r>
      <w:r w:rsidR="441CE4AA" w:rsidRPr="7B2E1DF8">
        <w:rPr>
          <w:b/>
          <w:bCs/>
          <w:lang w:val="sr-Latn-RS"/>
        </w:rPr>
        <w:t>tima</w:t>
      </w:r>
      <w:r w:rsidRPr="7B2E1DF8">
        <w:rPr>
          <w:b/>
          <w:bCs/>
          <w:lang w:val="sr-Latn-RS"/>
        </w:rPr>
        <w:t>:</w:t>
      </w:r>
    </w:p>
    <w:p w14:paraId="3E9341EC" w14:textId="70D3008F" w:rsidR="002D5541" w:rsidRDefault="002D5541" w:rsidP="76374D11">
      <w:pPr>
        <w:pStyle w:val="BodyText"/>
        <w:rPr>
          <w:lang w:val="sr-Latn-RS"/>
        </w:rPr>
      </w:pPr>
      <w:r w:rsidRPr="7B2E1DF8">
        <w:rPr>
          <w:lang w:val="sr-Latn-RS"/>
        </w:rPr>
        <w:t xml:space="preserve">Vođa </w:t>
      </w:r>
      <w:r w:rsidR="08A42E1E" w:rsidRPr="7B2E1DF8">
        <w:rPr>
          <w:lang w:val="sr-Latn-RS"/>
        </w:rPr>
        <w:t xml:space="preserve">tima </w:t>
      </w:r>
      <w:r w:rsidRPr="7B2E1DF8">
        <w:rPr>
          <w:lang w:val="sr-Latn-RS"/>
        </w:rPr>
        <w:t xml:space="preserve">je zadužen za ažuriranje podataka o nekom projektu koji se realizuje u okviru </w:t>
      </w:r>
      <w:r w:rsidR="3FC22AEB" w:rsidRPr="7B2E1DF8">
        <w:rPr>
          <w:lang w:val="sr-Latn-RS"/>
        </w:rPr>
        <w:t>tima</w:t>
      </w:r>
      <w:r w:rsidRPr="7B2E1DF8">
        <w:rPr>
          <w:lang w:val="sr-Latn-RS"/>
        </w:rPr>
        <w:t>.</w:t>
      </w:r>
    </w:p>
    <w:p w14:paraId="780E0F4D" w14:textId="3FF10BA4" w:rsidR="002D5541" w:rsidRDefault="002D5541" w:rsidP="76374D11">
      <w:pPr>
        <w:pStyle w:val="BodyText"/>
        <w:rPr>
          <w:lang w:val="sr-Latn-RS"/>
        </w:rPr>
      </w:pPr>
      <w:r w:rsidRPr="7B2E1DF8">
        <w:rPr>
          <w:lang w:val="sr-Latn-RS"/>
        </w:rPr>
        <w:t xml:space="preserve">Vođa </w:t>
      </w:r>
      <w:r w:rsidR="67F6A0B6" w:rsidRPr="7B2E1DF8">
        <w:rPr>
          <w:lang w:val="sr-Latn-RS"/>
        </w:rPr>
        <w:t xml:space="preserve">tima </w:t>
      </w:r>
      <w:r w:rsidRPr="7B2E1DF8">
        <w:rPr>
          <w:lang w:val="sr-Latn-RS"/>
        </w:rPr>
        <w:t xml:space="preserve">je </w:t>
      </w:r>
      <w:r w:rsidR="23F38965" w:rsidRPr="7B2E1DF8">
        <w:rPr>
          <w:lang w:val="sr-Latn-RS"/>
        </w:rPr>
        <w:t>kreator tima ili neko član tima koji je dobio tu ulogu od prethodnog vođe</w:t>
      </w:r>
      <w:r w:rsidRPr="7B2E1DF8">
        <w:rPr>
          <w:lang w:val="sr-Latn-RS"/>
        </w:rPr>
        <w:t xml:space="preserve">. </w:t>
      </w:r>
    </w:p>
    <w:p w14:paraId="1186C926" w14:textId="295370AE" w:rsidR="002D5541" w:rsidRPr="003372D3" w:rsidRDefault="002D5541" w:rsidP="76374D11">
      <w:pPr>
        <w:pStyle w:val="BodyText"/>
        <w:rPr>
          <w:lang w:val="sr-Latn-RS"/>
        </w:rPr>
      </w:pPr>
      <w:r w:rsidRPr="7B2E1DF8">
        <w:rPr>
          <w:lang w:val="sr-Latn-RS"/>
        </w:rPr>
        <w:t xml:space="preserve">Kako je vođa </w:t>
      </w:r>
      <w:r w:rsidR="02450BE3" w:rsidRPr="7B2E1DF8">
        <w:rPr>
          <w:lang w:val="sr-Latn-RS"/>
        </w:rPr>
        <w:t xml:space="preserve">tima </w:t>
      </w:r>
      <w:r w:rsidRPr="7B2E1DF8">
        <w:rPr>
          <w:lang w:val="sr-Latn-RS"/>
        </w:rPr>
        <w:t xml:space="preserve">ujedno i član </w:t>
      </w:r>
      <w:r w:rsidR="27D481FF" w:rsidRPr="7B2E1DF8">
        <w:rPr>
          <w:lang w:val="sr-Latn-RS"/>
        </w:rPr>
        <w:t>tima</w:t>
      </w:r>
      <w:r w:rsidRPr="7B2E1DF8">
        <w:rPr>
          <w:lang w:val="sr-Latn-RS"/>
        </w:rPr>
        <w:t xml:space="preserve">, imaće pristup svim funkcionalnostima definisanim za člana </w:t>
      </w:r>
      <w:r w:rsidR="7EE44654" w:rsidRPr="7B2E1DF8">
        <w:rPr>
          <w:lang w:val="sr-Latn-RS"/>
        </w:rPr>
        <w:t>tima</w:t>
      </w:r>
      <w:r w:rsidRPr="7B2E1DF8">
        <w:rPr>
          <w:lang w:val="sr-Latn-RS"/>
        </w:rPr>
        <w:t>.</w:t>
      </w:r>
    </w:p>
    <w:p w14:paraId="6DD8C4A9" w14:textId="0A251AFF" w:rsidR="00206E1F" w:rsidRPr="003372D3" w:rsidRDefault="009B2233" w:rsidP="76374D11">
      <w:pPr>
        <w:pStyle w:val="BodyText"/>
        <w:rPr>
          <w:b/>
          <w:bCs/>
          <w:lang w:val="sr-Latn-RS"/>
        </w:rPr>
      </w:pPr>
      <w:r w:rsidRPr="7B2E1DF8">
        <w:rPr>
          <w:b/>
          <w:bCs/>
          <w:lang w:val="sr-Latn-RS"/>
        </w:rPr>
        <w:t xml:space="preserve">Član </w:t>
      </w:r>
      <w:r w:rsidR="1022AE42" w:rsidRPr="7B2E1DF8">
        <w:rPr>
          <w:b/>
          <w:bCs/>
          <w:lang w:val="sr-Latn-RS"/>
        </w:rPr>
        <w:t>tima</w:t>
      </w:r>
      <w:r w:rsidRPr="7B2E1DF8">
        <w:rPr>
          <w:b/>
          <w:bCs/>
          <w:lang w:val="sr-Latn-RS"/>
        </w:rPr>
        <w:t>(skraćeno član)</w:t>
      </w:r>
      <w:r w:rsidR="00206E1F" w:rsidRPr="7B2E1DF8">
        <w:rPr>
          <w:b/>
          <w:bCs/>
          <w:lang w:val="sr-Latn-RS"/>
        </w:rPr>
        <w:t>:</w:t>
      </w:r>
    </w:p>
    <w:p w14:paraId="58B23522" w14:textId="09DB3A52" w:rsidR="00206E1F" w:rsidRDefault="009075F6" w:rsidP="76374D11">
      <w:pPr>
        <w:pStyle w:val="BodyText"/>
        <w:rPr>
          <w:lang w:val="sr-Latn-RS"/>
        </w:rPr>
      </w:pPr>
      <w:r w:rsidRPr="7B2E1DF8">
        <w:rPr>
          <w:lang w:val="sr-Latn-RS"/>
        </w:rPr>
        <w:t xml:space="preserve">Članovi </w:t>
      </w:r>
      <w:r w:rsidR="5307B17B" w:rsidRPr="7B2E1DF8">
        <w:rPr>
          <w:lang w:val="sr-Latn-RS"/>
        </w:rPr>
        <w:t xml:space="preserve">tima </w:t>
      </w:r>
      <w:r w:rsidRPr="7B2E1DF8">
        <w:rPr>
          <w:lang w:val="sr-Latn-RS"/>
        </w:rPr>
        <w:t xml:space="preserve">su zaduženi za ažuriranje </w:t>
      </w:r>
      <w:r w:rsidR="14702700" w:rsidRPr="7B2E1DF8">
        <w:rPr>
          <w:lang w:val="sr-Latn-RS"/>
        </w:rPr>
        <w:t>zadataka dodeljenim njima</w:t>
      </w:r>
      <w:r w:rsidR="002D5541" w:rsidRPr="7B2E1DF8">
        <w:rPr>
          <w:lang w:val="sr-Latn-RS"/>
        </w:rPr>
        <w:t xml:space="preserve"> i </w:t>
      </w:r>
      <w:r w:rsidR="071B7B61" w:rsidRPr="7B2E1DF8">
        <w:rPr>
          <w:lang w:val="sr-Latn-RS"/>
        </w:rPr>
        <w:t>zadataka koje su sami kreirali</w:t>
      </w:r>
      <w:r w:rsidR="002D5541" w:rsidRPr="7B2E1DF8">
        <w:rPr>
          <w:lang w:val="sr-Latn-RS"/>
        </w:rPr>
        <w:t xml:space="preserve">. </w:t>
      </w:r>
    </w:p>
    <w:p w14:paraId="5153FAFA" w14:textId="413FDDA7" w:rsidR="002D5541" w:rsidRDefault="002D5541" w:rsidP="76374D11">
      <w:pPr>
        <w:pStyle w:val="BodyText"/>
        <w:rPr>
          <w:lang w:val="sr-Latn-RS"/>
        </w:rPr>
      </w:pPr>
      <w:r w:rsidRPr="7B2E1DF8">
        <w:rPr>
          <w:lang w:val="sr-Latn-RS"/>
        </w:rPr>
        <w:t xml:space="preserve">Član </w:t>
      </w:r>
      <w:r w:rsidR="465BB5D7" w:rsidRPr="7B2E1DF8">
        <w:rPr>
          <w:lang w:val="sr-Latn-RS"/>
        </w:rPr>
        <w:t xml:space="preserve">tima </w:t>
      </w:r>
      <w:r w:rsidRPr="7B2E1DF8">
        <w:rPr>
          <w:lang w:val="sr-Latn-RS"/>
        </w:rPr>
        <w:t xml:space="preserve">je </w:t>
      </w:r>
      <w:r w:rsidR="064F4DAC" w:rsidRPr="7B2E1DF8">
        <w:rPr>
          <w:lang w:val="sr-Latn-RS"/>
        </w:rPr>
        <w:t xml:space="preserve">osoba koja je u stanju da </w:t>
      </w:r>
      <w:r w:rsidR="65A1C044" w:rsidRPr="7B2E1DF8">
        <w:rPr>
          <w:lang w:val="sr-Latn-RS"/>
        </w:rPr>
        <w:t>izvršava</w:t>
      </w:r>
      <w:r w:rsidR="064F4DAC" w:rsidRPr="7B2E1DF8">
        <w:rPr>
          <w:lang w:val="sr-Latn-RS"/>
        </w:rPr>
        <w:t xml:space="preserve"> zadatke koji su mu dodeljeni od strane vo</w:t>
      </w:r>
      <w:r w:rsidR="0154FADB" w:rsidRPr="7B2E1DF8">
        <w:rPr>
          <w:lang w:val="sr-Latn-RS"/>
        </w:rPr>
        <w:t>đe</w:t>
      </w:r>
      <w:r w:rsidR="064F4DAC" w:rsidRPr="7B2E1DF8">
        <w:rPr>
          <w:lang w:val="sr-Latn-RS"/>
        </w:rPr>
        <w:t xml:space="preserve"> tima.</w:t>
      </w:r>
    </w:p>
    <w:p w14:paraId="0296ABEC" w14:textId="77777777" w:rsidR="00206E1F" w:rsidRPr="003372D3" w:rsidRDefault="00B849B5" w:rsidP="76374D11">
      <w:pPr>
        <w:pStyle w:val="Heading2"/>
        <w:rPr>
          <w:lang w:val="sr-Latn-RS"/>
        </w:rPr>
      </w:pPr>
      <w:bookmarkStart w:id="10" w:name="_Toc67074855"/>
      <w:r w:rsidRPr="7B2E1DF8">
        <w:rPr>
          <w:lang w:val="sr-Latn-RS"/>
        </w:rPr>
        <w:t>Opis okruženja</w:t>
      </w:r>
      <w:bookmarkEnd w:id="10"/>
    </w:p>
    <w:p w14:paraId="3CF2D8B6" w14:textId="77777777" w:rsidR="00206E1F" w:rsidRPr="003372D3" w:rsidRDefault="00206E1F" w:rsidP="76374D11">
      <w:pPr>
        <w:rPr>
          <w:lang w:val="sr-Latn-RS"/>
        </w:rPr>
      </w:pPr>
    </w:p>
    <w:p w14:paraId="35E46AD3" w14:textId="77777777" w:rsidR="00150CC1" w:rsidRDefault="00150CC1" w:rsidP="76374D11">
      <w:pPr>
        <w:pStyle w:val="BodyText"/>
        <w:rPr>
          <w:lang w:val="sr-Latn-RS"/>
        </w:rPr>
      </w:pPr>
      <w:r w:rsidRPr="7B2E1DF8">
        <w:rPr>
          <w:lang w:val="sr-Latn-RS"/>
        </w:rPr>
        <w:t>Korisnici sistema pristupaju sistemu preko Web-a što zahteva minimum modemsku Internet konekciju. Ne postoje posebna ograničenja u pogledu okruženja.</w:t>
      </w:r>
    </w:p>
    <w:p w14:paraId="046F2550" w14:textId="77777777" w:rsidR="00206E1F" w:rsidRPr="003372D3" w:rsidRDefault="00D44844" w:rsidP="76374D11">
      <w:pPr>
        <w:pStyle w:val="Heading2"/>
        <w:rPr>
          <w:lang w:val="sr-Latn-RS"/>
        </w:rPr>
      </w:pPr>
      <w:bookmarkStart w:id="11" w:name="_Toc67074856"/>
      <w:r w:rsidRPr="7B2E1DF8">
        <w:rPr>
          <w:lang w:val="sr-Latn-RS"/>
        </w:rPr>
        <w:t>Osnovne potrebe korisnika</w:t>
      </w:r>
      <w:bookmarkEnd w:id="11"/>
    </w:p>
    <w:p w14:paraId="0FB78278" w14:textId="77777777" w:rsidR="00206E1F" w:rsidRPr="003372D3" w:rsidRDefault="00206E1F" w:rsidP="76374D11">
      <w:pPr>
        <w:rPr>
          <w:lang w:val="sr-Latn-RS"/>
        </w:rPr>
      </w:pPr>
    </w:p>
    <w:p w14:paraId="59EBA109" w14:textId="77777777" w:rsidR="00206E1F" w:rsidRPr="003372D3" w:rsidRDefault="00571FC4" w:rsidP="76374D11">
      <w:pPr>
        <w:pStyle w:val="BodyText"/>
        <w:rPr>
          <w:lang w:val="sr-Latn-RS"/>
        </w:rPr>
      </w:pPr>
      <w:r w:rsidRPr="7B2E1DF8">
        <w:rPr>
          <w:lang w:val="sr-Latn-RS"/>
        </w:rPr>
        <w:t>Osnovne potrebe korisnika identifikovane na osnovu intervjuisanja potencijalnih korisnika</w:t>
      </w:r>
      <w:r w:rsidR="0095579F" w:rsidRPr="7B2E1DF8">
        <w:rPr>
          <w:lang w:val="sr-Latn-RS"/>
        </w:rPr>
        <w:t xml:space="preserve"> su:</w:t>
      </w:r>
    </w:p>
    <w:p w14:paraId="0820F33F" w14:textId="0059955B" w:rsidR="00206E1F" w:rsidRDefault="00206E1F" w:rsidP="005A5431">
      <w:pPr>
        <w:pStyle w:val="BodyText"/>
        <w:numPr>
          <w:ilvl w:val="0"/>
          <w:numId w:val="4"/>
        </w:numPr>
        <w:tabs>
          <w:tab w:val="num" w:pos="1080"/>
        </w:tabs>
        <w:ind w:left="1080"/>
        <w:rPr>
          <w:lang w:val="sr-Latn-RS"/>
        </w:rPr>
      </w:pPr>
      <w:r w:rsidRPr="7B2E1DF8">
        <w:rPr>
          <w:lang w:val="sr-Latn-RS"/>
        </w:rPr>
        <w:t xml:space="preserve"> </w:t>
      </w:r>
      <w:r w:rsidR="00190105" w:rsidRPr="7B2E1DF8">
        <w:rPr>
          <w:lang w:val="sr-Latn-RS"/>
        </w:rPr>
        <w:t xml:space="preserve">Trenutno ne postoji </w:t>
      </w:r>
      <w:r w:rsidR="3CF14CFB" w:rsidRPr="7B2E1DF8">
        <w:rPr>
          <w:lang w:val="sr-Latn-RS"/>
        </w:rPr>
        <w:t>dovoljno jednostavno i intuitivno softversko okru</w:t>
      </w:r>
      <w:r w:rsidR="6C1695E8" w:rsidRPr="7B2E1DF8">
        <w:rPr>
          <w:lang w:val="sr-Latn-RS"/>
        </w:rPr>
        <w:t>ž</w:t>
      </w:r>
      <w:r w:rsidR="3CF14CFB" w:rsidRPr="7B2E1DF8">
        <w:rPr>
          <w:lang w:val="sr-Latn-RS"/>
        </w:rPr>
        <w:t xml:space="preserve">enje za </w:t>
      </w:r>
      <w:r w:rsidR="7F754D1E" w:rsidRPr="7B2E1DF8">
        <w:rPr>
          <w:lang w:val="sr-Latn-RS"/>
        </w:rPr>
        <w:t xml:space="preserve">organizaciju </w:t>
      </w:r>
      <w:r w:rsidR="3CF14CFB" w:rsidRPr="7B2E1DF8">
        <w:rPr>
          <w:lang w:val="sr-Latn-RS"/>
        </w:rPr>
        <w:t>projekt</w:t>
      </w:r>
      <w:r w:rsidR="36704BBF" w:rsidRPr="7B2E1DF8">
        <w:rPr>
          <w:lang w:val="sr-Latn-RS"/>
        </w:rPr>
        <w:t xml:space="preserve">a </w:t>
      </w:r>
      <w:r w:rsidR="3CF14CFB" w:rsidRPr="7B2E1DF8">
        <w:rPr>
          <w:lang w:val="sr-Latn-RS"/>
        </w:rPr>
        <w:t>bilo koje vrste</w:t>
      </w:r>
      <w:r w:rsidR="00190105" w:rsidRPr="7B2E1DF8">
        <w:rPr>
          <w:lang w:val="sr-Latn-RS"/>
        </w:rPr>
        <w:t>.</w:t>
      </w:r>
    </w:p>
    <w:p w14:paraId="770CD357" w14:textId="23E04EA4" w:rsidR="42CDB7EE" w:rsidRDefault="42CDB7EE" w:rsidP="005A5431">
      <w:pPr>
        <w:pStyle w:val="BodyText"/>
        <w:numPr>
          <w:ilvl w:val="0"/>
          <w:numId w:val="4"/>
        </w:numPr>
        <w:tabs>
          <w:tab w:val="num" w:pos="1080"/>
        </w:tabs>
        <w:ind w:left="1080"/>
        <w:rPr>
          <w:lang w:val="sr-Latn-RS"/>
        </w:rPr>
      </w:pPr>
      <w:r w:rsidRPr="7B2E1DF8">
        <w:rPr>
          <w:lang w:val="sr-Latn-RS"/>
        </w:rPr>
        <w:t>Ne postoji aplikacija koja obezbeđuje na jednom mestu organizaciju projekta uz komunikaciju u realnom vremenu.</w:t>
      </w:r>
    </w:p>
    <w:p w14:paraId="0A1CD0CF" w14:textId="7D5D4135" w:rsidR="139DFC08" w:rsidRDefault="139DFC08" w:rsidP="005A5431">
      <w:pPr>
        <w:pStyle w:val="BodyText"/>
        <w:numPr>
          <w:ilvl w:val="0"/>
          <w:numId w:val="4"/>
        </w:numPr>
        <w:tabs>
          <w:tab w:val="num" w:pos="1080"/>
        </w:tabs>
        <w:ind w:left="1080"/>
        <w:rPr>
          <w:lang w:val="sr-Latn-RS"/>
        </w:rPr>
      </w:pPr>
      <w:r w:rsidRPr="7B2E1DF8">
        <w:rPr>
          <w:lang w:val="sr-Latn-RS"/>
        </w:rPr>
        <w:t>Korisnicima je potrebno da njihovi zadaci budu automatski povezani sa rasporedom na kalendaru.</w:t>
      </w:r>
    </w:p>
    <w:p w14:paraId="4057217E" w14:textId="77777777" w:rsidR="00206E1F" w:rsidRPr="003372D3" w:rsidRDefault="00D44844" w:rsidP="76374D11">
      <w:pPr>
        <w:pStyle w:val="Heading2"/>
        <w:rPr>
          <w:lang w:val="sr-Latn-RS"/>
        </w:rPr>
      </w:pPr>
      <w:bookmarkStart w:id="12" w:name="_Toc67074857"/>
      <w:r w:rsidRPr="7B2E1DF8">
        <w:rPr>
          <w:lang w:val="sr-Latn-RS"/>
        </w:rPr>
        <w:lastRenderedPageBreak/>
        <w:t>Alternative i konkurencija</w:t>
      </w:r>
      <w:bookmarkEnd w:id="12"/>
    </w:p>
    <w:p w14:paraId="0B1028C7" w14:textId="77777777" w:rsidR="00206E1F" w:rsidRDefault="00C032FC" w:rsidP="76374D11">
      <w:pPr>
        <w:pStyle w:val="BodyText"/>
        <w:rPr>
          <w:lang w:val="sr-Latn-RS"/>
        </w:rPr>
      </w:pPr>
      <w:r w:rsidRPr="7B2E1DF8">
        <w:rPr>
          <w:lang w:val="sr-Latn-RS"/>
        </w:rPr>
        <w:t xml:space="preserve">Istraživanje vezano za </w:t>
      </w:r>
      <w:r w:rsidR="00B46D71" w:rsidRPr="7B2E1DF8">
        <w:rPr>
          <w:lang w:val="sr-Latn-RS"/>
        </w:rPr>
        <w:t xml:space="preserve">analizu </w:t>
      </w:r>
      <w:r w:rsidRPr="7B2E1DF8">
        <w:rPr>
          <w:lang w:val="sr-Latn-RS"/>
        </w:rPr>
        <w:t>postojeć</w:t>
      </w:r>
      <w:r w:rsidR="00B46D71" w:rsidRPr="7B2E1DF8">
        <w:rPr>
          <w:lang w:val="sr-Latn-RS"/>
        </w:rPr>
        <w:t>ih</w:t>
      </w:r>
      <w:r w:rsidRPr="7B2E1DF8">
        <w:rPr>
          <w:lang w:val="sr-Latn-RS"/>
        </w:rPr>
        <w:t xml:space="preserve"> proizvod</w:t>
      </w:r>
      <w:r w:rsidR="00B46D71" w:rsidRPr="7B2E1DF8">
        <w:rPr>
          <w:lang w:val="sr-Latn-RS"/>
        </w:rPr>
        <w:t>a</w:t>
      </w:r>
      <w:r w:rsidRPr="7B2E1DF8">
        <w:rPr>
          <w:lang w:val="sr-Latn-RS"/>
        </w:rPr>
        <w:t xml:space="preserve"> koji bi </w:t>
      </w:r>
      <w:r w:rsidR="00B46D71" w:rsidRPr="7B2E1DF8">
        <w:rPr>
          <w:lang w:val="sr-Latn-RS"/>
        </w:rPr>
        <w:t xml:space="preserve">u potpunosti </w:t>
      </w:r>
      <w:r w:rsidRPr="7B2E1DF8">
        <w:rPr>
          <w:lang w:val="sr-Latn-RS"/>
        </w:rPr>
        <w:t>rešili navedene probleme n</w:t>
      </w:r>
      <w:r w:rsidR="00B46D71" w:rsidRPr="7B2E1DF8">
        <w:rPr>
          <w:lang w:val="sr-Latn-RS"/>
        </w:rPr>
        <w:t xml:space="preserve">ije obavljeno, tako da za sada nije poznato da li postoje gotova rešenja kao alternativa proizvoda koji se razvija. </w:t>
      </w:r>
    </w:p>
    <w:p w14:paraId="50F53D23" w14:textId="77777777" w:rsidR="00B46D71" w:rsidRPr="003372D3" w:rsidRDefault="00B46D71" w:rsidP="76374D11">
      <w:pPr>
        <w:pStyle w:val="BodyText"/>
        <w:rPr>
          <w:lang w:val="sr-Latn-RS"/>
        </w:rPr>
      </w:pPr>
      <w:r w:rsidRPr="7B2E1DF8">
        <w:rPr>
          <w:lang w:val="sr-Latn-RS"/>
        </w:rPr>
        <w:t>Pri definisanju zahteva imalo se u vidu postojanje besplatnih sistema za podršku nastavnom procesu, tako da je taj segment u potpunosti isključen iz zahteva na osnovu kojih se sistem projektuje.</w:t>
      </w:r>
    </w:p>
    <w:p w14:paraId="2EC9EB5E" w14:textId="77777777" w:rsidR="00206E1F" w:rsidRPr="003372D3" w:rsidRDefault="00B849B5" w:rsidP="005A5431">
      <w:pPr>
        <w:pStyle w:val="Heading1"/>
        <w:numPr>
          <w:ilvl w:val="0"/>
          <w:numId w:val="3"/>
        </w:numPr>
        <w:rPr>
          <w:lang w:val="sr-Latn-RS"/>
        </w:rPr>
      </w:pPr>
      <w:bookmarkStart w:id="13" w:name="_Toc67074858"/>
      <w:r w:rsidRPr="7B2E1DF8">
        <w:rPr>
          <w:lang w:val="sr-Latn-RS"/>
        </w:rPr>
        <w:t>Opis</w:t>
      </w:r>
      <w:r w:rsidR="00D44844" w:rsidRPr="7B2E1DF8">
        <w:rPr>
          <w:lang w:val="sr-Latn-RS"/>
        </w:rPr>
        <w:t xml:space="preserve"> proizvoda</w:t>
      </w:r>
      <w:bookmarkEnd w:id="13"/>
    </w:p>
    <w:p w14:paraId="6F235CEC" w14:textId="3BB91402" w:rsidR="00206E1F" w:rsidRPr="003372D3" w:rsidRDefault="00D00311" w:rsidP="76374D11">
      <w:pPr>
        <w:pStyle w:val="BodyText"/>
        <w:rPr>
          <w:lang w:val="sr-Latn-RS"/>
        </w:rPr>
      </w:pPr>
      <w:r w:rsidRPr="7B2E1DF8">
        <w:rPr>
          <w:lang w:val="sr-Latn-RS"/>
        </w:rPr>
        <w:t xml:space="preserve">U ovom odeljku je dat pogled na osnovne mogućnosti </w:t>
      </w:r>
      <w:r w:rsidR="340D44FE" w:rsidRPr="7B2E1DF8">
        <w:rPr>
          <w:lang w:val="sr-Latn-RS"/>
        </w:rPr>
        <w:t>Cogit aplikacije</w:t>
      </w:r>
      <w:r w:rsidR="00732741" w:rsidRPr="7B2E1DF8">
        <w:rPr>
          <w:lang w:val="sr-Latn-RS"/>
        </w:rPr>
        <w:t>,</w:t>
      </w:r>
      <w:r w:rsidRPr="7B2E1DF8">
        <w:rPr>
          <w:lang w:val="sr-Latn-RS"/>
        </w:rPr>
        <w:t xml:space="preserve"> kontekst u kome sistem treba da funkcioniše </w:t>
      </w:r>
      <w:r w:rsidR="00732741" w:rsidRPr="7B2E1DF8">
        <w:rPr>
          <w:lang w:val="sr-Latn-RS"/>
        </w:rPr>
        <w:t>i konfiguracija sistema</w:t>
      </w:r>
      <w:r w:rsidR="00206E1F" w:rsidRPr="7B2E1DF8">
        <w:rPr>
          <w:lang w:val="sr-Latn-RS"/>
        </w:rPr>
        <w:t xml:space="preserve">. </w:t>
      </w:r>
    </w:p>
    <w:p w14:paraId="5B930426" w14:textId="77777777" w:rsidR="00206E1F" w:rsidRPr="003372D3" w:rsidRDefault="00D44844" w:rsidP="76374D11">
      <w:pPr>
        <w:pStyle w:val="Heading2"/>
        <w:rPr>
          <w:lang w:val="sr-Latn-RS"/>
        </w:rPr>
      </w:pPr>
      <w:bookmarkStart w:id="14" w:name="_Toc67074859"/>
      <w:r w:rsidRPr="7B2E1DF8">
        <w:rPr>
          <w:lang w:val="sr-Latn-RS"/>
        </w:rPr>
        <w:t>Perspektiva proi</w:t>
      </w:r>
      <w:r w:rsidR="00B849B5" w:rsidRPr="7B2E1DF8">
        <w:rPr>
          <w:lang w:val="sr-Latn-RS"/>
        </w:rPr>
        <w:t>z</w:t>
      </w:r>
      <w:r w:rsidRPr="7B2E1DF8">
        <w:rPr>
          <w:lang w:val="sr-Latn-RS"/>
        </w:rPr>
        <w:t>voda</w:t>
      </w:r>
      <w:bookmarkEnd w:id="14"/>
      <w:r w:rsidR="00206E1F" w:rsidRPr="7B2E1DF8">
        <w:rPr>
          <w:lang w:val="sr-Latn-RS"/>
        </w:rPr>
        <w:t xml:space="preserve"> </w:t>
      </w:r>
    </w:p>
    <w:p w14:paraId="3FADC270" w14:textId="4700CC6B" w:rsidR="00206E1F" w:rsidRPr="003372D3" w:rsidRDefault="51C5DF75" w:rsidP="7B2E1DF8">
      <w:pPr>
        <w:pStyle w:val="BodyText"/>
        <w:rPr>
          <w:lang w:val="sr-Latn-RS"/>
        </w:rPr>
      </w:pPr>
      <w:r w:rsidRPr="7B2E1DF8">
        <w:rPr>
          <w:lang w:val="sr-Latn-RS"/>
        </w:rPr>
        <w:t xml:space="preserve">Cogit aplikacija </w:t>
      </w:r>
      <w:r w:rsidR="00732741" w:rsidRPr="7B2E1DF8">
        <w:rPr>
          <w:lang w:val="sr-Latn-RS"/>
        </w:rPr>
        <w:t>će zameniti postojeć</w:t>
      </w:r>
      <w:r w:rsidR="6A73AAAF" w:rsidRPr="7B2E1DF8">
        <w:rPr>
          <w:lang w:val="sr-Latn-RS"/>
        </w:rPr>
        <w:t>e</w:t>
      </w:r>
      <w:r w:rsidR="00732741" w:rsidRPr="7B2E1DF8">
        <w:rPr>
          <w:lang w:val="sr-Latn-RS"/>
        </w:rPr>
        <w:t xml:space="preserve"> Web </w:t>
      </w:r>
      <w:r w:rsidR="582C75D9" w:rsidRPr="7B2E1DF8">
        <w:rPr>
          <w:lang w:val="sr-Latn-RS"/>
        </w:rPr>
        <w:t xml:space="preserve">aplikacije koje timovi trenutno koriste za organizaciju projekta. </w:t>
      </w:r>
      <w:r w:rsidR="00732741" w:rsidRPr="7B2E1DF8">
        <w:rPr>
          <w:lang w:val="sr-Latn-RS"/>
        </w:rPr>
        <w:t>Dijagram koji pokazuje kontekst sistema je dat na slici 6.1.1</w:t>
      </w:r>
      <w:r w:rsidR="00206E1F" w:rsidRPr="7B2E1DF8">
        <w:rPr>
          <w:lang w:val="sr-Latn-RS"/>
        </w:rPr>
        <w:t>.</w:t>
      </w:r>
    </w:p>
    <w:p w14:paraId="0E58DE4E" w14:textId="1198ED6D" w:rsidR="00206E1F" w:rsidRPr="003372D3" w:rsidRDefault="45F9E693" w:rsidP="76374D11">
      <w:pPr>
        <w:pStyle w:val="BodyText"/>
        <w:rPr>
          <w:lang w:val="sr-Latn-RS"/>
        </w:rPr>
      </w:pPr>
      <w:r w:rsidRPr="7B2E1DF8">
        <w:rPr>
          <w:lang w:val="sr-Latn-RS"/>
        </w:rPr>
        <w:t xml:space="preserve">Cogit </w:t>
      </w:r>
      <w:r w:rsidR="00732741" w:rsidRPr="7B2E1DF8">
        <w:rPr>
          <w:lang w:val="sr-Latn-RS"/>
        </w:rPr>
        <w:t>sistem će biti zasnovan na klijent/server arhitekturi Web aplikacija ilustrovanoj na slici 6.1.2.</w:t>
      </w:r>
      <w:r w:rsidR="00206E1F" w:rsidRPr="7B2E1DF8">
        <w:rPr>
          <w:lang w:val="sr-Latn-RS"/>
        </w:rPr>
        <w:t xml:space="preserve"> </w:t>
      </w:r>
      <w:r w:rsidR="00732741" w:rsidRPr="7B2E1DF8">
        <w:rPr>
          <w:lang w:val="sr-Latn-RS"/>
        </w:rPr>
        <w:t xml:space="preserve">Serverski deo će se izvršavati u kontekstu Web servera na personalnom računaru koji je za to namenjen. Serverske komponente </w:t>
      </w:r>
      <w:r w:rsidR="00D7252F" w:rsidRPr="7B2E1DF8">
        <w:rPr>
          <w:lang w:val="sr-Latn-RS"/>
        </w:rPr>
        <w:t xml:space="preserve">će </w:t>
      </w:r>
      <w:r w:rsidR="00732741" w:rsidRPr="7B2E1DF8">
        <w:rPr>
          <w:lang w:val="sr-Latn-RS"/>
        </w:rPr>
        <w:t>komunicirati sa DBMS-om</w:t>
      </w:r>
      <w:r w:rsidR="00D7252F" w:rsidRPr="7B2E1DF8">
        <w:rPr>
          <w:lang w:val="sr-Latn-RS"/>
        </w:rPr>
        <w:t xml:space="preserve"> koji se nalazi na </w:t>
      </w:r>
      <w:r w:rsidR="00F06298" w:rsidRPr="7B2E1DF8">
        <w:rPr>
          <w:lang w:val="sr-Latn-RS"/>
        </w:rPr>
        <w:t>istoj mašini</w:t>
      </w:r>
      <w:r w:rsidR="00206E1F" w:rsidRPr="7B2E1DF8">
        <w:rPr>
          <w:lang w:val="sr-Latn-RS"/>
        </w:rPr>
        <w:t>.</w:t>
      </w:r>
    </w:p>
    <w:p w14:paraId="7A2D2018" w14:textId="76357542" w:rsidR="00206E1F" w:rsidRPr="003372D3" w:rsidRDefault="672BA61C" w:rsidP="76374D11">
      <w:pPr>
        <w:pStyle w:val="BodyText"/>
        <w:rPr>
          <w:lang w:val="sr-Latn-RS"/>
        </w:rPr>
      </w:pPr>
      <w:r w:rsidRPr="7B2E1DF8">
        <w:rPr>
          <w:lang w:val="sr-Latn-RS"/>
        </w:rPr>
        <w:t xml:space="preserve">"Fat” </w:t>
      </w:r>
      <w:r w:rsidR="00F06298" w:rsidRPr="7B2E1DF8">
        <w:rPr>
          <w:lang w:val="sr-Latn-RS"/>
        </w:rPr>
        <w:t>klijent sistema se izvršava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</w:p>
    <w:p w14:paraId="269099C2" w14:textId="1DA5B63B" w:rsidR="00206E1F" w:rsidRPr="003372D3" w:rsidRDefault="3AAB1717" w:rsidP="7B2E1DF8">
      <w:pPr>
        <w:pStyle w:val="BodyText"/>
      </w:pPr>
      <w:r>
        <w:rPr>
          <w:noProof/>
        </w:rPr>
        <w:drawing>
          <wp:inline distT="0" distB="0" distL="0" distR="0" wp14:anchorId="76B83104" wp14:editId="38756C94">
            <wp:extent cx="4572000" cy="1304925"/>
            <wp:effectExtent l="0" t="0" r="0" b="0"/>
            <wp:docPr id="882950209" name="Picture 882950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ACF1" w14:textId="00DF5B79" w:rsidR="00206E1F" w:rsidRPr="003372D3" w:rsidRDefault="00206E1F" w:rsidP="76374D11">
      <w:pPr>
        <w:pStyle w:val="BodyText"/>
        <w:ind w:left="851"/>
      </w:pPr>
      <w:bookmarkStart w:id="15" w:name="_GoBack"/>
      <w:bookmarkEnd w:id="15"/>
    </w:p>
    <w:p w14:paraId="62EBF3C5" w14:textId="77777777" w:rsidR="00AF6B06" w:rsidRDefault="00AF6B06" w:rsidP="76374D11">
      <w:pPr>
        <w:pStyle w:val="BodyText"/>
        <w:jc w:val="center"/>
        <w:rPr>
          <w:rFonts w:ascii="Arial" w:hAnsi="Arial"/>
          <w:b/>
          <w:bCs/>
          <w:lang w:val="sr-Latn-RS"/>
        </w:rPr>
      </w:pPr>
    </w:p>
    <w:p w14:paraId="3C65004B" w14:textId="6D3DAEE2" w:rsidR="00206E1F" w:rsidRPr="003372D3" w:rsidRDefault="00D44844" w:rsidP="76374D11">
      <w:pPr>
        <w:pStyle w:val="BodyText"/>
        <w:jc w:val="center"/>
        <w:rPr>
          <w:rFonts w:ascii="Arial" w:hAnsi="Arial"/>
          <w:b/>
          <w:bCs/>
          <w:lang w:val="sr-Latn-RS"/>
        </w:rPr>
      </w:pPr>
      <w:r w:rsidRPr="7B2E1DF8">
        <w:rPr>
          <w:rFonts w:ascii="Arial" w:hAnsi="Arial"/>
          <w:b/>
          <w:bCs/>
          <w:lang w:val="sr-Latn-RS"/>
        </w:rPr>
        <w:t>Slika</w:t>
      </w:r>
      <w:r w:rsidR="00206E1F" w:rsidRPr="7B2E1DF8">
        <w:rPr>
          <w:rFonts w:ascii="Arial" w:hAnsi="Arial"/>
          <w:b/>
          <w:bCs/>
          <w:lang w:val="sr-Latn-RS"/>
        </w:rPr>
        <w:t xml:space="preserve"> 6.1.1</w:t>
      </w:r>
      <w:r w:rsidRPr="7B2E1DF8">
        <w:rPr>
          <w:rFonts w:ascii="Arial" w:hAnsi="Arial"/>
          <w:b/>
          <w:bCs/>
          <w:lang w:val="sr-Latn-RS"/>
        </w:rPr>
        <w:t>.</w:t>
      </w:r>
      <w:r w:rsidR="00206E1F" w:rsidRPr="7B2E1DF8">
        <w:rPr>
          <w:rFonts w:ascii="Arial" w:hAnsi="Arial"/>
          <w:b/>
          <w:bCs/>
          <w:lang w:val="sr-Latn-RS"/>
        </w:rPr>
        <w:t xml:space="preserve"> </w:t>
      </w:r>
      <w:r w:rsidRPr="7B2E1DF8">
        <w:rPr>
          <w:rFonts w:ascii="Arial" w:hAnsi="Arial"/>
          <w:b/>
          <w:bCs/>
          <w:lang w:val="sr-Latn-RS"/>
        </w:rPr>
        <w:t>Kontekst s</w:t>
      </w:r>
      <w:r w:rsidR="231A5A3A" w:rsidRPr="7B2E1DF8">
        <w:rPr>
          <w:rFonts w:ascii="Arial" w:hAnsi="Arial"/>
          <w:b/>
          <w:bCs/>
          <w:lang w:val="sr-Latn-RS"/>
        </w:rPr>
        <w:t>oftvera Cogit</w:t>
      </w:r>
    </w:p>
    <w:p w14:paraId="6D98A12B" w14:textId="28A5D2CA" w:rsidR="00AF6B06" w:rsidRDefault="00AF6B06" w:rsidP="76374D11">
      <w:pPr>
        <w:pStyle w:val="BodyText"/>
        <w:rPr>
          <w:b/>
          <w:bCs/>
          <w:lang w:val="sr-Latn-RS"/>
        </w:rPr>
      </w:pPr>
    </w:p>
    <w:p w14:paraId="18BDDEA8" w14:textId="28A5D2CA" w:rsidR="00206E1F" w:rsidRPr="003372D3" w:rsidRDefault="256CF519" w:rsidP="76374D11">
      <w:pPr>
        <w:pStyle w:val="BodyText"/>
        <w:ind w:left="2552"/>
      </w:pPr>
      <w:r>
        <w:rPr>
          <w:noProof/>
        </w:rPr>
        <w:drawing>
          <wp:inline distT="0" distB="0" distL="0" distR="0" wp14:anchorId="30035752" wp14:editId="59DCAECC">
            <wp:extent cx="3028950" cy="1524000"/>
            <wp:effectExtent l="0" t="0" r="0" b="0"/>
            <wp:docPr id="734664319" name="Picture 734664319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F23F" w14:textId="77777777" w:rsidR="00AF6B06" w:rsidRDefault="00AF6B06" w:rsidP="76374D11">
      <w:pPr>
        <w:pStyle w:val="BodyText"/>
        <w:jc w:val="center"/>
        <w:rPr>
          <w:rFonts w:ascii="Arial" w:hAnsi="Arial"/>
          <w:b/>
          <w:bCs/>
          <w:lang w:val="sr-Latn-RS"/>
        </w:rPr>
      </w:pPr>
    </w:p>
    <w:p w14:paraId="3EF1CCE5" w14:textId="2C755D95" w:rsidR="00206E1F" w:rsidRDefault="00D44844" w:rsidP="76374D11">
      <w:pPr>
        <w:pStyle w:val="BodyText"/>
        <w:jc w:val="center"/>
        <w:rPr>
          <w:rFonts w:ascii="Arial" w:hAnsi="Arial"/>
          <w:b/>
          <w:bCs/>
          <w:lang w:val="sr-Latn-RS"/>
        </w:rPr>
      </w:pPr>
      <w:r w:rsidRPr="7B2E1DF8">
        <w:rPr>
          <w:rFonts w:ascii="Arial" w:hAnsi="Arial"/>
          <w:b/>
          <w:bCs/>
          <w:lang w:val="sr-Latn-RS"/>
        </w:rPr>
        <w:t>Slika</w:t>
      </w:r>
      <w:r w:rsidR="00206E1F" w:rsidRPr="7B2E1DF8">
        <w:rPr>
          <w:rFonts w:ascii="Arial" w:hAnsi="Arial"/>
          <w:b/>
          <w:bCs/>
          <w:lang w:val="sr-Latn-RS"/>
        </w:rPr>
        <w:t xml:space="preserve"> 6.1.2</w:t>
      </w:r>
      <w:r w:rsidRPr="7B2E1DF8">
        <w:rPr>
          <w:rFonts w:ascii="Arial" w:hAnsi="Arial"/>
          <w:b/>
          <w:bCs/>
          <w:lang w:val="sr-Latn-RS"/>
        </w:rPr>
        <w:t>.</w:t>
      </w:r>
      <w:r w:rsidR="00206E1F" w:rsidRPr="7B2E1DF8">
        <w:rPr>
          <w:rFonts w:ascii="Arial" w:hAnsi="Arial"/>
          <w:b/>
          <w:bCs/>
          <w:lang w:val="sr-Latn-RS"/>
        </w:rPr>
        <w:t xml:space="preserve"> </w:t>
      </w:r>
      <w:r w:rsidRPr="7B2E1DF8">
        <w:rPr>
          <w:rFonts w:ascii="Arial" w:hAnsi="Arial"/>
          <w:b/>
          <w:bCs/>
          <w:lang w:val="sr-Latn-RS"/>
        </w:rPr>
        <w:t xml:space="preserve">Pregled sistema </w:t>
      </w:r>
      <w:r w:rsidR="409BB473" w:rsidRPr="7B2E1DF8">
        <w:rPr>
          <w:rFonts w:ascii="Arial" w:hAnsi="Arial"/>
          <w:b/>
          <w:bCs/>
          <w:lang w:val="sr-Latn-RS"/>
        </w:rPr>
        <w:t>Cogit</w:t>
      </w:r>
    </w:p>
    <w:p w14:paraId="1F72F646" w14:textId="77777777" w:rsidR="00AF6B06" w:rsidRPr="003372D3" w:rsidRDefault="00AF6B06" w:rsidP="76374D11">
      <w:pPr>
        <w:pStyle w:val="BodyText"/>
        <w:jc w:val="center"/>
        <w:rPr>
          <w:rFonts w:ascii="Arial" w:hAnsi="Arial"/>
          <w:b/>
          <w:bCs/>
          <w:lang w:val="sr-Latn-RS"/>
        </w:rPr>
      </w:pPr>
    </w:p>
    <w:p w14:paraId="28A53F54" w14:textId="77777777" w:rsidR="00206E1F" w:rsidRPr="003372D3" w:rsidRDefault="00D44844" w:rsidP="76374D11">
      <w:pPr>
        <w:pStyle w:val="Heading2"/>
        <w:rPr>
          <w:lang w:val="sr-Latn-RS"/>
        </w:rPr>
      </w:pPr>
      <w:bookmarkStart w:id="16" w:name="_Toc67074860"/>
      <w:r w:rsidRPr="7B2E1DF8">
        <w:rPr>
          <w:lang w:val="sr-Latn-RS"/>
        </w:rPr>
        <w:lastRenderedPageBreak/>
        <w:t xml:space="preserve">Pregled </w:t>
      </w:r>
      <w:r w:rsidR="00B849B5" w:rsidRPr="7B2E1DF8">
        <w:rPr>
          <w:lang w:val="sr-Latn-RS"/>
        </w:rPr>
        <w:t>mogućnosti</w:t>
      </w:r>
      <w:bookmarkEnd w:id="16"/>
    </w:p>
    <w:p w14:paraId="78C0036D" w14:textId="2A6C0590" w:rsidR="00206E1F" w:rsidRPr="003372D3" w:rsidRDefault="0074590A" w:rsidP="76374D11">
      <w:pPr>
        <w:pStyle w:val="BodyText"/>
        <w:rPr>
          <w:lang w:val="sr-Latn-RS"/>
        </w:rPr>
      </w:pPr>
      <w:r w:rsidRPr="7B2E1DF8">
        <w:rPr>
          <w:lang w:val="sr-Latn-RS"/>
        </w:rPr>
        <w:t xml:space="preserve">Tabela prikazana u ovom odeljku identifikuje osnovne mogućnosti </w:t>
      </w:r>
      <w:r w:rsidR="44A5746C" w:rsidRPr="7B2E1DF8">
        <w:rPr>
          <w:lang w:val="sr-Latn-RS"/>
        </w:rPr>
        <w:t>Cogit aplikacije</w:t>
      </w:r>
      <w:r w:rsidRPr="7B2E1DF8">
        <w:rPr>
          <w:lang w:val="sr-Latn-RS"/>
        </w:rPr>
        <w:t xml:space="preserve"> u pogledu prednosti koje nudi i funkcionalnosti koje te prednosti ostvaruju</w:t>
      </w:r>
      <w:r w:rsidR="00206E1F" w:rsidRPr="7B2E1DF8">
        <w:rPr>
          <w:lang w:val="sr-Latn-RS"/>
        </w:rPr>
        <w:t xml:space="preserve">. </w:t>
      </w:r>
      <w:r w:rsidRPr="7B2E1DF8">
        <w:rPr>
          <w:lang w:val="sr-Latn-RS"/>
        </w:rPr>
        <w:t>Dodatni opis funkcionalnih zahteva je dat u odeljku 7 ovog dokumenta.</w:t>
      </w:r>
    </w:p>
    <w:p w14:paraId="08CE6F91" w14:textId="77777777" w:rsidR="00206E1F" w:rsidRPr="003372D3" w:rsidRDefault="00206E1F" w:rsidP="76374D11">
      <w:pPr>
        <w:pStyle w:val="BodyText"/>
        <w:rPr>
          <w:lang w:val="sr-Latn-R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3372D3" w14:paraId="771FE4F9" w14:textId="77777777" w:rsidTr="7B2E1DF8">
        <w:tc>
          <w:tcPr>
            <w:tcW w:w="4230" w:type="dxa"/>
          </w:tcPr>
          <w:p w14:paraId="2A9916DA" w14:textId="77777777" w:rsidR="00206E1F" w:rsidRPr="003372D3" w:rsidRDefault="0074590A" w:rsidP="76374D11">
            <w:pPr>
              <w:pStyle w:val="BodyText"/>
              <w:spacing w:after="0"/>
              <w:ind w:left="0"/>
              <w:rPr>
                <w:b/>
                <w:bCs/>
                <w:lang w:val="sr-Latn-RS"/>
              </w:rPr>
            </w:pPr>
            <w:r w:rsidRPr="7B2E1DF8">
              <w:rPr>
                <w:b/>
                <w:bCs/>
                <w:lang w:val="sr-Latn-RS"/>
              </w:rPr>
              <w:t>Prednosti</w:t>
            </w:r>
          </w:p>
        </w:tc>
        <w:tc>
          <w:tcPr>
            <w:tcW w:w="4518" w:type="dxa"/>
          </w:tcPr>
          <w:p w14:paraId="4BFF7E90" w14:textId="77777777" w:rsidR="00206E1F" w:rsidRPr="003372D3" w:rsidRDefault="0074590A" w:rsidP="76374D11">
            <w:pPr>
              <w:pStyle w:val="BodyText"/>
              <w:spacing w:after="0"/>
              <w:ind w:left="0"/>
              <w:rPr>
                <w:b/>
                <w:bCs/>
                <w:lang w:val="sr-Latn-RS"/>
              </w:rPr>
            </w:pPr>
            <w:r w:rsidRPr="7B2E1DF8">
              <w:rPr>
                <w:b/>
                <w:bCs/>
                <w:lang w:val="sr-Latn-RS"/>
              </w:rPr>
              <w:t>Funkcionalnosti</w:t>
            </w:r>
          </w:p>
        </w:tc>
      </w:tr>
      <w:tr w:rsidR="00206E1F" w:rsidRPr="003372D3" w14:paraId="2A86B436" w14:textId="77777777" w:rsidTr="7B2E1DF8">
        <w:tc>
          <w:tcPr>
            <w:tcW w:w="4230" w:type="dxa"/>
          </w:tcPr>
          <w:p w14:paraId="285DB23C" w14:textId="616B3B65" w:rsidR="00206E1F" w:rsidRPr="003372D3" w:rsidRDefault="07CF3CA4" w:rsidP="76374D11">
            <w:pPr>
              <w:pStyle w:val="BodyText"/>
              <w:spacing w:after="0"/>
              <w:ind w:left="0"/>
              <w:rPr>
                <w:lang w:val="sr-Latn-RS"/>
              </w:rPr>
            </w:pPr>
            <w:r w:rsidRPr="7B2E1DF8">
              <w:rPr>
                <w:lang w:val="sr-Latn-RS"/>
              </w:rPr>
              <w:t>Brzo i efikasno upravljanje projektima</w:t>
            </w:r>
          </w:p>
        </w:tc>
        <w:tc>
          <w:tcPr>
            <w:tcW w:w="4518" w:type="dxa"/>
          </w:tcPr>
          <w:p w14:paraId="6BB9E253" w14:textId="6C164F9D" w:rsidR="00A12200" w:rsidRPr="003372D3" w:rsidRDefault="07CF3CA4" w:rsidP="76374D11">
            <w:pPr>
              <w:pStyle w:val="BodyText"/>
              <w:spacing w:after="0"/>
              <w:ind w:left="0"/>
              <w:rPr>
                <w:lang w:val="sr-Latn-RS"/>
              </w:rPr>
            </w:pPr>
            <w:r w:rsidRPr="7B2E1DF8">
              <w:rPr>
                <w:lang w:val="sr-Latn-RS"/>
              </w:rPr>
              <w:t xml:space="preserve">Korisnici mogu putem intuitivnog korisničkog intefejsa da razvijaju svoje projekte. </w:t>
            </w:r>
            <w:r w:rsidR="4B7FE4FE" w:rsidRPr="7B2E1DF8">
              <w:rPr>
                <w:lang w:val="sr-Latn-RS"/>
              </w:rPr>
              <w:t>Na ovaj način se optimizuje ukupno vreme rada na projektu.</w:t>
            </w:r>
            <w:r w:rsidRPr="7B2E1DF8">
              <w:rPr>
                <w:lang w:val="sr-Latn-RS"/>
              </w:rPr>
              <w:t xml:space="preserve"> </w:t>
            </w:r>
          </w:p>
        </w:tc>
      </w:tr>
      <w:tr w:rsidR="00206E1F" w:rsidRPr="003372D3" w14:paraId="7E32FC6F" w14:textId="77777777" w:rsidTr="7B2E1DF8">
        <w:tc>
          <w:tcPr>
            <w:tcW w:w="4230" w:type="dxa"/>
          </w:tcPr>
          <w:p w14:paraId="123C77E9" w14:textId="57C4F030" w:rsidR="00206E1F" w:rsidRPr="003372D3" w:rsidRDefault="313F375A" w:rsidP="76374D11">
            <w:pPr>
              <w:pStyle w:val="BodyText"/>
              <w:spacing w:after="0"/>
              <w:ind w:left="0"/>
              <w:rPr>
                <w:lang w:val="sr-Latn-RS"/>
              </w:rPr>
            </w:pPr>
            <w:r w:rsidRPr="7B2E1DF8">
              <w:rPr>
                <w:lang w:val="sr-Latn-RS"/>
              </w:rPr>
              <w:t xml:space="preserve">Centralizovana evidencija </w:t>
            </w:r>
            <w:r w:rsidR="4B5ECF77" w:rsidRPr="7B2E1DF8">
              <w:rPr>
                <w:lang w:val="sr-Latn-RS"/>
              </w:rPr>
              <w:t>o svim projektima jednog tima na jednom mestu</w:t>
            </w:r>
          </w:p>
        </w:tc>
        <w:tc>
          <w:tcPr>
            <w:tcW w:w="4518" w:type="dxa"/>
          </w:tcPr>
          <w:p w14:paraId="34DEEADF" w14:textId="6B0518D1" w:rsidR="00206E1F" w:rsidRPr="003372D3" w:rsidRDefault="4819E3ED" w:rsidP="76374D11">
            <w:pPr>
              <w:pStyle w:val="BodyText"/>
              <w:spacing w:after="0"/>
              <w:ind w:left="0"/>
              <w:rPr>
                <w:lang w:val="sr-Latn-RS"/>
              </w:rPr>
            </w:pPr>
            <w:r w:rsidRPr="7B2E1DF8">
              <w:rPr>
                <w:lang w:val="sr-Latn-RS"/>
              </w:rPr>
              <w:t xml:space="preserve">Prikaz svih aktivnih i prošlih projekata koji su realizovani u okviru </w:t>
            </w:r>
            <w:r w:rsidR="58A46CF1" w:rsidRPr="7B2E1DF8">
              <w:rPr>
                <w:lang w:val="sr-Latn-RS"/>
              </w:rPr>
              <w:t>tima</w:t>
            </w:r>
            <w:r w:rsidRPr="7B2E1DF8">
              <w:rPr>
                <w:lang w:val="sr-Latn-RS"/>
              </w:rPr>
              <w:t>. Ažuriranje podataka o projektu od strane vođe projekta</w:t>
            </w:r>
            <w:r w:rsidR="00206E1F" w:rsidRPr="7B2E1DF8">
              <w:rPr>
                <w:lang w:val="sr-Latn-RS"/>
              </w:rPr>
              <w:t>.</w:t>
            </w:r>
          </w:p>
          <w:p w14:paraId="23DE523C" w14:textId="77777777" w:rsidR="00206E1F" w:rsidRPr="003372D3" w:rsidRDefault="00206E1F" w:rsidP="76374D11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206E1F" w:rsidRPr="003372D3" w14:paraId="39CF8FC2" w14:textId="77777777" w:rsidTr="7B2E1DF8">
        <w:tc>
          <w:tcPr>
            <w:tcW w:w="4230" w:type="dxa"/>
          </w:tcPr>
          <w:p w14:paraId="1E9B723B" w14:textId="6187CB28" w:rsidR="00206E1F" w:rsidRPr="003372D3" w:rsidRDefault="61A9CF2B" w:rsidP="7B2E1DF8">
            <w:pPr>
              <w:pStyle w:val="BodyText"/>
              <w:spacing w:after="0"/>
              <w:ind w:left="0"/>
              <w:rPr>
                <w:lang w:val="sr-Latn-RS"/>
              </w:rPr>
            </w:pPr>
            <w:r w:rsidRPr="7B2E1DF8">
              <w:rPr>
                <w:lang w:val="sr-Latn-RS"/>
              </w:rPr>
              <w:t>Kalendar za organizaciju vremena koji je povezan sa zadacima korisnika.</w:t>
            </w:r>
          </w:p>
        </w:tc>
        <w:tc>
          <w:tcPr>
            <w:tcW w:w="4518" w:type="dxa"/>
          </w:tcPr>
          <w:p w14:paraId="513C10FC" w14:textId="591A7203" w:rsidR="289923BE" w:rsidRDefault="289923BE" w:rsidP="7B2E1DF8">
            <w:pPr>
              <w:pStyle w:val="BodyText"/>
              <w:spacing w:after="0"/>
              <w:ind w:left="0"/>
              <w:rPr>
                <w:lang w:val="sr-Latn-RS"/>
              </w:rPr>
            </w:pPr>
            <w:r w:rsidRPr="7B2E1DF8">
              <w:rPr>
                <w:lang w:val="sr-Latn-RS"/>
              </w:rPr>
              <w:t xml:space="preserve">Korisnik aplikacije će imati sve </w:t>
            </w:r>
            <w:r w:rsidR="0E522CBB" w:rsidRPr="7B2E1DF8">
              <w:rPr>
                <w:lang w:val="sr-Latn-RS"/>
              </w:rPr>
              <w:t>do</w:t>
            </w:r>
            <w:r w:rsidR="29F33930" w:rsidRPr="7B2E1DF8">
              <w:rPr>
                <w:lang w:val="sr-Latn-RS"/>
              </w:rPr>
              <w:t xml:space="preserve">gađaje </w:t>
            </w:r>
            <w:r w:rsidR="6555BB4B" w:rsidRPr="7B2E1DF8">
              <w:rPr>
                <w:lang w:val="sr-Latn-RS"/>
              </w:rPr>
              <w:t xml:space="preserve"> i </w:t>
            </w:r>
            <w:r w:rsidR="6B1360F5" w:rsidRPr="7B2E1DF8">
              <w:rPr>
                <w:lang w:val="sr-Latn-RS"/>
              </w:rPr>
              <w:t xml:space="preserve">i </w:t>
            </w:r>
            <w:r w:rsidR="6555BB4B" w:rsidRPr="7B2E1DF8">
              <w:rPr>
                <w:lang w:val="sr-Latn-RS"/>
              </w:rPr>
              <w:t>zadatke sa svih svojih projekata na istom mestu.</w:t>
            </w:r>
          </w:p>
          <w:p w14:paraId="52E56223" w14:textId="5B1C9051" w:rsidR="00206E1F" w:rsidRPr="003372D3" w:rsidRDefault="00206E1F" w:rsidP="76374D11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206E1F" w:rsidRPr="003372D3" w14:paraId="475C006F" w14:textId="77777777" w:rsidTr="7B2E1DF8">
        <w:tc>
          <w:tcPr>
            <w:tcW w:w="4230" w:type="dxa"/>
          </w:tcPr>
          <w:p w14:paraId="4300C6C0" w14:textId="650E69A3" w:rsidR="00206E1F" w:rsidRPr="003372D3" w:rsidRDefault="5B72100D" w:rsidP="76374D11">
            <w:pPr>
              <w:pStyle w:val="BodyText"/>
              <w:spacing w:after="0"/>
              <w:ind w:left="0"/>
              <w:rPr>
                <w:lang w:val="sr-Latn-RS"/>
              </w:rPr>
            </w:pPr>
            <w:r w:rsidRPr="7B2E1DF8">
              <w:rPr>
                <w:lang w:val="sr-Latn-RS"/>
              </w:rPr>
              <w:t xml:space="preserve">Chat soba za tim </w:t>
            </w:r>
          </w:p>
        </w:tc>
        <w:tc>
          <w:tcPr>
            <w:tcW w:w="4518" w:type="dxa"/>
          </w:tcPr>
          <w:p w14:paraId="5043CB0F" w14:textId="1D11DAB5" w:rsidR="00206E1F" w:rsidRPr="003372D3" w:rsidRDefault="5B72100D" w:rsidP="7B2E1DF8">
            <w:pPr>
              <w:pStyle w:val="BodyText"/>
              <w:spacing w:after="0"/>
              <w:ind w:left="0"/>
              <w:rPr>
                <w:lang w:val="sr-Latn-RS"/>
              </w:rPr>
            </w:pPr>
            <w:r w:rsidRPr="7B2E1DF8">
              <w:rPr>
                <w:lang w:val="sr-Latn-RS"/>
              </w:rPr>
              <w:t>Korisnici softvera će imati mogućnost da koriste chat sobu u okviru aplikacije tako da neće imati potrebu da koriste neku drugu  aplikaciju za chat</w:t>
            </w:r>
            <w:r w:rsidR="3DB20927" w:rsidRPr="7B2E1DF8">
              <w:rPr>
                <w:lang w:val="sr-Latn-RS"/>
              </w:rPr>
              <w:t>.</w:t>
            </w:r>
          </w:p>
        </w:tc>
      </w:tr>
      <w:tr w:rsidR="00206E1F" w:rsidRPr="003372D3" w14:paraId="289606AC" w14:textId="77777777" w:rsidTr="7B2E1DF8">
        <w:tc>
          <w:tcPr>
            <w:tcW w:w="4230" w:type="dxa"/>
          </w:tcPr>
          <w:p w14:paraId="5E35960D" w14:textId="204F117A" w:rsidR="00206E1F" w:rsidRPr="003372D3" w:rsidRDefault="313F375A" w:rsidP="76374D11">
            <w:pPr>
              <w:pStyle w:val="BodyText"/>
              <w:spacing w:after="0"/>
              <w:ind w:left="0"/>
              <w:rPr>
                <w:lang w:val="sr-Latn-RS"/>
              </w:rPr>
            </w:pPr>
            <w:r w:rsidRPr="7B2E1DF8">
              <w:rPr>
                <w:lang w:val="sr-Latn-RS"/>
              </w:rPr>
              <w:t>Jednostavn</w:t>
            </w:r>
            <w:r w:rsidR="7A20ECB5" w:rsidRPr="7B2E1DF8">
              <w:rPr>
                <w:lang w:val="sr-Latn-RS"/>
              </w:rPr>
              <w:t>u</w:t>
            </w:r>
            <w:r w:rsidRPr="7B2E1DF8">
              <w:rPr>
                <w:lang w:val="sr-Latn-RS"/>
              </w:rPr>
              <w:t xml:space="preserve"> </w:t>
            </w:r>
            <w:r w:rsidR="7E4307F2" w:rsidRPr="7B2E1DF8">
              <w:rPr>
                <w:lang w:val="sr-Latn-RS"/>
              </w:rPr>
              <w:t xml:space="preserve">organizaciju tima </w:t>
            </w:r>
            <w:r w:rsidRPr="7B2E1DF8">
              <w:rPr>
                <w:lang w:val="sr-Latn-RS"/>
              </w:rPr>
              <w:t>sa bilo koje lokacije</w:t>
            </w:r>
          </w:p>
        </w:tc>
        <w:tc>
          <w:tcPr>
            <w:tcW w:w="4518" w:type="dxa"/>
          </w:tcPr>
          <w:p w14:paraId="482CB2CC" w14:textId="6F54CC39" w:rsidR="6518B103" w:rsidRDefault="6518B103" w:rsidP="7B2E1DF8">
            <w:pPr>
              <w:pStyle w:val="BodyText"/>
              <w:spacing w:after="0"/>
              <w:ind w:left="0"/>
              <w:rPr>
                <w:lang w:val="sr-Latn-RS"/>
              </w:rPr>
            </w:pPr>
            <w:r w:rsidRPr="7B2E1DF8">
              <w:rPr>
                <w:lang w:val="sr-Latn-RS"/>
              </w:rPr>
              <w:t>Zbog trenutne epidemiolo</w:t>
            </w:r>
            <w:r w:rsidR="66AF9114" w:rsidRPr="7B2E1DF8">
              <w:rPr>
                <w:lang w:val="sr-Latn-RS"/>
              </w:rPr>
              <w:t>š</w:t>
            </w:r>
            <w:r w:rsidRPr="7B2E1DF8">
              <w:rPr>
                <w:lang w:val="sr-Latn-RS"/>
              </w:rPr>
              <w:t>ke situacije, mnogi timovi se ne mogu fizi</w:t>
            </w:r>
            <w:r w:rsidR="1CB4A537" w:rsidRPr="7B2E1DF8">
              <w:rPr>
                <w:lang w:val="sr-Latn-RS"/>
              </w:rPr>
              <w:t>č</w:t>
            </w:r>
            <w:r w:rsidRPr="7B2E1DF8">
              <w:rPr>
                <w:lang w:val="sr-Latn-RS"/>
              </w:rPr>
              <w:t xml:space="preserve">ki sastati i moraju da rade iz svojih domova. Nasa aplikacija </w:t>
            </w:r>
            <w:r w:rsidR="359A1309" w:rsidRPr="7B2E1DF8">
              <w:rPr>
                <w:lang w:val="sr-Latn-RS"/>
              </w:rPr>
              <w:t>pomaze organizaciji na daljinu.</w:t>
            </w:r>
          </w:p>
          <w:p w14:paraId="07459315" w14:textId="151E7713" w:rsidR="00206E1F" w:rsidRPr="003372D3" w:rsidRDefault="00206E1F" w:rsidP="76374D11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</w:tbl>
    <w:p w14:paraId="6537F28F" w14:textId="77777777" w:rsidR="00206E1F" w:rsidRPr="003372D3" w:rsidRDefault="00206E1F" w:rsidP="76374D11">
      <w:pPr>
        <w:pStyle w:val="BodyText"/>
        <w:rPr>
          <w:lang w:val="sr-Latn-RS"/>
        </w:rPr>
      </w:pPr>
    </w:p>
    <w:p w14:paraId="103B60FB" w14:textId="77777777" w:rsidR="00206E1F" w:rsidRPr="003372D3" w:rsidRDefault="00D44844" w:rsidP="76374D11">
      <w:pPr>
        <w:pStyle w:val="Heading2"/>
        <w:rPr>
          <w:lang w:val="sr-Latn-RS"/>
        </w:rPr>
      </w:pPr>
      <w:bookmarkStart w:id="17" w:name="_Toc67074861"/>
      <w:r w:rsidRPr="7B2E1DF8">
        <w:rPr>
          <w:lang w:val="sr-Latn-RS"/>
        </w:rPr>
        <w:t>Pretpostavke i zavisnosti</w:t>
      </w:r>
      <w:bookmarkEnd w:id="17"/>
    </w:p>
    <w:p w14:paraId="5408887B" w14:textId="0834B48E" w:rsidR="00206E1F" w:rsidRPr="003372D3" w:rsidRDefault="4036737A" w:rsidP="76374D11">
      <w:pPr>
        <w:pStyle w:val="BodyText"/>
        <w:rPr>
          <w:lang w:val="sr-Latn-RS"/>
        </w:rPr>
      </w:pPr>
      <w:r w:rsidRPr="7B2E1DF8">
        <w:rPr>
          <w:lang w:val="sr-Latn-RS"/>
        </w:rPr>
        <w:t xml:space="preserve">Cogit </w:t>
      </w:r>
      <w:r w:rsidR="00445A8C" w:rsidRPr="7B2E1DF8">
        <w:rPr>
          <w:lang w:val="sr-Latn-RS"/>
        </w:rPr>
        <w:t>sistem, kao Web aplikacija je zavisan od</w:t>
      </w:r>
      <w:r w:rsidR="00D67D2B" w:rsidRPr="7B2E1DF8">
        <w:rPr>
          <w:lang w:val="sr-Latn-RS"/>
        </w:rPr>
        <w:t>:</w:t>
      </w:r>
    </w:p>
    <w:p w14:paraId="2965FF70" w14:textId="77777777" w:rsidR="00D67D2B" w:rsidRDefault="00D67D2B" w:rsidP="005A5431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7B2E1DF8">
        <w:rPr>
          <w:lang w:val="sr-Latn-RS"/>
        </w:rPr>
        <w:t>Podršk</w:t>
      </w:r>
      <w:r w:rsidR="00445A8C" w:rsidRPr="7B2E1DF8">
        <w:rPr>
          <w:lang w:val="sr-Latn-RS"/>
        </w:rPr>
        <w:t>a</w:t>
      </w:r>
      <w:r w:rsidRPr="7B2E1DF8">
        <w:rPr>
          <w:lang w:val="sr-Latn-RS"/>
        </w:rPr>
        <w:t xml:space="preserve"> Web servera za izabrani skripting jezik.</w:t>
      </w:r>
    </w:p>
    <w:p w14:paraId="7CDFBEF4" w14:textId="77777777" w:rsidR="00C206AF" w:rsidRDefault="00445A8C" w:rsidP="005A5431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7B2E1DF8">
        <w:rPr>
          <w:lang w:val="sr-Latn-RS"/>
        </w:rPr>
        <w:t>Mogućnost p</w:t>
      </w:r>
      <w:r w:rsidR="00C206AF" w:rsidRPr="7B2E1DF8">
        <w:rPr>
          <w:lang w:val="sr-Latn-RS"/>
        </w:rPr>
        <w:t>ovezivanja sa DBMS-om iz skripting jezika.</w:t>
      </w:r>
    </w:p>
    <w:p w14:paraId="7E7704E9" w14:textId="773D7AF3" w:rsidR="00445A8C" w:rsidRDefault="00445A8C" w:rsidP="005A5431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7B2E1DF8">
        <w:rPr>
          <w:lang w:val="sr-Latn-RS"/>
        </w:rPr>
        <w:t xml:space="preserve">Funkcionalnosti Web čitača koje korisnici upotrebljavaju za pristupanje </w:t>
      </w:r>
      <w:r w:rsidR="6FDDD32C" w:rsidRPr="7B2E1DF8">
        <w:rPr>
          <w:lang w:val="sr-Latn-RS"/>
        </w:rPr>
        <w:t>aplikaciji</w:t>
      </w:r>
      <w:r w:rsidRPr="7B2E1DF8">
        <w:rPr>
          <w:lang w:val="sr-Latn-RS"/>
        </w:rPr>
        <w:t>.</w:t>
      </w:r>
    </w:p>
    <w:p w14:paraId="03492230" w14:textId="77777777" w:rsidR="00206E1F" w:rsidRPr="003372D3" w:rsidRDefault="00D44844" w:rsidP="76374D11">
      <w:pPr>
        <w:pStyle w:val="Heading2"/>
        <w:rPr>
          <w:lang w:val="sr-Latn-RS"/>
        </w:rPr>
      </w:pPr>
      <w:bookmarkStart w:id="18" w:name="_Toc67074862"/>
      <w:r w:rsidRPr="7B2E1DF8">
        <w:rPr>
          <w:lang w:val="sr-Latn-RS"/>
        </w:rPr>
        <w:t>Cena</w:t>
      </w:r>
      <w:bookmarkEnd w:id="18"/>
    </w:p>
    <w:p w14:paraId="155E2204" w14:textId="30E9A12D" w:rsidR="00206E1F" w:rsidRPr="003372D3" w:rsidRDefault="00D62AEA" w:rsidP="76374D11">
      <w:pPr>
        <w:pStyle w:val="BodyText"/>
        <w:rPr>
          <w:lang w:val="sr-Latn-RS"/>
        </w:rPr>
      </w:pPr>
      <w:r w:rsidRPr="7B2E1DF8">
        <w:rPr>
          <w:lang w:val="sr-Latn-RS"/>
        </w:rPr>
        <w:t xml:space="preserve">Zbog ograničenja u pogledu budžeta, cena razvoja sistema ne sme da premaši sumu od </w:t>
      </w:r>
      <w:r w:rsidR="42BF7793" w:rsidRPr="7B2E1DF8">
        <w:rPr>
          <w:lang w:val="sr-Latn-RS"/>
        </w:rPr>
        <w:t>5</w:t>
      </w:r>
      <w:r w:rsidRPr="7B2E1DF8">
        <w:rPr>
          <w:lang w:val="sr-Latn-RS"/>
        </w:rPr>
        <w:t>00 dinara.</w:t>
      </w:r>
    </w:p>
    <w:p w14:paraId="53AFF9C7" w14:textId="77777777" w:rsidR="00206E1F" w:rsidRPr="003372D3" w:rsidRDefault="00D62AEA" w:rsidP="76374D11">
      <w:pPr>
        <w:pStyle w:val="BodyText"/>
        <w:rPr>
          <w:lang w:val="sr-Latn-RS"/>
        </w:rPr>
      </w:pPr>
      <w:r w:rsidRPr="7B2E1DF8">
        <w:rPr>
          <w:lang w:val="sr-Latn-RS"/>
        </w:rPr>
        <w:t>Za instalaciju siste</w:t>
      </w:r>
      <w:r w:rsidR="00445A8C" w:rsidRPr="7B2E1DF8">
        <w:rPr>
          <w:lang w:val="sr-Latn-RS"/>
        </w:rPr>
        <w:t>ma će biti iskorišćeni postojeća</w:t>
      </w:r>
      <w:r w:rsidRPr="7B2E1DF8">
        <w:rPr>
          <w:lang w:val="sr-Latn-RS"/>
        </w:rPr>
        <w:t xml:space="preserve"> Web server</w:t>
      </w:r>
      <w:r w:rsidR="00445A8C" w:rsidRPr="7B2E1DF8">
        <w:rPr>
          <w:lang w:val="sr-Latn-RS"/>
        </w:rPr>
        <w:t xml:space="preserve"> mašina</w:t>
      </w:r>
      <w:r w:rsidRPr="7B2E1DF8">
        <w:rPr>
          <w:lang w:val="sr-Latn-RS"/>
        </w:rPr>
        <w:t xml:space="preserve"> tako da nije potrebno odvajati poseban budžet za kupovinu hardvera</w:t>
      </w:r>
      <w:r w:rsidR="00206E1F" w:rsidRPr="7B2E1DF8">
        <w:rPr>
          <w:lang w:val="sr-Latn-RS"/>
        </w:rPr>
        <w:t>.</w:t>
      </w:r>
    </w:p>
    <w:p w14:paraId="5347307D" w14:textId="77777777" w:rsidR="00206E1F" w:rsidRPr="003372D3" w:rsidRDefault="00D44844" w:rsidP="76374D11">
      <w:pPr>
        <w:pStyle w:val="Heading2"/>
        <w:rPr>
          <w:lang w:val="sr-Latn-RS"/>
        </w:rPr>
      </w:pPr>
      <w:bookmarkStart w:id="19" w:name="_Toc67074863"/>
      <w:r w:rsidRPr="7B2E1DF8">
        <w:rPr>
          <w:lang w:val="sr-Latn-RS"/>
        </w:rPr>
        <w:t>Licenciranje i instalacija</w:t>
      </w:r>
      <w:bookmarkEnd w:id="19"/>
    </w:p>
    <w:p w14:paraId="4A598C4B" w14:textId="54A978A9" w:rsidR="00206E1F" w:rsidRPr="003372D3" w:rsidRDefault="73D995A8" w:rsidP="76374D11">
      <w:pPr>
        <w:pStyle w:val="BodyText"/>
        <w:rPr>
          <w:lang w:val="sr-Latn-RS"/>
        </w:rPr>
      </w:pPr>
      <w:r w:rsidRPr="7B2E1DF8">
        <w:rPr>
          <w:lang w:val="sr-Latn-RS"/>
        </w:rPr>
        <w:t>N</w:t>
      </w:r>
      <w:r w:rsidR="00A82910" w:rsidRPr="7B2E1DF8">
        <w:rPr>
          <w:lang w:val="sr-Latn-RS"/>
        </w:rPr>
        <w:t>e postoje posebni zahtevi u pogledu licenciranja</w:t>
      </w:r>
      <w:r w:rsidR="00206E1F" w:rsidRPr="7B2E1DF8">
        <w:rPr>
          <w:lang w:val="sr-Latn-RS"/>
        </w:rPr>
        <w:t>.</w:t>
      </w:r>
    </w:p>
    <w:p w14:paraId="6F392515" w14:textId="6ED58DB7" w:rsidR="00206E1F" w:rsidRPr="003372D3" w:rsidRDefault="00A82910" w:rsidP="76374D11">
      <w:pPr>
        <w:pStyle w:val="BodyText"/>
        <w:rPr>
          <w:lang w:val="sr-Latn-RS"/>
        </w:rPr>
      </w:pPr>
      <w:r w:rsidRPr="7B2E1DF8">
        <w:rPr>
          <w:lang w:val="sr-Latn-RS"/>
        </w:rPr>
        <w:t xml:space="preserve">Kako </w:t>
      </w:r>
      <w:r w:rsidR="01445041" w:rsidRPr="7B2E1DF8">
        <w:rPr>
          <w:lang w:val="sr-Latn-RS"/>
        </w:rPr>
        <w:t>Cogit softver n</w:t>
      </w:r>
      <w:r w:rsidRPr="7B2E1DF8">
        <w:rPr>
          <w:lang w:val="sr-Latn-RS"/>
        </w:rPr>
        <w:t xml:space="preserve">ije proizvod namenjen za šire tržište neće biti pravljen poseban instalacioni program. </w:t>
      </w:r>
    </w:p>
    <w:p w14:paraId="00F172AC" w14:textId="77777777" w:rsidR="00206E1F" w:rsidRPr="003372D3" w:rsidRDefault="00B849B5" w:rsidP="76374D11">
      <w:pPr>
        <w:pStyle w:val="Heading1"/>
        <w:rPr>
          <w:lang w:val="sr-Latn-RS"/>
        </w:rPr>
      </w:pPr>
      <w:bookmarkStart w:id="20" w:name="_Toc67074864"/>
      <w:r w:rsidRPr="7B2E1DF8">
        <w:rPr>
          <w:lang w:val="sr-Latn-RS"/>
        </w:rPr>
        <w:t>Funkcionalni zahtevi</w:t>
      </w:r>
      <w:bookmarkEnd w:id="20"/>
    </w:p>
    <w:p w14:paraId="09B3539F" w14:textId="2DCAC0B3" w:rsidR="00206E1F" w:rsidRPr="003372D3" w:rsidRDefault="00F6773B" w:rsidP="76374D11">
      <w:pPr>
        <w:pStyle w:val="BodyText"/>
        <w:rPr>
          <w:lang w:val="sr-Latn-RS"/>
        </w:rPr>
      </w:pPr>
      <w:r w:rsidRPr="7B2E1DF8">
        <w:rPr>
          <w:lang w:val="sr-Latn-RS"/>
        </w:rPr>
        <w:t xml:space="preserve">U ovom odeljku su definisane funkcionalnosti </w:t>
      </w:r>
      <w:r w:rsidR="50D4C6F3" w:rsidRPr="7B2E1DF8">
        <w:rPr>
          <w:lang w:val="sr-Latn-RS"/>
        </w:rPr>
        <w:t>Cogit aplikacije</w:t>
      </w:r>
      <w:r w:rsidRPr="7B2E1DF8">
        <w:rPr>
          <w:lang w:val="sr-Latn-RS"/>
        </w:rPr>
        <w:t>.</w:t>
      </w:r>
      <w:r w:rsidR="00206E1F" w:rsidRPr="7B2E1DF8">
        <w:rPr>
          <w:lang w:val="sr-Latn-RS"/>
        </w:rPr>
        <w:t xml:space="preserve"> </w:t>
      </w:r>
      <w:r w:rsidRPr="7B2E1DF8">
        <w:rPr>
          <w:lang w:val="sr-Latn-RS"/>
        </w:rPr>
        <w:t>Opisane funkcionalnosti predstavljaju</w:t>
      </w:r>
      <w:r w:rsidR="005178B8">
        <w:rPr>
          <w:lang w:val="sr-Latn-RS"/>
        </w:rPr>
        <w:t xml:space="preserve"> </w:t>
      </w:r>
      <w:r w:rsidRPr="7B2E1DF8">
        <w:rPr>
          <w:lang w:val="sr-Latn-RS"/>
        </w:rPr>
        <w:t>osnovne mogućnosti sistema koje je neophodno implementirati da bi se zadovoljile potrebe korisnika</w:t>
      </w:r>
      <w:r w:rsidR="00206E1F" w:rsidRPr="7B2E1DF8">
        <w:rPr>
          <w:lang w:val="sr-Latn-RS"/>
        </w:rPr>
        <w:t xml:space="preserve">. </w:t>
      </w:r>
    </w:p>
    <w:p w14:paraId="4911DC52" w14:textId="77777777" w:rsidR="00F706C7" w:rsidRPr="008D15A8" w:rsidRDefault="00F706C7" w:rsidP="008D15A8">
      <w:pPr>
        <w:pStyle w:val="Heading2"/>
        <w:rPr>
          <w:rFonts w:eastAsia="Arial"/>
          <w:lang w:val="sr-Latn-RS"/>
        </w:rPr>
      </w:pPr>
      <w:bookmarkStart w:id="21" w:name="_Toc67074865"/>
      <w:bookmarkStart w:id="22" w:name="_Hlk67073536"/>
      <w:r w:rsidRPr="008D15A8">
        <w:rPr>
          <w:lang w:val="sr-Latn-RS"/>
        </w:rPr>
        <w:t>Prijavljivanje na sistem i kreiranje naloga</w:t>
      </w:r>
      <w:bookmarkEnd w:id="21"/>
    </w:p>
    <w:bookmarkEnd w:id="22"/>
    <w:p w14:paraId="4D3E1DA4" w14:textId="77777777" w:rsidR="00F706C7" w:rsidRDefault="00F706C7" w:rsidP="005178B8">
      <w:pPr>
        <w:pStyle w:val="BodyText"/>
        <w:rPr>
          <w:lang w:val="sr-Latn-RS"/>
        </w:rPr>
      </w:pPr>
      <w:r w:rsidRPr="7B2E1DF8">
        <w:rPr>
          <w:lang w:val="sr-Latn-RS"/>
        </w:rPr>
        <w:t>Za korisnike se mora obezbediti kreiranje naloga i prijavljivanje na aplikaciju korišćenjem korisničkog imena i lozinke. Sistem treba da obezbedi korisniku mogućnost promene lozinke i korisničkog imena.</w:t>
      </w:r>
    </w:p>
    <w:p w14:paraId="0F878BFC" w14:textId="5E49FAAC" w:rsidR="6358D8DF" w:rsidRDefault="6358D8DF" w:rsidP="76374D11">
      <w:pPr>
        <w:pStyle w:val="Heading2"/>
        <w:rPr>
          <w:lang w:val="sr-Latn-RS"/>
        </w:rPr>
      </w:pPr>
      <w:bookmarkStart w:id="23" w:name="_Toc67074866"/>
      <w:r w:rsidRPr="7B2E1DF8">
        <w:rPr>
          <w:lang w:val="sr-Latn-RS"/>
        </w:rPr>
        <w:lastRenderedPageBreak/>
        <w:t>Kreiranje</w:t>
      </w:r>
      <w:r w:rsidR="59627DA1" w:rsidRPr="7B2E1DF8">
        <w:rPr>
          <w:lang w:val="sr-Latn-RS"/>
        </w:rPr>
        <w:t>, upravljanje i brisanje tima</w:t>
      </w:r>
      <w:bookmarkEnd w:id="23"/>
    </w:p>
    <w:p w14:paraId="3225CE17" w14:textId="17F8CCCC" w:rsidR="5FC91405" w:rsidRDefault="5FC91405" w:rsidP="005178B8">
      <w:pPr>
        <w:pStyle w:val="BodyText"/>
        <w:rPr>
          <w:lang w:val="sr-Latn-RS"/>
        </w:rPr>
      </w:pPr>
      <w:r w:rsidRPr="7B2E1DF8">
        <w:rPr>
          <w:lang w:val="sr-Latn-RS"/>
        </w:rPr>
        <w:t>Korisnik ima mogu</w:t>
      </w:r>
      <w:r w:rsidR="35FEBA9D" w:rsidRPr="7B2E1DF8">
        <w:rPr>
          <w:lang w:val="sr-Latn-RS"/>
        </w:rPr>
        <w:t>ć</w:t>
      </w:r>
      <w:r w:rsidRPr="7B2E1DF8">
        <w:rPr>
          <w:lang w:val="sr-Latn-RS"/>
        </w:rPr>
        <w:t xml:space="preserve">nost kreiranja tima i time postaje </w:t>
      </w:r>
      <w:r w:rsidR="68D7A6EC" w:rsidRPr="7B2E1DF8">
        <w:rPr>
          <w:lang w:val="sr-Latn-RS"/>
        </w:rPr>
        <w:t>vo</w:t>
      </w:r>
      <w:r w:rsidR="054EAE74" w:rsidRPr="7B2E1DF8">
        <w:rPr>
          <w:lang w:val="sr-Latn-RS"/>
        </w:rPr>
        <w:t xml:space="preserve">đa tima. </w:t>
      </w:r>
      <w:r w:rsidR="2800BE40" w:rsidRPr="7B2E1DF8">
        <w:rPr>
          <w:lang w:val="sr-Latn-RS"/>
        </w:rPr>
        <w:t xml:space="preserve">Tim je </w:t>
      </w:r>
      <w:r w:rsidR="075330D9" w:rsidRPr="7B2E1DF8">
        <w:rPr>
          <w:lang w:val="sr-Latn-RS"/>
        </w:rPr>
        <w:t>z</w:t>
      </w:r>
      <w:r w:rsidR="2800BE40" w:rsidRPr="7B2E1DF8">
        <w:rPr>
          <w:lang w:val="sr-Latn-RS"/>
        </w:rPr>
        <w:t>ajedni</w:t>
      </w:r>
      <w:r w:rsidR="0AE5E516" w:rsidRPr="7B2E1DF8">
        <w:rPr>
          <w:lang w:val="sr-Latn-RS"/>
        </w:rPr>
        <w:t>č</w:t>
      </w:r>
      <w:r w:rsidR="2800BE40" w:rsidRPr="7B2E1DF8">
        <w:rPr>
          <w:lang w:val="sr-Latn-RS"/>
        </w:rPr>
        <w:t xml:space="preserve">ki prostor </w:t>
      </w:r>
      <w:r w:rsidR="1859E695" w:rsidRPr="7B2E1DF8">
        <w:rPr>
          <w:lang w:val="sr-Latn-RS"/>
        </w:rPr>
        <w:t>z</w:t>
      </w:r>
      <w:r w:rsidR="2800BE40" w:rsidRPr="7B2E1DF8">
        <w:rPr>
          <w:lang w:val="sr-Latn-RS"/>
        </w:rPr>
        <w:t xml:space="preserve">a sve njegove članove u okviru kog </w:t>
      </w:r>
      <w:r w:rsidR="4E13AE25" w:rsidRPr="7B2E1DF8">
        <w:rPr>
          <w:lang w:val="sr-Latn-RS"/>
        </w:rPr>
        <w:t xml:space="preserve">oni mogu da rade na različitim projektima i da međusobno komuniciraju. </w:t>
      </w:r>
      <w:r w:rsidR="148BF804" w:rsidRPr="7B2E1DF8">
        <w:rPr>
          <w:lang w:val="sr-Latn-RS"/>
        </w:rPr>
        <w:t>Vođa tima može da dodaje članove u tim</w:t>
      </w:r>
      <w:r w:rsidR="6BAA9076" w:rsidRPr="7B2E1DF8">
        <w:rPr>
          <w:lang w:val="sr-Latn-RS"/>
        </w:rPr>
        <w:t xml:space="preserve"> i</w:t>
      </w:r>
      <w:r w:rsidR="148BF804" w:rsidRPr="7B2E1DF8">
        <w:rPr>
          <w:lang w:val="sr-Latn-RS"/>
        </w:rPr>
        <w:t xml:space="preserve"> izbacuje ih iz isto</w:t>
      </w:r>
      <w:r w:rsidR="41ABD434" w:rsidRPr="7B2E1DF8">
        <w:rPr>
          <w:lang w:val="sr-Latn-RS"/>
        </w:rPr>
        <w:t>g.</w:t>
      </w:r>
      <w:r w:rsidR="6FE453C0" w:rsidRPr="7B2E1DF8">
        <w:rPr>
          <w:lang w:val="sr-Latn-RS"/>
        </w:rPr>
        <w:t xml:space="preserve"> Takođe član tima može da napusti tim.</w:t>
      </w:r>
      <w:r w:rsidR="16BD03B9" w:rsidRPr="7B2E1DF8">
        <w:rPr>
          <w:lang w:val="sr-Latn-RS"/>
        </w:rPr>
        <w:t xml:space="preserve"> Jedino vođa tima ima mogućnost da izbriše tim.</w:t>
      </w:r>
    </w:p>
    <w:p w14:paraId="1DBB444A" w14:textId="33942776" w:rsidR="00206E1F" w:rsidRPr="003372D3" w:rsidRDefault="09E40849" w:rsidP="00F706C7">
      <w:pPr>
        <w:pStyle w:val="Heading2"/>
        <w:rPr>
          <w:lang w:val="sr-Latn-RS"/>
        </w:rPr>
      </w:pPr>
      <w:bookmarkStart w:id="24" w:name="_Toc67074867"/>
      <w:r w:rsidRPr="7B2E1DF8">
        <w:rPr>
          <w:lang w:val="sr-Latn-RS"/>
        </w:rPr>
        <w:t>Kreiranje, upravljanje</w:t>
      </w:r>
      <w:r w:rsidR="02B4623E" w:rsidRPr="7B2E1DF8">
        <w:rPr>
          <w:lang w:val="sr-Latn-RS"/>
        </w:rPr>
        <w:t>, arhiviranje</w:t>
      </w:r>
      <w:r w:rsidRPr="7B2E1DF8">
        <w:rPr>
          <w:lang w:val="sr-Latn-RS"/>
        </w:rPr>
        <w:t xml:space="preserve"> i brisanje projekta</w:t>
      </w:r>
      <w:bookmarkEnd w:id="24"/>
    </w:p>
    <w:p w14:paraId="35943840" w14:textId="4287AE6D" w:rsidR="76374D11" w:rsidRDefault="04F49ED3" w:rsidP="005178B8">
      <w:pPr>
        <w:spacing w:after="120"/>
        <w:ind w:left="720"/>
        <w:rPr>
          <w:lang w:val="sr-Latn-RS"/>
        </w:rPr>
      </w:pPr>
      <w:r w:rsidRPr="7B2E1DF8">
        <w:rPr>
          <w:lang w:val="sr-Latn-RS"/>
        </w:rPr>
        <w:t xml:space="preserve">Vođa tima </w:t>
      </w:r>
      <w:r w:rsidR="57FE16C5" w:rsidRPr="7B2E1DF8">
        <w:rPr>
          <w:lang w:val="sr-Latn-RS"/>
        </w:rPr>
        <w:t>ima mogućnost da kreira projekat.</w:t>
      </w:r>
      <w:r w:rsidR="63CA0FA7" w:rsidRPr="7B2E1DF8">
        <w:rPr>
          <w:lang w:val="sr-Latn-RS"/>
        </w:rPr>
        <w:t xml:space="preserve"> Projekat se sastoji od listi zadataka. U okviru </w:t>
      </w:r>
      <w:r w:rsidR="5DE7AB65" w:rsidRPr="7B2E1DF8">
        <w:rPr>
          <w:lang w:val="sr-Latn-RS"/>
        </w:rPr>
        <w:t>projekta,</w:t>
      </w:r>
      <w:r w:rsidR="6E15DFA7" w:rsidRPr="7B2E1DF8">
        <w:rPr>
          <w:lang w:val="sr-Latn-RS"/>
        </w:rPr>
        <w:t xml:space="preserve"> </w:t>
      </w:r>
      <w:r w:rsidR="2BB8DC57" w:rsidRPr="7B2E1DF8">
        <w:rPr>
          <w:lang w:val="sr-Latn-RS"/>
        </w:rPr>
        <w:t xml:space="preserve">vođa </w:t>
      </w:r>
      <w:r w:rsidR="5DE7AB65" w:rsidRPr="7B2E1DF8">
        <w:rPr>
          <w:lang w:val="sr-Latn-RS"/>
        </w:rPr>
        <w:t xml:space="preserve">tima </w:t>
      </w:r>
      <w:r w:rsidR="1A535CBE" w:rsidRPr="7B2E1DF8">
        <w:rPr>
          <w:lang w:val="sr-Latn-RS"/>
        </w:rPr>
        <w:t>dodeljuje zadatke članovima tima.</w:t>
      </w:r>
      <w:r w:rsidR="4648B0E5" w:rsidRPr="7B2E1DF8">
        <w:rPr>
          <w:lang w:val="sr-Latn-RS"/>
        </w:rPr>
        <w:t xml:space="preserve"> Kada se članu tima dodeli zadatak on dobija obaveštenje</w:t>
      </w:r>
      <w:r w:rsidR="67AF4943" w:rsidRPr="7B2E1DF8">
        <w:rPr>
          <w:lang w:val="sr-Latn-RS"/>
        </w:rPr>
        <w:t xml:space="preserve">. </w:t>
      </w:r>
      <w:r w:rsidR="73757E1E" w:rsidRPr="7B2E1DF8">
        <w:rPr>
          <w:lang w:val="sr-Latn-RS"/>
        </w:rPr>
        <w:t>Vođa</w:t>
      </w:r>
      <w:r w:rsidR="6B676615" w:rsidRPr="7B2E1DF8">
        <w:rPr>
          <w:lang w:val="sr-Latn-RS"/>
        </w:rPr>
        <w:t xml:space="preserve"> tima može da arhivira ili obriše projekat.</w:t>
      </w:r>
      <w:r w:rsidR="10DA9F77" w:rsidRPr="7B2E1DF8">
        <w:rPr>
          <w:lang w:val="sr-Latn-RS"/>
        </w:rPr>
        <w:t xml:space="preserve"> </w:t>
      </w:r>
    </w:p>
    <w:p w14:paraId="0B7FFAB4" w14:textId="17EAA88D" w:rsidR="0057D0C4" w:rsidRDefault="0057D0C4" w:rsidP="76374D11">
      <w:pPr>
        <w:pStyle w:val="Heading2"/>
        <w:rPr>
          <w:lang w:val="sr-Latn-RS"/>
        </w:rPr>
      </w:pPr>
      <w:bookmarkStart w:id="25" w:name="_Toc67074868"/>
      <w:r w:rsidRPr="7B2E1DF8">
        <w:rPr>
          <w:lang w:val="sr-Latn-RS"/>
        </w:rPr>
        <w:t>Kreiranje</w:t>
      </w:r>
      <w:r w:rsidR="4C324585" w:rsidRPr="7B2E1DF8">
        <w:rPr>
          <w:lang w:val="sr-Latn-RS"/>
        </w:rPr>
        <w:t>, upravljanje i brisanje</w:t>
      </w:r>
      <w:r w:rsidRPr="7B2E1DF8">
        <w:rPr>
          <w:lang w:val="sr-Latn-RS"/>
        </w:rPr>
        <w:t xml:space="preserve"> liste u okviru projekta</w:t>
      </w:r>
      <w:bookmarkEnd w:id="25"/>
    </w:p>
    <w:p w14:paraId="027945A9" w14:textId="70AE7B29" w:rsidR="002A5E27" w:rsidRPr="003372D3" w:rsidRDefault="505FA810" w:rsidP="76374D11">
      <w:pPr>
        <w:pStyle w:val="BodyText"/>
        <w:rPr>
          <w:lang w:val="sr-Latn-RS"/>
        </w:rPr>
      </w:pPr>
      <w:r w:rsidRPr="7B2E1DF8">
        <w:rPr>
          <w:lang w:val="sr-Latn-RS"/>
        </w:rPr>
        <w:t xml:space="preserve">Vođa tima može da kreira i briše listu zadataka. </w:t>
      </w:r>
      <w:r w:rsidR="4EDAFB5E" w:rsidRPr="7B2E1DF8">
        <w:rPr>
          <w:lang w:val="sr-Latn-RS"/>
        </w:rPr>
        <w:t>Liste su namenjene za povezivanje zadataka. Čl</w:t>
      </w:r>
      <w:r w:rsidR="3670AABB" w:rsidRPr="7B2E1DF8">
        <w:rPr>
          <w:lang w:val="sr-Latn-RS"/>
        </w:rPr>
        <w:t>anovi tima ne mogu da kreiraju i brišu zadatke, već samo imaju mogućnost da ih premeštaju iz jedne liste u drugu.</w:t>
      </w:r>
    </w:p>
    <w:p w14:paraId="06B0AB51" w14:textId="3A6769C4" w:rsidR="00206E1F" w:rsidRPr="003372D3" w:rsidRDefault="623ABB61" w:rsidP="76374D11">
      <w:pPr>
        <w:pStyle w:val="Heading2"/>
        <w:rPr>
          <w:lang w:val="sr-Latn-RS"/>
        </w:rPr>
      </w:pPr>
      <w:bookmarkStart w:id="26" w:name="_Toc67074869"/>
      <w:r w:rsidRPr="7B2E1DF8">
        <w:rPr>
          <w:lang w:val="sr-Latn-RS"/>
        </w:rPr>
        <w:t xml:space="preserve">Kreiranje, upravljanje i brisanje zadataka u okviru </w:t>
      </w:r>
      <w:r w:rsidR="4F38A82C" w:rsidRPr="7B2E1DF8">
        <w:rPr>
          <w:lang w:val="sr-Latn-RS"/>
        </w:rPr>
        <w:t>liste</w:t>
      </w:r>
      <w:bookmarkEnd w:id="26"/>
    </w:p>
    <w:p w14:paraId="0220F902" w14:textId="2408F46D" w:rsidR="41F21BAC" w:rsidRDefault="164C60FA" w:rsidP="005178B8">
      <w:pPr>
        <w:keepLines/>
        <w:spacing w:after="120"/>
        <w:ind w:left="720"/>
        <w:rPr>
          <w:lang w:val="sr-Latn-RS"/>
        </w:rPr>
      </w:pPr>
      <w:r w:rsidRPr="7B2E1DF8">
        <w:rPr>
          <w:lang w:val="sr-Latn-RS"/>
        </w:rPr>
        <w:t>Vođa tima ima mogućnost da kreira zadatke unutar liste i da ih dodeljuje članovima tima.</w:t>
      </w:r>
      <w:r w:rsidR="1AFF4425" w:rsidRPr="7B2E1DF8">
        <w:rPr>
          <w:lang w:val="sr-Latn-RS"/>
        </w:rPr>
        <w:t xml:space="preserve"> Članovi</w:t>
      </w:r>
      <w:r w:rsidRPr="7B2E1DF8">
        <w:rPr>
          <w:lang w:val="sr-Latn-RS"/>
        </w:rPr>
        <w:t xml:space="preserve"> </w:t>
      </w:r>
      <w:r w:rsidR="7CADA0A6" w:rsidRPr="7B2E1DF8">
        <w:rPr>
          <w:lang w:val="sr-Latn-RS"/>
        </w:rPr>
        <w:t>tima</w:t>
      </w:r>
      <w:r w:rsidR="0DF47414" w:rsidRPr="7B2E1DF8">
        <w:rPr>
          <w:lang w:val="sr-Latn-RS"/>
        </w:rPr>
        <w:t xml:space="preserve"> mogu da kreiraju podzadatke unutar svojih zadataka. </w:t>
      </w:r>
      <w:r w:rsidR="37C5FDDA" w:rsidRPr="7B2E1DF8">
        <w:rPr>
          <w:lang w:val="sr-Latn-RS"/>
        </w:rPr>
        <w:t xml:space="preserve">Ti podzadaci istog trenutka postaju njihov </w:t>
      </w:r>
      <w:r w:rsidR="714200D9" w:rsidRPr="7B2E1DF8">
        <w:rPr>
          <w:lang w:val="sr-Latn-RS"/>
        </w:rPr>
        <w:t>zadatak.</w:t>
      </w:r>
      <w:r w:rsidR="6C49827D" w:rsidRPr="7B2E1DF8">
        <w:rPr>
          <w:lang w:val="sr-Latn-RS"/>
        </w:rPr>
        <w:t xml:space="preserve"> </w:t>
      </w:r>
      <w:r w:rsidR="07EC8D6C" w:rsidRPr="7B2E1DF8">
        <w:rPr>
          <w:lang w:val="sr-Latn-RS"/>
        </w:rPr>
        <w:t>Moguće je arhivirati i obrisati zadatak.</w:t>
      </w:r>
    </w:p>
    <w:p w14:paraId="75141140" w14:textId="77777777" w:rsidR="008D15A8" w:rsidRPr="008D15A8" w:rsidRDefault="008D15A8" w:rsidP="008D15A8">
      <w:pPr>
        <w:pStyle w:val="Heading2"/>
        <w:rPr>
          <w:lang w:val="sr-Latn-RS"/>
        </w:rPr>
      </w:pPr>
      <w:bookmarkStart w:id="27" w:name="_Toc67074870"/>
      <w:r w:rsidRPr="008D15A8">
        <w:rPr>
          <w:lang w:val="sr-Latn-RS"/>
        </w:rPr>
        <w:t>Grafički prikaz zadataka u okviru projekta</w:t>
      </w:r>
      <w:bookmarkEnd w:id="27"/>
    </w:p>
    <w:p w14:paraId="5BC48726" w14:textId="450A8E1C" w:rsidR="41F21BAC" w:rsidRPr="005178B8" w:rsidRDefault="56F8BC54" w:rsidP="005178B8">
      <w:pPr>
        <w:spacing w:after="120"/>
        <w:ind w:left="720"/>
        <w:rPr>
          <w:b/>
          <w:bCs/>
          <w:lang w:val="sr-Latn-RS"/>
        </w:rPr>
      </w:pPr>
      <w:r w:rsidRPr="7B2E1DF8">
        <w:rPr>
          <w:lang w:val="sr-Latn-RS"/>
        </w:rPr>
        <w:t>Član tima će moći da ima uvid u sve zadatke jednog proj</w:t>
      </w:r>
      <w:r w:rsidR="61E83936" w:rsidRPr="7B2E1DF8">
        <w:rPr>
          <w:lang w:val="sr-Latn-RS"/>
        </w:rPr>
        <w:t>ek</w:t>
      </w:r>
      <w:r w:rsidRPr="7B2E1DF8">
        <w:rPr>
          <w:lang w:val="sr-Latn-RS"/>
        </w:rPr>
        <w:t>ta na više različitih načina, poput mi</w:t>
      </w:r>
      <w:r w:rsidR="7AD27860" w:rsidRPr="7B2E1DF8">
        <w:rPr>
          <w:lang w:val="sr-Latn-RS"/>
        </w:rPr>
        <w:t>saonih dijagrama</w:t>
      </w:r>
      <w:r w:rsidRPr="7B2E1DF8">
        <w:rPr>
          <w:lang w:val="sr-Latn-RS"/>
        </w:rPr>
        <w:t>, lis</w:t>
      </w:r>
      <w:r w:rsidR="5AA904D0" w:rsidRPr="7B2E1DF8">
        <w:rPr>
          <w:lang w:val="sr-Latn-RS"/>
        </w:rPr>
        <w:t xml:space="preserve">te zadataka ili </w:t>
      </w:r>
      <w:r w:rsidR="226ACE4E" w:rsidRPr="7B2E1DF8">
        <w:rPr>
          <w:lang w:val="sr-Latn-RS"/>
        </w:rPr>
        <w:t>prikaz pomoću kartica.</w:t>
      </w:r>
      <w:r w:rsidR="6D2D851E" w:rsidRPr="7B2E1DF8">
        <w:rPr>
          <w:lang w:val="sr-Latn-RS"/>
        </w:rPr>
        <w:t xml:space="preserve"> Takođe, moguće je postaviti podrazumevani prikaz.</w:t>
      </w:r>
    </w:p>
    <w:p w14:paraId="2F3DBC39" w14:textId="5F420F32" w:rsidR="2AEF4A3D" w:rsidRPr="008D15A8" w:rsidRDefault="2AEF4A3D" w:rsidP="008D15A8">
      <w:pPr>
        <w:pStyle w:val="Heading2"/>
        <w:rPr>
          <w:lang w:val="sr-Latn-RS"/>
        </w:rPr>
      </w:pPr>
      <w:bookmarkStart w:id="28" w:name="_Toc67074871"/>
      <w:r w:rsidRPr="008D15A8">
        <w:rPr>
          <w:rFonts w:eastAsia="Arial"/>
          <w:lang w:val="sr-Latn-RS"/>
        </w:rPr>
        <w:t>Poseban prozor za prikaz prioritetnih zadataka</w:t>
      </w:r>
      <w:bookmarkEnd w:id="28"/>
    </w:p>
    <w:p w14:paraId="722661D5" w14:textId="1B235C57" w:rsidR="5ADA823F" w:rsidRDefault="2AEF4A3D" w:rsidP="008D15A8">
      <w:pPr>
        <w:keepLines/>
        <w:spacing w:after="120"/>
        <w:ind w:left="720"/>
        <w:rPr>
          <w:rFonts w:ascii="T" w:eastAsia="T" w:hAnsi="T" w:cs="T"/>
          <w:lang w:val="sr-Latn-RS"/>
        </w:rPr>
      </w:pPr>
      <w:r w:rsidRPr="7B2E1DF8">
        <w:rPr>
          <w:lang w:val="sr-Latn-RS"/>
        </w:rPr>
        <w:t>Korisnik može da označi zadatak prioritetnim, pri čemu će zadatak onda da se nalazi u</w:t>
      </w:r>
      <w:r w:rsidR="160DB5B8" w:rsidRPr="7B2E1DF8">
        <w:rPr>
          <w:lang w:val="sr-Latn-RS"/>
        </w:rPr>
        <w:t xml:space="preserve"> </w:t>
      </w:r>
      <w:r w:rsidRPr="7B2E1DF8">
        <w:rPr>
          <w:lang w:val="sr-Latn-RS"/>
        </w:rPr>
        <w:t>posebnom prozoru za priori</w:t>
      </w:r>
      <w:r w:rsidR="5ADA823F" w:rsidRPr="7B2E1DF8">
        <w:rPr>
          <w:lang w:val="sr-Latn-RS"/>
        </w:rPr>
        <w:t>tetne zadatke</w:t>
      </w:r>
      <w:r w:rsidR="087E021F" w:rsidRPr="7B2E1DF8">
        <w:rPr>
          <w:lang w:val="sr-Latn-RS"/>
        </w:rPr>
        <w:t>.</w:t>
      </w:r>
    </w:p>
    <w:p w14:paraId="4515466E" w14:textId="79B42933" w:rsidR="00206E1F" w:rsidRPr="003372D3" w:rsidRDefault="0CFD73A5" w:rsidP="76374D11">
      <w:pPr>
        <w:pStyle w:val="Heading2"/>
        <w:rPr>
          <w:lang w:val="sr-Latn-RS"/>
        </w:rPr>
      </w:pPr>
      <w:bookmarkStart w:id="29" w:name="_Toc67074872"/>
      <w:r w:rsidRPr="7B2E1DF8">
        <w:rPr>
          <w:lang w:val="sr-Latn-RS"/>
        </w:rPr>
        <w:t>Prikaz i ažuriranje podataka o projektima</w:t>
      </w:r>
      <w:bookmarkEnd w:id="29"/>
    </w:p>
    <w:p w14:paraId="6CCBA09B" w14:textId="07911B73" w:rsidR="76374D11" w:rsidRDefault="0CFD73A5" w:rsidP="41F21BAC">
      <w:pPr>
        <w:pStyle w:val="BodyText"/>
        <w:rPr>
          <w:lang w:val="sr-Latn-RS"/>
        </w:rPr>
      </w:pPr>
      <w:r w:rsidRPr="7B2E1DF8">
        <w:rPr>
          <w:lang w:val="sr-Latn-RS"/>
        </w:rPr>
        <w:t>Pregled svih zadataka, i sortiranje istih unutar profila korisnika po različitim kriterijumima.</w:t>
      </w:r>
    </w:p>
    <w:p w14:paraId="12662AFF" w14:textId="26880384" w:rsidR="00206E1F" w:rsidRPr="003372D3" w:rsidRDefault="6A7F5F6C" w:rsidP="76374D11">
      <w:pPr>
        <w:pStyle w:val="Heading2"/>
        <w:rPr>
          <w:lang w:val="sr-Latn-RS"/>
        </w:rPr>
      </w:pPr>
      <w:bookmarkStart w:id="30" w:name="_Toc67074873"/>
      <w:r w:rsidRPr="7B2E1DF8">
        <w:rPr>
          <w:lang w:val="sr-Latn-RS"/>
        </w:rPr>
        <w:t>Chat</w:t>
      </w:r>
      <w:bookmarkEnd w:id="30"/>
      <w:r w:rsidRPr="7B2E1DF8">
        <w:rPr>
          <w:lang w:val="sr-Latn-RS"/>
        </w:rPr>
        <w:t xml:space="preserve"> </w:t>
      </w:r>
    </w:p>
    <w:p w14:paraId="2C75E18D" w14:textId="12CD9985" w:rsidR="76374D11" w:rsidRDefault="6A7F5F6C" w:rsidP="41F21BAC">
      <w:pPr>
        <w:pStyle w:val="BodyText"/>
        <w:rPr>
          <w:lang w:val="sr-Latn-RS"/>
        </w:rPr>
      </w:pPr>
      <w:r w:rsidRPr="7B2E1DF8">
        <w:rPr>
          <w:lang w:val="sr-Latn-RS"/>
        </w:rPr>
        <w:t>Mogućnost komunikacije između korisnika aplikacije</w:t>
      </w:r>
      <w:r w:rsidR="1EAC90A2" w:rsidRPr="7B2E1DF8">
        <w:rPr>
          <w:lang w:val="sr-Latn-RS"/>
        </w:rPr>
        <w:t xml:space="preserve"> putem poruka. Moguće je i koristiti grupni chat na nivou tima.</w:t>
      </w:r>
      <w:r w:rsidRPr="7B2E1DF8">
        <w:rPr>
          <w:lang w:val="sr-Latn-RS"/>
        </w:rPr>
        <w:t xml:space="preserve"> </w:t>
      </w:r>
    </w:p>
    <w:p w14:paraId="68F017FD" w14:textId="400A0CC0" w:rsidR="0C5F0ED9" w:rsidRDefault="0C5F0ED9" w:rsidP="008D15A8">
      <w:pPr>
        <w:pStyle w:val="Heading2"/>
        <w:rPr>
          <w:lang w:val="sr-Latn-RS"/>
        </w:rPr>
      </w:pPr>
      <w:bookmarkStart w:id="31" w:name="_Toc67074874"/>
      <w:r w:rsidRPr="7B2E1DF8">
        <w:rPr>
          <w:rFonts w:eastAsia="Arial"/>
          <w:lang w:val="sr-Latn-RS"/>
        </w:rPr>
        <w:t>Podešavanje naloga i izgleda radne površine</w:t>
      </w:r>
      <w:bookmarkEnd w:id="31"/>
    </w:p>
    <w:p w14:paraId="36D6A19C" w14:textId="4EF69873" w:rsidR="6FB3E435" w:rsidRDefault="6FB3E435" w:rsidP="008D15A8">
      <w:pPr>
        <w:pStyle w:val="BodyText"/>
        <w:rPr>
          <w:rFonts w:ascii="Arial" w:eastAsia="Arial" w:hAnsi="Arial" w:cs="Arial"/>
          <w:b/>
          <w:bCs/>
          <w:lang w:val="sr-Latn-RS"/>
        </w:rPr>
      </w:pPr>
      <w:r w:rsidRPr="7B2E1DF8">
        <w:rPr>
          <w:lang w:val="sr-Latn-RS"/>
        </w:rPr>
        <w:t>Korisnik može da vrši izmene na svom p</w:t>
      </w:r>
      <w:r w:rsidR="50600754" w:rsidRPr="7B2E1DF8">
        <w:rPr>
          <w:lang w:val="sr-Latn-RS"/>
        </w:rPr>
        <w:t xml:space="preserve">rofilu </w:t>
      </w:r>
      <w:r w:rsidRPr="7B2E1DF8">
        <w:rPr>
          <w:lang w:val="sr-Latn-RS"/>
        </w:rPr>
        <w:t>kao što su: promena korisničkog imena, promena lozinke,</w:t>
      </w:r>
      <w:r w:rsidR="008D15A8">
        <w:rPr>
          <w:lang w:val="sr-Latn-RS"/>
        </w:rPr>
        <w:t xml:space="preserve"> </w:t>
      </w:r>
      <w:r w:rsidRPr="7B2E1DF8">
        <w:rPr>
          <w:lang w:val="sr-Latn-RS"/>
        </w:rPr>
        <w:t>promena slike na profilu</w:t>
      </w:r>
      <w:r w:rsidR="6888C090" w:rsidRPr="7B2E1DF8">
        <w:rPr>
          <w:lang w:val="sr-Latn-RS"/>
        </w:rPr>
        <w:t>...</w:t>
      </w:r>
    </w:p>
    <w:p w14:paraId="36601870" w14:textId="68D90B94" w:rsidR="6888C090" w:rsidRDefault="6888C090" w:rsidP="008D15A8">
      <w:pPr>
        <w:pStyle w:val="BodyText"/>
        <w:rPr>
          <w:lang w:val="sr-Latn-RS"/>
        </w:rPr>
      </w:pPr>
      <w:r w:rsidRPr="7B2E1DF8">
        <w:rPr>
          <w:lang w:val="sr-Latn-RS"/>
        </w:rPr>
        <w:t>Korisnik može da menja izgled radne površine izborom jedne od ponuđenih tema i promenom pozadine.</w:t>
      </w:r>
      <w:r w:rsidR="1AC74E93" w:rsidRPr="7B2E1DF8">
        <w:rPr>
          <w:lang w:val="sr-Latn-RS"/>
        </w:rPr>
        <w:t xml:space="preserve"> Takođe može da dodaje linkove ka web resursima.</w:t>
      </w:r>
    </w:p>
    <w:p w14:paraId="7327B4CE" w14:textId="0962DD8A" w:rsidR="0CFF22D1" w:rsidRPr="008D15A8" w:rsidRDefault="0CFF22D1" w:rsidP="00733A42">
      <w:pPr>
        <w:pStyle w:val="Heading2"/>
        <w:rPr>
          <w:lang w:val="sr-Latn-RS"/>
        </w:rPr>
      </w:pPr>
      <w:bookmarkStart w:id="32" w:name="_Toc67074875"/>
      <w:r w:rsidRPr="008D15A8">
        <w:rPr>
          <w:lang w:val="sr-Latn-RS"/>
        </w:rPr>
        <w:t>Beleženje aktivnosti korisnika</w:t>
      </w:r>
      <w:r w:rsidR="21C23370" w:rsidRPr="008D15A8">
        <w:rPr>
          <w:lang w:val="sr-Latn-RS"/>
        </w:rPr>
        <w:t xml:space="preserve"> i push </w:t>
      </w:r>
      <w:r w:rsidR="6DBFC263" w:rsidRPr="008D15A8">
        <w:rPr>
          <w:lang w:val="sr-Latn-RS"/>
        </w:rPr>
        <w:t>notifikacije</w:t>
      </w:r>
      <w:bookmarkEnd w:id="32"/>
    </w:p>
    <w:p w14:paraId="1F5E18CC" w14:textId="2FE83F59" w:rsidR="41F21BAC" w:rsidRDefault="43043DC5" w:rsidP="008D15A8">
      <w:pPr>
        <w:pStyle w:val="BodyText"/>
        <w:rPr>
          <w:lang w:val="sr-Latn-RS"/>
        </w:rPr>
      </w:pPr>
      <w:r w:rsidRPr="7B2E1DF8">
        <w:rPr>
          <w:lang w:val="sr-Latn-RS"/>
        </w:rPr>
        <w:t>Postoji poseban prozor u okviru kog će hronološki biti prikazane sve skorašnje aktivnosti korisnika.</w:t>
      </w:r>
      <w:r w:rsidR="5CCE3304" w:rsidRPr="7B2E1DF8">
        <w:rPr>
          <w:lang w:val="sr-Latn-RS"/>
        </w:rPr>
        <w:t xml:space="preserve"> Tu će biti smeštene sve notifikacije korisnika, pri čemu će se razlikovati prikaz pregledanih i nepregledanih </w:t>
      </w:r>
      <w:r w:rsidR="2376813A" w:rsidRPr="7B2E1DF8">
        <w:rPr>
          <w:lang w:val="sr-Latn-RS"/>
        </w:rPr>
        <w:t>notifikacija</w:t>
      </w:r>
      <w:r w:rsidR="5CCE3304" w:rsidRPr="7B2E1DF8">
        <w:rPr>
          <w:lang w:val="sr-Latn-RS"/>
        </w:rPr>
        <w:t>.</w:t>
      </w:r>
    </w:p>
    <w:p w14:paraId="3F57390C" w14:textId="2812F878" w:rsidR="5E2622B6" w:rsidRPr="00733A42" w:rsidRDefault="5E2622B6" w:rsidP="00733A42">
      <w:pPr>
        <w:pStyle w:val="Heading2"/>
        <w:rPr>
          <w:lang w:val="sr-Latn-RS"/>
        </w:rPr>
      </w:pPr>
      <w:bookmarkStart w:id="33" w:name="_Toc67074876"/>
      <w:r w:rsidRPr="00733A42">
        <w:rPr>
          <w:lang w:val="sr-Latn-RS"/>
        </w:rPr>
        <w:t>Uputstvo za korišćenje aplikacije</w:t>
      </w:r>
      <w:bookmarkEnd w:id="33"/>
    </w:p>
    <w:p w14:paraId="6881E079" w14:textId="558D0C1A" w:rsidR="41F21BAC" w:rsidRDefault="5E2622B6" w:rsidP="7B2E1DF8">
      <w:pPr>
        <w:pStyle w:val="BodyText"/>
        <w:rPr>
          <w:lang w:val="sr-Latn-RS"/>
        </w:rPr>
      </w:pPr>
      <w:r w:rsidRPr="7B2E1DF8">
        <w:rPr>
          <w:lang w:val="sr-Latn-RS"/>
        </w:rPr>
        <w:t>Aplikacija će ob</w:t>
      </w:r>
      <w:r w:rsidR="78DC42B1" w:rsidRPr="7B2E1DF8">
        <w:rPr>
          <w:lang w:val="sr-Latn-RS"/>
        </w:rPr>
        <w:t xml:space="preserve">ezbediti </w:t>
      </w:r>
      <w:r w:rsidR="648CB91A" w:rsidRPr="7B2E1DF8">
        <w:rPr>
          <w:lang w:val="sr-Latn-RS"/>
        </w:rPr>
        <w:t>korisnicima</w:t>
      </w:r>
      <w:r w:rsidR="78DC42B1" w:rsidRPr="7B2E1DF8">
        <w:rPr>
          <w:lang w:val="sr-Latn-RS"/>
        </w:rPr>
        <w:t xml:space="preserve"> uputs</w:t>
      </w:r>
      <w:r w:rsidR="23D81FAE" w:rsidRPr="7B2E1DF8">
        <w:rPr>
          <w:lang w:val="sr-Latn-RS"/>
        </w:rPr>
        <w:t>t</w:t>
      </w:r>
      <w:r w:rsidR="78DC42B1" w:rsidRPr="7B2E1DF8">
        <w:rPr>
          <w:lang w:val="sr-Latn-RS"/>
        </w:rPr>
        <w:t>vo za njeno korišćenje.</w:t>
      </w:r>
    </w:p>
    <w:p w14:paraId="5B2E76E6" w14:textId="2A3EF6AD" w:rsidR="78A1B99A" w:rsidRPr="00733A42" w:rsidRDefault="78A1B99A" w:rsidP="00733A42">
      <w:pPr>
        <w:pStyle w:val="Heading2"/>
        <w:rPr>
          <w:lang w:val="sr-Latn-RS"/>
        </w:rPr>
      </w:pPr>
      <w:bookmarkStart w:id="34" w:name="_Toc67074877"/>
      <w:r w:rsidRPr="00733A42">
        <w:rPr>
          <w:lang w:val="sr-Latn-RS"/>
        </w:rPr>
        <w:t>Dodavanje reakcija</w:t>
      </w:r>
      <w:r w:rsidR="7271A654" w:rsidRPr="00733A42">
        <w:rPr>
          <w:lang w:val="sr-Latn-RS"/>
        </w:rPr>
        <w:t xml:space="preserve"> i</w:t>
      </w:r>
      <w:r w:rsidRPr="00733A42">
        <w:rPr>
          <w:lang w:val="sr-Latn-RS"/>
        </w:rPr>
        <w:t xml:space="preserve"> komentar</w:t>
      </w:r>
      <w:r w:rsidR="07BE26AC" w:rsidRPr="00733A42">
        <w:rPr>
          <w:lang w:val="sr-Latn-RS"/>
        </w:rPr>
        <w:t>a</w:t>
      </w:r>
      <w:bookmarkEnd w:id="34"/>
    </w:p>
    <w:p w14:paraId="24E8C55D" w14:textId="6BB5CF1A" w:rsidR="78A1B99A" w:rsidRDefault="40874F7B" w:rsidP="00733A42">
      <w:pPr>
        <w:pStyle w:val="BodyText"/>
        <w:rPr>
          <w:lang w:val="sr-Latn-RS"/>
        </w:rPr>
      </w:pPr>
      <w:r w:rsidRPr="7B2E1DF8">
        <w:rPr>
          <w:lang w:val="sr-Latn-RS"/>
        </w:rPr>
        <w:t>Članovi tima mogu da dodaju svoje komentare na aktuelne zadatke. Takođe, imaju mogućnost da dodaju reakcije.</w:t>
      </w:r>
      <w:r w:rsidR="7CF300D3" w:rsidRPr="7B2E1DF8">
        <w:rPr>
          <w:lang w:val="sr-Latn-RS"/>
        </w:rPr>
        <w:t xml:space="preserve"> </w:t>
      </w:r>
    </w:p>
    <w:p w14:paraId="6A54C959" w14:textId="6D1DE561" w:rsidR="24E75286" w:rsidRPr="00733A42" w:rsidRDefault="24E75286" w:rsidP="00733A42">
      <w:pPr>
        <w:pStyle w:val="Heading2"/>
        <w:rPr>
          <w:lang w:val="sr-Latn-RS"/>
        </w:rPr>
      </w:pPr>
      <w:bookmarkStart w:id="35" w:name="_Toc67074878"/>
      <w:r w:rsidRPr="00733A42">
        <w:rPr>
          <w:lang w:val="sr-Latn-RS"/>
        </w:rPr>
        <w:lastRenderedPageBreak/>
        <w:t>Kalendar</w:t>
      </w:r>
      <w:r w:rsidR="041FAD62" w:rsidRPr="00733A42">
        <w:rPr>
          <w:lang w:val="sr-Latn-RS"/>
        </w:rPr>
        <w:t xml:space="preserve"> povezan sa obavezama članova tima</w:t>
      </w:r>
      <w:bookmarkEnd w:id="35"/>
    </w:p>
    <w:p w14:paraId="1EB0A2C4" w14:textId="32477D53" w:rsidR="24E75286" w:rsidRDefault="33EA2EC9" w:rsidP="00733A42">
      <w:pPr>
        <w:pStyle w:val="BodyText"/>
        <w:rPr>
          <w:b/>
          <w:bCs/>
          <w:lang w:val="sr-Latn-RS"/>
        </w:rPr>
      </w:pPr>
      <w:r w:rsidRPr="7B2E1DF8">
        <w:rPr>
          <w:lang w:val="sr-Latn-RS"/>
        </w:rPr>
        <w:t>U okviru aplikacije je dostupn</w:t>
      </w:r>
      <w:r w:rsidR="346E60EB" w:rsidRPr="7B2E1DF8">
        <w:rPr>
          <w:lang w:val="sr-Latn-RS"/>
        </w:rPr>
        <w:t>a</w:t>
      </w:r>
      <w:r w:rsidRPr="7B2E1DF8">
        <w:rPr>
          <w:lang w:val="sr-Latn-RS"/>
        </w:rPr>
        <w:t xml:space="preserve"> opcija kalendar. Na kalendaru korisnik može da rasporedi svoje događaje i da se na taj način organizuje.</w:t>
      </w:r>
      <w:r w:rsidR="22C624B8" w:rsidRPr="7B2E1DF8">
        <w:rPr>
          <w:lang w:val="sr-Latn-RS"/>
        </w:rPr>
        <w:t xml:space="preserve"> Kalendar je povezan sa obavezama članova tima.</w:t>
      </w:r>
    </w:p>
    <w:p w14:paraId="582E1232" w14:textId="54FF7F50" w:rsidR="3CEB1377" w:rsidRPr="00733A42" w:rsidRDefault="3CEB1377" w:rsidP="00733A42">
      <w:pPr>
        <w:pStyle w:val="Heading2"/>
        <w:rPr>
          <w:lang w:val="sr-Latn-RS"/>
        </w:rPr>
      </w:pPr>
      <w:bookmarkStart w:id="36" w:name="_Toc67074879"/>
      <w:r w:rsidRPr="00733A42">
        <w:rPr>
          <w:lang w:val="sr-Latn-RS"/>
        </w:rPr>
        <w:t>Korišćenje šablona</w:t>
      </w:r>
      <w:bookmarkEnd w:id="36"/>
    </w:p>
    <w:p w14:paraId="4A3044E5" w14:textId="2F53625C" w:rsidR="3CEB1377" w:rsidRDefault="3CEB1377" w:rsidP="00733A42">
      <w:pPr>
        <w:pStyle w:val="BodyText"/>
        <w:rPr>
          <w:lang w:val="sr-Latn-RS"/>
        </w:rPr>
      </w:pPr>
      <w:r w:rsidRPr="7B2E1DF8">
        <w:rPr>
          <w:lang w:val="sr-Latn-RS"/>
        </w:rPr>
        <w:t>Vođa tima može da ko</w:t>
      </w:r>
      <w:r w:rsidR="07D8F34F" w:rsidRPr="7B2E1DF8">
        <w:rPr>
          <w:lang w:val="sr-Latn-RS"/>
        </w:rPr>
        <w:t>risti napravljene šablone.</w:t>
      </w:r>
    </w:p>
    <w:p w14:paraId="4B003182" w14:textId="1459495B" w:rsidR="11D2FA8D" w:rsidRPr="00733A42" w:rsidRDefault="11D2FA8D" w:rsidP="00733A42">
      <w:pPr>
        <w:pStyle w:val="Heading2"/>
        <w:rPr>
          <w:lang w:val="sr-Latn-RS"/>
        </w:rPr>
      </w:pPr>
      <w:bookmarkStart w:id="37" w:name="_Toc67074880"/>
      <w:r w:rsidRPr="00733A42">
        <w:rPr>
          <w:lang w:val="sr-Latn-RS"/>
        </w:rPr>
        <w:t>Dodela tagova projektima i pretraga na osnovu njih</w:t>
      </w:r>
      <w:bookmarkEnd w:id="37"/>
    </w:p>
    <w:p w14:paraId="0C52D5A7" w14:textId="6C7C3DE6" w:rsidR="41F21BAC" w:rsidRPr="00733A42" w:rsidRDefault="565A4400" w:rsidP="00733A42">
      <w:pPr>
        <w:pStyle w:val="BodyText"/>
        <w:rPr>
          <w:lang w:val="sr-Latn-RS"/>
        </w:rPr>
      </w:pPr>
      <w:r w:rsidRPr="7B2E1DF8">
        <w:rPr>
          <w:lang w:val="sr-Latn-RS"/>
        </w:rPr>
        <w:t>Dodela tagova projektima i pretraga na osnovu tih tagova.</w:t>
      </w:r>
    </w:p>
    <w:p w14:paraId="33EB703A" w14:textId="77777777" w:rsidR="00206E1F" w:rsidRPr="003372D3" w:rsidRDefault="00B849B5" w:rsidP="005A5431">
      <w:pPr>
        <w:pStyle w:val="Heading1"/>
        <w:numPr>
          <w:ilvl w:val="0"/>
          <w:numId w:val="6"/>
        </w:numPr>
        <w:rPr>
          <w:lang w:val="sr-Latn-RS"/>
        </w:rPr>
      </w:pPr>
      <w:bookmarkStart w:id="38" w:name="_Toc67074881"/>
      <w:r w:rsidRPr="7B2E1DF8">
        <w:rPr>
          <w:lang w:val="sr-Latn-RS"/>
        </w:rPr>
        <w:t>Ograničenja</w:t>
      </w:r>
      <w:bookmarkEnd w:id="38"/>
      <w:r w:rsidR="00206E1F" w:rsidRPr="7B2E1DF8">
        <w:rPr>
          <w:lang w:val="sr-Latn-RS"/>
        </w:rPr>
        <w:t xml:space="preserve"> </w:t>
      </w:r>
    </w:p>
    <w:p w14:paraId="35F4B095" w14:textId="649BCE34" w:rsidR="00206E1F" w:rsidRPr="003372D3" w:rsidRDefault="00A82910" w:rsidP="76374D11">
      <w:pPr>
        <w:pStyle w:val="BodyText"/>
        <w:rPr>
          <w:lang w:val="sr-Latn-RS"/>
        </w:rPr>
      </w:pPr>
      <w:r w:rsidRPr="7B2E1DF8">
        <w:rPr>
          <w:lang w:val="sr-Latn-RS"/>
        </w:rPr>
        <w:t xml:space="preserve">Kao dopuna pretpostavki i zavisnosti definisanih u odeljku 6, </w:t>
      </w:r>
      <w:r w:rsidR="33B9A914" w:rsidRPr="7B2E1DF8">
        <w:rPr>
          <w:lang w:val="sr-Latn-RS"/>
        </w:rPr>
        <w:t>Cogit softver</w:t>
      </w:r>
      <w:r w:rsidRPr="7B2E1DF8">
        <w:rPr>
          <w:lang w:val="sr-Latn-RS"/>
        </w:rPr>
        <w:t xml:space="preserve"> će biti razvijan pod sledećim ograničenjima:</w:t>
      </w:r>
    </w:p>
    <w:p w14:paraId="267FF384" w14:textId="77777777" w:rsidR="00206E1F" w:rsidRPr="003372D3" w:rsidRDefault="00A82910" w:rsidP="005A5431">
      <w:pPr>
        <w:pStyle w:val="BodyText"/>
        <w:numPr>
          <w:ilvl w:val="0"/>
          <w:numId w:val="8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7B2E1DF8">
        <w:rPr>
          <w:lang w:val="sr-Latn-RS"/>
        </w:rPr>
        <w:t>Sistem neće zahtevati nabavljanje novog hardvera</w:t>
      </w:r>
      <w:r w:rsidR="00206E1F" w:rsidRPr="7B2E1DF8">
        <w:rPr>
          <w:lang w:val="sr-Latn-RS"/>
        </w:rPr>
        <w:t>.</w:t>
      </w:r>
    </w:p>
    <w:p w14:paraId="2BD156C0" w14:textId="77777777" w:rsidR="00206E1F" w:rsidRPr="003372D3" w:rsidRDefault="00A82910" w:rsidP="005A5431">
      <w:pPr>
        <w:pStyle w:val="BodyText"/>
        <w:numPr>
          <w:ilvl w:val="0"/>
          <w:numId w:val="8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7B2E1DF8">
        <w:rPr>
          <w:lang w:val="sr-Latn-RS"/>
        </w:rPr>
        <w:t>Sistem će se osloniti na besplatna softverska rešenja (skripting jezik, DBMS, Web server), tako da neće zahtevati kupovinu dodatnog softvera</w:t>
      </w:r>
      <w:r w:rsidR="00206E1F" w:rsidRPr="7B2E1DF8">
        <w:rPr>
          <w:lang w:val="sr-Latn-RS"/>
        </w:rPr>
        <w:t>.</w:t>
      </w:r>
    </w:p>
    <w:p w14:paraId="3C6F7565" w14:textId="77777777" w:rsidR="00206E1F" w:rsidRPr="003372D3" w:rsidRDefault="00B849B5" w:rsidP="00F706C7">
      <w:pPr>
        <w:pStyle w:val="Heading1"/>
        <w:rPr>
          <w:lang w:val="sr-Latn-RS"/>
        </w:rPr>
      </w:pPr>
      <w:bookmarkStart w:id="39" w:name="_Toc67074882"/>
      <w:r w:rsidRPr="7B2E1DF8">
        <w:rPr>
          <w:lang w:val="sr-Latn-RS"/>
        </w:rPr>
        <w:t>Zahtevi u pogledu kvaliteta</w:t>
      </w:r>
      <w:bookmarkEnd w:id="39"/>
      <w:r w:rsidR="00206E1F" w:rsidRPr="7B2E1DF8">
        <w:rPr>
          <w:lang w:val="sr-Latn-RS"/>
        </w:rPr>
        <w:t xml:space="preserve"> </w:t>
      </w:r>
    </w:p>
    <w:p w14:paraId="4D9F7CAE" w14:textId="77777777" w:rsidR="00206E1F" w:rsidRPr="003372D3" w:rsidRDefault="00BC2229" w:rsidP="76374D11">
      <w:pPr>
        <w:pStyle w:val="BodyText"/>
        <w:rPr>
          <w:lang w:val="sr-Latn-RS"/>
        </w:rPr>
      </w:pPr>
      <w:r w:rsidRPr="7B2E1DF8">
        <w:rPr>
          <w:lang w:val="sr-Latn-RS"/>
        </w:rPr>
        <w:t>U ovom odeljku definisan je očekivani kvalitet u pogledu performansi, robusnosti, tolerancije na otkaze i lakoće korišćenja.</w:t>
      </w:r>
    </w:p>
    <w:p w14:paraId="3DE493FE" w14:textId="77777777" w:rsidR="00BC2229" w:rsidRDefault="00BC2229" w:rsidP="76374D11">
      <w:pPr>
        <w:pStyle w:val="BodyText"/>
        <w:rPr>
          <w:lang w:val="sr-Latn-RS"/>
        </w:rPr>
      </w:pPr>
      <w:r w:rsidRPr="7B2E1DF8">
        <w:rPr>
          <w:lang w:val="sr-Latn-RS"/>
        </w:rPr>
        <w:t>Dostupnost</w:t>
      </w:r>
      <w:r w:rsidR="00206E1F" w:rsidRPr="7B2E1DF8">
        <w:rPr>
          <w:lang w:val="sr-Latn-RS"/>
        </w:rPr>
        <w:t xml:space="preserve">:  </w:t>
      </w:r>
      <w:r w:rsidRPr="7B2E1DF8">
        <w:rPr>
          <w:lang w:val="sr-Latn-RS"/>
        </w:rPr>
        <w:t>Sistem će biti dostupan 24 časa dnevno, 7 dana u nedelji.</w:t>
      </w:r>
    </w:p>
    <w:p w14:paraId="4B12BEBD" w14:textId="77777777" w:rsidR="00206E1F" w:rsidRPr="003372D3" w:rsidRDefault="00BC2229" w:rsidP="76374D11">
      <w:pPr>
        <w:pStyle w:val="BodyText"/>
        <w:rPr>
          <w:lang w:val="sr-Latn-RS"/>
        </w:rPr>
      </w:pPr>
      <w:r w:rsidRPr="7B2E1DF8">
        <w:rPr>
          <w:lang w:val="sr-Latn-RS"/>
        </w:rPr>
        <w:t>Lakoća korišćenja:</w:t>
      </w:r>
      <w:r w:rsidR="00206E1F" w:rsidRPr="7B2E1DF8">
        <w:rPr>
          <w:lang w:val="sr-Latn-RS"/>
        </w:rPr>
        <w:t xml:space="preserve"> </w:t>
      </w:r>
      <w:r w:rsidR="0069445A" w:rsidRPr="7B2E1DF8">
        <w:rPr>
          <w:lang w:val="sr-Latn-RS"/>
        </w:rPr>
        <w:t xml:space="preserve"> </w:t>
      </w:r>
      <w:r w:rsidRPr="7B2E1DF8">
        <w:rPr>
          <w:lang w:val="sr-Latn-RS"/>
        </w:rPr>
        <w:t>Sistem će posedovati jednostavan i intuitivan interfejs prilagođen profilima korisnika koji će ga koristiti.</w:t>
      </w:r>
    </w:p>
    <w:p w14:paraId="157B79A2" w14:textId="77777777" w:rsidR="00206E1F" w:rsidRPr="003372D3" w:rsidRDefault="0069445A" w:rsidP="76374D11">
      <w:pPr>
        <w:pStyle w:val="BodyText"/>
        <w:rPr>
          <w:lang w:val="sr-Latn-RS"/>
        </w:rPr>
      </w:pPr>
      <w:r w:rsidRPr="7B2E1DF8">
        <w:rPr>
          <w:lang w:val="sr-Latn-RS"/>
        </w:rPr>
        <w:t>Održavanje</w:t>
      </w:r>
      <w:r w:rsidR="00206E1F" w:rsidRPr="7B2E1DF8">
        <w:rPr>
          <w:lang w:val="sr-Latn-RS"/>
        </w:rPr>
        <w:t xml:space="preserve">:  </w:t>
      </w:r>
      <w:r w:rsidRPr="7B2E1DF8">
        <w:rPr>
          <w:lang w:val="sr-Latn-RS"/>
        </w:rPr>
        <w:t xml:space="preserve">Sistem </w:t>
      </w:r>
      <w:r w:rsidR="001F7D36" w:rsidRPr="7B2E1DF8">
        <w:rPr>
          <w:lang w:val="sr-Latn-RS"/>
        </w:rPr>
        <w:t>treba</w:t>
      </w:r>
      <w:r w:rsidRPr="7B2E1DF8">
        <w:rPr>
          <w:lang w:val="sr-Latn-RS"/>
        </w:rPr>
        <w:t xml:space="preserve"> biti jednostavan za održavanje. Potrebno je izdvojiti grafički dizajn od sadržaja. Podatke koje čine sadržaj treba čuvati u bazi podataka</w:t>
      </w:r>
      <w:r w:rsidR="00206E1F" w:rsidRPr="7B2E1DF8">
        <w:rPr>
          <w:lang w:val="sr-Latn-RS"/>
        </w:rPr>
        <w:t>.</w:t>
      </w:r>
    </w:p>
    <w:p w14:paraId="44A49A4E" w14:textId="77777777" w:rsidR="00206E1F" w:rsidRPr="003372D3" w:rsidRDefault="00B849B5" w:rsidP="76374D11">
      <w:pPr>
        <w:pStyle w:val="Heading1"/>
        <w:tabs>
          <w:tab w:val="left" w:pos="1276"/>
        </w:tabs>
        <w:rPr>
          <w:lang w:val="sr-Latn-RS"/>
        </w:rPr>
      </w:pPr>
      <w:bookmarkStart w:id="40" w:name="_Toc67074883"/>
      <w:r w:rsidRPr="7B2E1DF8">
        <w:rPr>
          <w:lang w:val="sr-Latn-RS"/>
        </w:rPr>
        <w:t>Prioritet funkcionalnosti</w:t>
      </w:r>
      <w:bookmarkEnd w:id="40"/>
    </w:p>
    <w:p w14:paraId="043BC413" w14:textId="1E9B9E3A" w:rsidR="00206E1F" w:rsidRPr="003372D3" w:rsidRDefault="00CA62F9" w:rsidP="76374D11">
      <w:pPr>
        <w:pStyle w:val="BodyText"/>
        <w:rPr>
          <w:lang w:val="sr-Latn-RS"/>
        </w:rPr>
      </w:pPr>
      <w:r w:rsidRPr="7B2E1DF8">
        <w:rPr>
          <w:lang w:val="sr-Latn-RS"/>
        </w:rPr>
        <w:t>U ovom odeljku su date smernice u pogledu relativnog značaja predloženih funkcionalnosti</w:t>
      </w:r>
      <w:r w:rsidR="4E18137B" w:rsidRPr="7B2E1DF8">
        <w:rPr>
          <w:lang w:val="sr-Latn-RS"/>
        </w:rPr>
        <w:t xml:space="preserve">. </w:t>
      </w:r>
      <w:r w:rsidRPr="7B2E1DF8">
        <w:rPr>
          <w:lang w:val="sr-Latn-RS"/>
        </w:rPr>
        <w:t>Funkcionalnosti propisane u ovom dokumentu treba realizovati kroz konačnu verziju. Prioritet funkcionalnosti koje će biti realizovane je sledeći:</w:t>
      </w:r>
    </w:p>
    <w:p w14:paraId="212B36B2" w14:textId="4F11FADA" w:rsidR="00206E1F" w:rsidRPr="003372D3" w:rsidRDefault="72CB544C" w:rsidP="005A5431">
      <w:pPr>
        <w:pStyle w:val="BodyText"/>
        <w:numPr>
          <w:ilvl w:val="0"/>
          <w:numId w:val="2"/>
        </w:numPr>
        <w:tabs>
          <w:tab w:val="num" w:pos="1080"/>
        </w:tabs>
        <w:ind w:left="1080"/>
        <w:rPr>
          <w:lang w:val="sr-Latn-RS"/>
        </w:rPr>
      </w:pPr>
      <w:r w:rsidRPr="7B2E1DF8">
        <w:rPr>
          <w:lang w:val="sr-Latn-RS"/>
        </w:rPr>
        <w:t>Prijavljivanje na sistem i kreiranje naloga</w:t>
      </w:r>
    </w:p>
    <w:p w14:paraId="58783A9F" w14:textId="0449EFFF" w:rsidR="00206E1F" w:rsidRPr="003372D3" w:rsidRDefault="72CB544C" w:rsidP="005A5431">
      <w:pPr>
        <w:pStyle w:val="BodyText"/>
        <w:numPr>
          <w:ilvl w:val="0"/>
          <w:numId w:val="2"/>
        </w:numPr>
        <w:tabs>
          <w:tab w:val="num" w:pos="1080"/>
        </w:tabs>
        <w:ind w:left="1080"/>
        <w:rPr>
          <w:rFonts w:ascii="Arial" w:eastAsia="Arial" w:hAnsi="Arial" w:cs="Arial"/>
          <w:b/>
          <w:bCs/>
          <w:lang w:val="sr-Latn-RS"/>
        </w:rPr>
      </w:pPr>
      <w:r w:rsidRPr="7B2E1DF8">
        <w:rPr>
          <w:lang w:val="sr-Latn-RS"/>
        </w:rPr>
        <w:t>Kreiranje, upravljanje i brisanje tim</w:t>
      </w:r>
      <w:r w:rsidR="64CD57EF" w:rsidRPr="7B2E1DF8">
        <w:rPr>
          <w:lang w:val="sr-Latn-RS"/>
        </w:rPr>
        <w:t>a</w:t>
      </w:r>
    </w:p>
    <w:p w14:paraId="15CDB715" w14:textId="1F438D3E" w:rsidR="00206E1F" w:rsidRPr="003372D3" w:rsidRDefault="72CB544C" w:rsidP="005A5431">
      <w:pPr>
        <w:pStyle w:val="BodyText"/>
        <w:numPr>
          <w:ilvl w:val="0"/>
          <w:numId w:val="2"/>
        </w:numPr>
        <w:tabs>
          <w:tab w:val="num" w:pos="1080"/>
        </w:tabs>
        <w:ind w:left="1080"/>
        <w:rPr>
          <w:rFonts w:ascii="Arial" w:eastAsia="Arial" w:hAnsi="Arial" w:cs="Arial"/>
          <w:b/>
          <w:bCs/>
          <w:lang w:val="sr-Latn-RS"/>
        </w:rPr>
      </w:pPr>
      <w:r w:rsidRPr="7B2E1DF8">
        <w:rPr>
          <w:lang w:val="sr-Latn-RS"/>
        </w:rPr>
        <w:t>Kreiranje, upravljanje, arhiviranje i brisanje projekta</w:t>
      </w:r>
    </w:p>
    <w:p w14:paraId="2A8E1337" w14:textId="6B4B344E" w:rsidR="00206E1F" w:rsidRPr="003372D3" w:rsidRDefault="72CB544C" w:rsidP="005A5431">
      <w:pPr>
        <w:pStyle w:val="BodyText"/>
        <w:numPr>
          <w:ilvl w:val="0"/>
          <w:numId w:val="2"/>
        </w:numPr>
        <w:tabs>
          <w:tab w:val="num" w:pos="1080"/>
        </w:tabs>
        <w:ind w:left="1080"/>
        <w:rPr>
          <w:rFonts w:ascii="Arial" w:eastAsia="Arial" w:hAnsi="Arial" w:cs="Arial"/>
          <w:b/>
          <w:bCs/>
          <w:lang w:val="sr-Latn-RS"/>
        </w:rPr>
      </w:pPr>
      <w:r w:rsidRPr="7B2E1DF8">
        <w:rPr>
          <w:lang w:val="sr-Latn-RS"/>
        </w:rPr>
        <w:t>Kreiranje, upravljanje i brisanje liste u okviru projekta</w:t>
      </w:r>
    </w:p>
    <w:p w14:paraId="51EB0D74" w14:textId="06B8D7F3" w:rsidR="00206E1F" w:rsidRPr="003372D3" w:rsidRDefault="72CB544C" w:rsidP="005A5431">
      <w:pPr>
        <w:pStyle w:val="BodyText"/>
        <w:numPr>
          <w:ilvl w:val="0"/>
          <w:numId w:val="2"/>
        </w:numPr>
        <w:tabs>
          <w:tab w:val="num" w:pos="1080"/>
        </w:tabs>
        <w:ind w:left="1080"/>
        <w:rPr>
          <w:rFonts w:ascii="Arial" w:eastAsia="Arial" w:hAnsi="Arial" w:cs="Arial"/>
          <w:b/>
          <w:bCs/>
          <w:lang w:val="sr-Latn-RS"/>
        </w:rPr>
      </w:pPr>
      <w:r w:rsidRPr="7B2E1DF8">
        <w:rPr>
          <w:lang w:val="sr-Latn-RS"/>
        </w:rPr>
        <w:t>Kreiranje, upravljanje i brisanje zadataka u okviru liste</w:t>
      </w:r>
    </w:p>
    <w:p w14:paraId="271E3CEC" w14:textId="6B4CD915" w:rsidR="00206E1F" w:rsidRPr="003372D3" w:rsidRDefault="72CB544C" w:rsidP="005A5431">
      <w:pPr>
        <w:pStyle w:val="BodyText"/>
        <w:numPr>
          <w:ilvl w:val="0"/>
          <w:numId w:val="2"/>
        </w:numPr>
        <w:tabs>
          <w:tab w:val="num" w:pos="1080"/>
        </w:tabs>
        <w:ind w:left="1080"/>
        <w:rPr>
          <w:lang w:val="sr-Latn-RS"/>
        </w:rPr>
      </w:pPr>
      <w:r w:rsidRPr="7B2E1DF8">
        <w:rPr>
          <w:lang w:val="sr-Latn-RS"/>
        </w:rPr>
        <w:t xml:space="preserve">Grafički prikaz zadataka u okviru projekta </w:t>
      </w:r>
    </w:p>
    <w:p w14:paraId="67E9D435" w14:textId="7B1B94B2" w:rsidR="00206E1F" w:rsidRPr="003372D3" w:rsidRDefault="72CB544C" w:rsidP="005A5431">
      <w:pPr>
        <w:pStyle w:val="BodyText"/>
        <w:numPr>
          <w:ilvl w:val="0"/>
          <w:numId w:val="2"/>
        </w:numPr>
        <w:tabs>
          <w:tab w:val="num" w:pos="1080"/>
        </w:tabs>
        <w:ind w:left="1080"/>
        <w:rPr>
          <w:lang w:val="sr-Latn-RS"/>
        </w:rPr>
      </w:pPr>
      <w:r w:rsidRPr="7B2E1DF8">
        <w:rPr>
          <w:lang w:val="sr-Latn-RS"/>
        </w:rPr>
        <w:t xml:space="preserve">Poseban prozor za prikaz prioritetnih zadataka  </w:t>
      </w:r>
    </w:p>
    <w:p w14:paraId="45914968" w14:textId="22B34479" w:rsidR="00206E1F" w:rsidRPr="003372D3" w:rsidRDefault="72CB544C" w:rsidP="005A5431">
      <w:pPr>
        <w:pStyle w:val="BodyText"/>
        <w:numPr>
          <w:ilvl w:val="0"/>
          <w:numId w:val="2"/>
        </w:numPr>
        <w:tabs>
          <w:tab w:val="num" w:pos="1080"/>
        </w:tabs>
        <w:ind w:left="1080"/>
        <w:rPr>
          <w:lang w:val="sr-Latn-RS"/>
        </w:rPr>
      </w:pPr>
      <w:r w:rsidRPr="7B2E1DF8">
        <w:rPr>
          <w:lang w:val="sr-Latn-RS"/>
        </w:rPr>
        <w:t>Prikaz i ažuriranje podataka o projektima</w:t>
      </w:r>
    </w:p>
    <w:p w14:paraId="5A45F81E" w14:textId="0BA9200B" w:rsidR="00206E1F" w:rsidRPr="003372D3" w:rsidRDefault="72CB544C" w:rsidP="005A5431">
      <w:pPr>
        <w:pStyle w:val="BodyText"/>
        <w:numPr>
          <w:ilvl w:val="0"/>
          <w:numId w:val="2"/>
        </w:numPr>
        <w:tabs>
          <w:tab w:val="num" w:pos="1080"/>
        </w:tabs>
        <w:ind w:left="1080"/>
        <w:rPr>
          <w:lang w:val="sr-Latn-RS"/>
        </w:rPr>
      </w:pPr>
      <w:r w:rsidRPr="7B2E1DF8">
        <w:rPr>
          <w:lang w:val="sr-Latn-RS"/>
        </w:rPr>
        <w:t>Chat</w:t>
      </w:r>
    </w:p>
    <w:p w14:paraId="08D57C0D" w14:textId="3A9F6319" w:rsidR="00206E1F" w:rsidRPr="003372D3" w:rsidRDefault="4CA6C14F" w:rsidP="005A5431">
      <w:pPr>
        <w:pStyle w:val="BodyText"/>
        <w:numPr>
          <w:ilvl w:val="0"/>
          <w:numId w:val="2"/>
        </w:numPr>
        <w:tabs>
          <w:tab w:val="num" w:pos="1080"/>
        </w:tabs>
        <w:ind w:left="1080"/>
        <w:rPr>
          <w:lang w:val="sr-Latn-RS"/>
        </w:rPr>
      </w:pPr>
      <w:r w:rsidRPr="7B2E1DF8">
        <w:rPr>
          <w:lang w:val="sr-Latn-RS"/>
        </w:rPr>
        <w:t>Kalendar povezan sa obavezama članova tima</w:t>
      </w:r>
    </w:p>
    <w:p w14:paraId="7CDFDFB6" w14:textId="6CD18B44" w:rsidR="00206E1F" w:rsidRPr="003372D3" w:rsidRDefault="72CB544C" w:rsidP="005A5431">
      <w:pPr>
        <w:pStyle w:val="BodyText"/>
        <w:numPr>
          <w:ilvl w:val="0"/>
          <w:numId w:val="2"/>
        </w:numPr>
        <w:tabs>
          <w:tab w:val="num" w:pos="1080"/>
        </w:tabs>
        <w:ind w:left="1080"/>
        <w:rPr>
          <w:lang w:val="sr-Latn-RS"/>
        </w:rPr>
      </w:pPr>
      <w:r w:rsidRPr="7B2E1DF8">
        <w:rPr>
          <w:lang w:val="sr-Latn-RS"/>
        </w:rPr>
        <w:t>Podešavanje naloga i izgleda radne površine</w:t>
      </w:r>
    </w:p>
    <w:p w14:paraId="67FF06BD" w14:textId="275480DF" w:rsidR="00206E1F" w:rsidRPr="003372D3" w:rsidRDefault="72CB544C" w:rsidP="005A5431">
      <w:pPr>
        <w:pStyle w:val="BodyText"/>
        <w:numPr>
          <w:ilvl w:val="0"/>
          <w:numId w:val="2"/>
        </w:numPr>
        <w:tabs>
          <w:tab w:val="num" w:pos="1080"/>
        </w:tabs>
        <w:ind w:left="1080"/>
        <w:rPr>
          <w:lang w:val="sr-Latn-RS"/>
        </w:rPr>
      </w:pPr>
      <w:r w:rsidRPr="7B2E1DF8">
        <w:rPr>
          <w:lang w:val="sr-Latn-RS"/>
        </w:rPr>
        <w:t xml:space="preserve">Beleženje aktivnosti korisnika i push notifikacije </w:t>
      </w:r>
    </w:p>
    <w:p w14:paraId="7D65F672" w14:textId="203F2262" w:rsidR="00206E1F" w:rsidRPr="003372D3" w:rsidRDefault="72CB544C" w:rsidP="005A5431">
      <w:pPr>
        <w:pStyle w:val="BodyText"/>
        <w:numPr>
          <w:ilvl w:val="0"/>
          <w:numId w:val="2"/>
        </w:numPr>
        <w:tabs>
          <w:tab w:val="num" w:pos="1080"/>
        </w:tabs>
        <w:ind w:left="1080"/>
        <w:rPr>
          <w:lang w:val="sr-Latn-RS"/>
        </w:rPr>
      </w:pPr>
      <w:r w:rsidRPr="7B2E1DF8">
        <w:rPr>
          <w:lang w:val="sr-Latn-RS"/>
        </w:rPr>
        <w:t xml:space="preserve">Uputstvo za korišćenje aplikacije  </w:t>
      </w:r>
    </w:p>
    <w:p w14:paraId="344AEA6F" w14:textId="63333DBA" w:rsidR="00206E1F" w:rsidRPr="003372D3" w:rsidRDefault="224D0350" w:rsidP="005A5431">
      <w:pPr>
        <w:pStyle w:val="BodyText"/>
        <w:numPr>
          <w:ilvl w:val="0"/>
          <w:numId w:val="2"/>
        </w:numPr>
        <w:tabs>
          <w:tab w:val="num" w:pos="1080"/>
        </w:tabs>
        <w:ind w:left="1080"/>
        <w:rPr>
          <w:lang w:val="sr-Latn-RS"/>
        </w:rPr>
      </w:pPr>
      <w:r w:rsidRPr="7B2E1DF8">
        <w:rPr>
          <w:lang w:val="sr-Latn-RS"/>
        </w:rPr>
        <w:lastRenderedPageBreak/>
        <w:t>Mogućnost uređivanja teksta</w:t>
      </w:r>
    </w:p>
    <w:p w14:paraId="01DE9AFB" w14:textId="16C5F4F8" w:rsidR="00206E1F" w:rsidRPr="003372D3" w:rsidRDefault="224D0350" w:rsidP="005A5431">
      <w:pPr>
        <w:pStyle w:val="BodyText"/>
        <w:numPr>
          <w:ilvl w:val="0"/>
          <w:numId w:val="2"/>
        </w:numPr>
        <w:tabs>
          <w:tab w:val="num" w:pos="1080"/>
        </w:tabs>
        <w:ind w:left="1080"/>
        <w:rPr>
          <w:lang w:val="sr-Latn-RS"/>
        </w:rPr>
      </w:pPr>
      <w:r w:rsidRPr="7B2E1DF8">
        <w:rPr>
          <w:lang w:val="sr-Latn-RS"/>
        </w:rPr>
        <w:t>Dodavanje reakcija i komentara</w:t>
      </w:r>
    </w:p>
    <w:p w14:paraId="15ACE47C" w14:textId="39C7C033" w:rsidR="00206E1F" w:rsidRPr="003372D3" w:rsidRDefault="224D0350" w:rsidP="005A5431">
      <w:pPr>
        <w:pStyle w:val="BodyText"/>
        <w:numPr>
          <w:ilvl w:val="0"/>
          <w:numId w:val="2"/>
        </w:numPr>
        <w:tabs>
          <w:tab w:val="num" w:pos="1080"/>
        </w:tabs>
        <w:ind w:left="1080"/>
        <w:rPr>
          <w:lang w:val="sr-Latn-RS"/>
        </w:rPr>
      </w:pPr>
      <w:r w:rsidRPr="7B2E1DF8">
        <w:rPr>
          <w:lang w:val="sr-Latn-RS"/>
        </w:rPr>
        <w:t xml:space="preserve">Korišćenje šablona  </w:t>
      </w:r>
    </w:p>
    <w:p w14:paraId="036471F6" w14:textId="094B85A9" w:rsidR="00206E1F" w:rsidRPr="003372D3" w:rsidRDefault="5C0D33C7" w:rsidP="005A5431">
      <w:pPr>
        <w:pStyle w:val="BodyText"/>
        <w:numPr>
          <w:ilvl w:val="0"/>
          <w:numId w:val="2"/>
        </w:numPr>
        <w:tabs>
          <w:tab w:val="num" w:pos="1080"/>
        </w:tabs>
        <w:ind w:left="1080"/>
        <w:rPr>
          <w:lang w:val="sr-Latn-RS"/>
        </w:rPr>
      </w:pPr>
      <w:r w:rsidRPr="7B2E1DF8">
        <w:rPr>
          <w:lang w:val="sr-Latn-RS"/>
        </w:rPr>
        <w:t>Dodela tagova projektima i pretraga na osnovu njih</w:t>
      </w:r>
    </w:p>
    <w:p w14:paraId="18B84CE8" w14:textId="11DB2A75" w:rsidR="00206E1F" w:rsidRPr="00420CA4" w:rsidRDefault="00B849B5" w:rsidP="00420CA4">
      <w:pPr>
        <w:pStyle w:val="Heading1"/>
        <w:rPr>
          <w:lang w:val="sr-Latn-RS"/>
        </w:rPr>
      </w:pPr>
      <w:r w:rsidRPr="00420CA4">
        <w:rPr>
          <w:lang w:val="sr-Latn-RS"/>
        </w:rPr>
        <w:t>Zahtevi u pogledu standardizacije</w:t>
      </w:r>
    </w:p>
    <w:p w14:paraId="49CDE49C" w14:textId="68E93F2D" w:rsidR="649B18EA" w:rsidRDefault="65E738A8" w:rsidP="00F174A6">
      <w:pPr>
        <w:pStyle w:val="BodyText"/>
        <w:tabs>
          <w:tab w:val="num" w:pos="1080"/>
        </w:tabs>
        <w:rPr>
          <w:lang w:val="sr-Latn-RS"/>
        </w:rPr>
      </w:pPr>
      <w:r w:rsidRPr="7B2E1DF8">
        <w:rPr>
          <w:lang w:val="sr-Latn-RS"/>
        </w:rPr>
        <w:t>Nema posebnih zahteva u pogledu standardizacije.</w:t>
      </w:r>
    </w:p>
    <w:p w14:paraId="07A9A231" w14:textId="77777777" w:rsidR="00206E1F" w:rsidRPr="003372D3" w:rsidRDefault="00B849B5" w:rsidP="00F174A6">
      <w:pPr>
        <w:pStyle w:val="Heading1"/>
        <w:rPr>
          <w:lang w:val="sr-Latn-RS"/>
        </w:rPr>
      </w:pPr>
      <w:bookmarkStart w:id="41" w:name="_Toc67074884"/>
      <w:r w:rsidRPr="7B2E1DF8">
        <w:rPr>
          <w:lang w:val="sr-Latn-RS"/>
        </w:rPr>
        <w:t>Sistemski zahtevi</w:t>
      </w:r>
      <w:bookmarkEnd w:id="41"/>
    </w:p>
    <w:p w14:paraId="6482752C" w14:textId="41A2D08D" w:rsidR="00206E1F" w:rsidRPr="003372D3" w:rsidRDefault="265312DC" w:rsidP="76374D11">
      <w:pPr>
        <w:pStyle w:val="BodyText"/>
        <w:rPr>
          <w:lang w:val="sr-Latn-RS"/>
        </w:rPr>
      </w:pPr>
      <w:r w:rsidRPr="7B2E1DF8">
        <w:rPr>
          <w:lang w:val="sr-Latn-RS"/>
        </w:rPr>
        <w:t xml:space="preserve">Cogit </w:t>
      </w:r>
      <w:r w:rsidR="003356F6" w:rsidRPr="7B2E1DF8">
        <w:rPr>
          <w:lang w:val="sr-Latn-RS"/>
        </w:rPr>
        <w:t xml:space="preserve">sistem će biti realizovan korišćenjem </w:t>
      </w:r>
      <w:r w:rsidR="372E97D5" w:rsidRPr="7B2E1DF8">
        <w:rPr>
          <w:lang w:val="sr-Latn-RS"/>
        </w:rPr>
        <w:t xml:space="preserve">Node.js </w:t>
      </w:r>
      <w:r w:rsidR="003356F6" w:rsidRPr="7B2E1DF8">
        <w:rPr>
          <w:lang w:val="sr-Latn-RS"/>
        </w:rPr>
        <w:t>skripti, dok će kao DBMS koristiti M</w:t>
      </w:r>
      <w:r w:rsidR="250338ED" w:rsidRPr="7B2E1DF8">
        <w:rPr>
          <w:lang w:val="sr-Latn-RS"/>
        </w:rPr>
        <w:t>ongoDB</w:t>
      </w:r>
      <w:r w:rsidR="003356F6" w:rsidRPr="7B2E1DF8">
        <w:rPr>
          <w:lang w:val="sr-Latn-RS"/>
        </w:rPr>
        <w:t>.</w:t>
      </w:r>
    </w:p>
    <w:p w14:paraId="3BB7CD0D" w14:textId="77777777" w:rsidR="003356F6" w:rsidRDefault="003356F6" w:rsidP="76374D11">
      <w:pPr>
        <w:pStyle w:val="BodyText"/>
        <w:rPr>
          <w:lang w:val="sr-Latn-RS"/>
        </w:rPr>
      </w:pPr>
      <w:r w:rsidRPr="7B2E1DF8">
        <w:rPr>
          <w:lang w:val="sr-Latn-RS"/>
        </w:rPr>
        <w:t>Korisnički interfejs Web aplikacije mora da bude optimizovan za sledeće Web čitače:</w:t>
      </w:r>
    </w:p>
    <w:p w14:paraId="37226968" w14:textId="64537A7F" w:rsidR="38422E8E" w:rsidRDefault="38422E8E" w:rsidP="005A5431">
      <w:pPr>
        <w:pStyle w:val="BodyText"/>
        <w:numPr>
          <w:ilvl w:val="0"/>
          <w:numId w:val="11"/>
        </w:numPr>
        <w:rPr>
          <w:lang w:val="sr-Latn-RS"/>
        </w:rPr>
      </w:pPr>
      <w:r w:rsidRPr="7B2E1DF8">
        <w:rPr>
          <w:lang w:val="sr-Latn-RS"/>
        </w:rPr>
        <w:t>Google Chrome</w:t>
      </w:r>
    </w:p>
    <w:p w14:paraId="1BA5CD15" w14:textId="65810F52" w:rsidR="003356F6" w:rsidRDefault="003356F6" w:rsidP="005A5431">
      <w:pPr>
        <w:pStyle w:val="BodyText"/>
        <w:numPr>
          <w:ilvl w:val="0"/>
          <w:numId w:val="11"/>
        </w:numPr>
        <w:rPr>
          <w:lang w:val="sr-Latn-RS"/>
        </w:rPr>
      </w:pPr>
      <w:r w:rsidRPr="7B2E1DF8">
        <w:rPr>
          <w:lang w:val="sr-Latn-RS"/>
        </w:rPr>
        <w:t>Opera</w:t>
      </w:r>
    </w:p>
    <w:p w14:paraId="64C344FF" w14:textId="48698376" w:rsidR="00206E1F" w:rsidRPr="003372D3" w:rsidRDefault="003356F6" w:rsidP="005A5431">
      <w:pPr>
        <w:pStyle w:val="BodyText"/>
        <w:numPr>
          <w:ilvl w:val="0"/>
          <w:numId w:val="11"/>
        </w:numPr>
        <w:rPr>
          <w:lang w:val="sr-Latn-RS"/>
        </w:rPr>
      </w:pPr>
      <w:r w:rsidRPr="7B2E1DF8">
        <w:rPr>
          <w:lang w:val="sr-Latn-RS"/>
        </w:rPr>
        <w:t>FireFox (Mozilla)</w:t>
      </w:r>
    </w:p>
    <w:p w14:paraId="745E4DA0" w14:textId="6AD8D45B" w:rsidR="0342CA9D" w:rsidRDefault="0342CA9D" w:rsidP="005A5431">
      <w:pPr>
        <w:pStyle w:val="BodyText"/>
        <w:numPr>
          <w:ilvl w:val="0"/>
          <w:numId w:val="11"/>
        </w:numPr>
        <w:rPr>
          <w:lang w:val="sr-Latn-RS"/>
        </w:rPr>
      </w:pPr>
      <w:r w:rsidRPr="7B2E1DF8">
        <w:rPr>
          <w:lang w:val="sr-Latn-RS"/>
        </w:rPr>
        <w:t>Edge</w:t>
      </w:r>
    </w:p>
    <w:p w14:paraId="4CB256FA" w14:textId="77777777" w:rsidR="00206E1F" w:rsidRPr="003372D3" w:rsidRDefault="00B849B5" w:rsidP="00F174A6">
      <w:pPr>
        <w:pStyle w:val="Heading1"/>
        <w:rPr>
          <w:lang w:val="sr-Latn-RS"/>
        </w:rPr>
      </w:pPr>
      <w:bookmarkStart w:id="42" w:name="_Toc67074885"/>
      <w:r w:rsidRPr="7B2E1DF8">
        <w:rPr>
          <w:lang w:val="sr-Latn-RS"/>
        </w:rPr>
        <w:t>Zahtevi u pogledu performansi</w:t>
      </w:r>
      <w:bookmarkEnd w:id="42"/>
    </w:p>
    <w:p w14:paraId="0594A1FE" w14:textId="77777777" w:rsidR="00206E1F" w:rsidRPr="003372D3" w:rsidRDefault="001D0890" w:rsidP="76374D11">
      <w:pPr>
        <w:pStyle w:val="BodyText"/>
        <w:rPr>
          <w:lang w:val="sr-Latn-RS"/>
        </w:rPr>
      </w:pPr>
      <w:r w:rsidRPr="7B2E1DF8">
        <w:rPr>
          <w:lang w:val="sr-Latn-RS"/>
        </w:rPr>
        <w:t>Nema posebnih zahteva u pogledu performansi sistema.</w:t>
      </w:r>
    </w:p>
    <w:p w14:paraId="72F666FA" w14:textId="77777777" w:rsidR="00206E1F" w:rsidRPr="003372D3" w:rsidRDefault="00B849B5" w:rsidP="00F174A6">
      <w:pPr>
        <w:pStyle w:val="Heading1"/>
        <w:rPr>
          <w:lang w:val="sr-Latn-RS"/>
        </w:rPr>
      </w:pPr>
      <w:bookmarkStart w:id="43" w:name="_Toc67074886"/>
      <w:r w:rsidRPr="7B2E1DF8">
        <w:rPr>
          <w:lang w:val="sr-Latn-RS"/>
        </w:rPr>
        <w:t>Zahtevi u pogledu okruženja</w:t>
      </w:r>
      <w:bookmarkEnd w:id="43"/>
    </w:p>
    <w:p w14:paraId="430DD504" w14:textId="77777777" w:rsidR="00206E1F" w:rsidRPr="003372D3" w:rsidRDefault="009A291F" w:rsidP="76374D11">
      <w:pPr>
        <w:pStyle w:val="BodyText"/>
        <w:rPr>
          <w:lang w:val="sr-Latn-RS"/>
        </w:rPr>
      </w:pPr>
      <w:r w:rsidRPr="7B2E1DF8">
        <w:rPr>
          <w:lang w:val="sr-Latn-RS"/>
        </w:rPr>
        <w:t>Nema posebnih zahteva u pogledu okruženja</w:t>
      </w:r>
      <w:r w:rsidR="00206E1F" w:rsidRPr="7B2E1DF8">
        <w:rPr>
          <w:lang w:val="sr-Latn-RS"/>
        </w:rPr>
        <w:t xml:space="preserve">. </w:t>
      </w:r>
    </w:p>
    <w:p w14:paraId="5D673CE9" w14:textId="77777777" w:rsidR="00206E1F" w:rsidRPr="003372D3" w:rsidRDefault="00B849B5" w:rsidP="76374D11">
      <w:pPr>
        <w:pStyle w:val="Heading1"/>
        <w:rPr>
          <w:lang w:val="sr-Latn-RS"/>
        </w:rPr>
      </w:pPr>
      <w:bookmarkStart w:id="44" w:name="_Toc67074887"/>
      <w:r w:rsidRPr="7B2E1DF8">
        <w:rPr>
          <w:lang w:val="sr-Latn-RS"/>
        </w:rPr>
        <w:t>Dokumentacija</w:t>
      </w:r>
      <w:bookmarkEnd w:id="44"/>
    </w:p>
    <w:p w14:paraId="7331829D" w14:textId="44795692" w:rsidR="00206E1F" w:rsidRPr="003372D3" w:rsidRDefault="00967902" w:rsidP="76374D11">
      <w:pPr>
        <w:pStyle w:val="BodyText"/>
        <w:rPr>
          <w:lang w:val="sr-Latn-RS"/>
        </w:rPr>
      </w:pPr>
      <w:r w:rsidRPr="7B2E1DF8">
        <w:rPr>
          <w:lang w:val="sr-Latn-RS"/>
        </w:rPr>
        <w:t xml:space="preserve">U ovom odeljku su opisani zahtevi u pogledu dokumentacije koju treba pripremiti za </w:t>
      </w:r>
      <w:r w:rsidR="390724B9" w:rsidRPr="7B2E1DF8">
        <w:rPr>
          <w:lang w:val="sr-Latn-RS"/>
        </w:rPr>
        <w:t>Cogit</w:t>
      </w:r>
      <w:r w:rsidRPr="7B2E1DF8">
        <w:rPr>
          <w:lang w:val="sr-Latn-RS"/>
        </w:rPr>
        <w:t xml:space="preserve"> projekat.</w:t>
      </w:r>
    </w:p>
    <w:p w14:paraId="39D179CC" w14:textId="77777777" w:rsidR="00206E1F" w:rsidRPr="003372D3" w:rsidRDefault="00B849B5" w:rsidP="00F174A6">
      <w:pPr>
        <w:pStyle w:val="Heading1"/>
        <w:rPr>
          <w:lang w:val="sr-Latn-RS"/>
        </w:rPr>
      </w:pPr>
      <w:bookmarkStart w:id="45" w:name="_Toc67074888"/>
      <w:r w:rsidRPr="7B2E1DF8">
        <w:rPr>
          <w:lang w:val="sr-Latn-RS"/>
        </w:rPr>
        <w:t>Korisničko uputstvo</w:t>
      </w:r>
      <w:bookmarkEnd w:id="45"/>
    </w:p>
    <w:p w14:paraId="6BCF5406" w14:textId="32851D8E" w:rsidR="00206E1F" w:rsidRPr="003372D3" w:rsidRDefault="0063574A" w:rsidP="76374D11">
      <w:pPr>
        <w:pStyle w:val="BodyText"/>
        <w:rPr>
          <w:lang w:val="sr-Latn-RS"/>
        </w:rPr>
      </w:pPr>
      <w:r w:rsidRPr="7B2E1DF8">
        <w:rPr>
          <w:lang w:val="sr-Latn-RS"/>
        </w:rPr>
        <w:t xml:space="preserve">Sistem će biti intuitivan za korišćenje </w:t>
      </w:r>
      <w:r w:rsidR="3CDD1501" w:rsidRPr="7B2E1DF8">
        <w:rPr>
          <w:lang w:val="sr-Latn-RS"/>
        </w:rPr>
        <w:t>i</w:t>
      </w:r>
      <w:r w:rsidRPr="7B2E1DF8">
        <w:rPr>
          <w:lang w:val="sr-Latn-RS"/>
        </w:rPr>
        <w:t xml:space="preserve"> neće posedovati </w:t>
      </w:r>
      <w:r w:rsidR="00097F43" w:rsidRPr="7B2E1DF8">
        <w:rPr>
          <w:lang w:val="sr-Latn-RS"/>
        </w:rPr>
        <w:t xml:space="preserve">štampano </w:t>
      </w:r>
      <w:r w:rsidRPr="7B2E1DF8">
        <w:rPr>
          <w:lang w:val="sr-Latn-RS"/>
        </w:rPr>
        <w:t>korisničko uputstvo</w:t>
      </w:r>
      <w:r w:rsidR="00206E1F" w:rsidRPr="7B2E1DF8">
        <w:rPr>
          <w:lang w:val="sr-Latn-RS"/>
        </w:rPr>
        <w:t>.</w:t>
      </w:r>
    </w:p>
    <w:p w14:paraId="1B9CB232" w14:textId="77777777" w:rsidR="00206E1F" w:rsidRPr="003372D3" w:rsidRDefault="00206E1F" w:rsidP="00F174A6">
      <w:pPr>
        <w:pStyle w:val="Heading1"/>
        <w:rPr>
          <w:lang w:val="sr-Latn-RS"/>
        </w:rPr>
      </w:pPr>
      <w:bookmarkStart w:id="46" w:name="_Toc67074889"/>
      <w:r w:rsidRPr="7B2E1DF8">
        <w:rPr>
          <w:i/>
          <w:iCs/>
          <w:lang w:val="sr-Latn-RS"/>
        </w:rPr>
        <w:t>Online</w:t>
      </w:r>
      <w:r w:rsidRPr="7B2E1DF8">
        <w:rPr>
          <w:lang w:val="sr-Latn-RS"/>
        </w:rPr>
        <w:t xml:space="preserve"> </w:t>
      </w:r>
      <w:r w:rsidR="00D20F4E" w:rsidRPr="7B2E1DF8">
        <w:rPr>
          <w:lang w:val="sr-Latn-RS"/>
        </w:rPr>
        <w:t>uputstvo</w:t>
      </w:r>
      <w:bookmarkEnd w:id="46"/>
    </w:p>
    <w:p w14:paraId="0D841469" w14:textId="77777777" w:rsidR="00206E1F" w:rsidRPr="003372D3" w:rsidRDefault="00097F43" w:rsidP="00F174A6">
      <w:pPr>
        <w:pStyle w:val="BodyText"/>
        <w:rPr>
          <w:lang w:val="sr-Latn-RS"/>
        </w:rPr>
      </w:pPr>
      <w:r w:rsidRPr="7B2E1DF8">
        <w:rPr>
          <w:lang w:val="sr-Latn-RS"/>
        </w:rPr>
        <w:t xml:space="preserve">Potrebno je obezbediti </w:t>
      </w:r>
      <w:r w:rsidRPr="7B2E1DF8">
        <w:rPr>
          <w:i/>
          <w:iCs/>
          <w:lang w:val="sr-Latn-RS"/>
        </w:rPr>
        <w:t>o</w:t>
      </w:r>
      <w:r w:rsidR="0063574A" w:rsidRPr="7B2E1DF8">
        <w:rPr>
          <w:i/>
          <w:iCs/>
          <w:lang w:val="sr-Latn-RS"/>
        </w:rPr>
        <w:t>nline</w:t>
      </w:r>
      <w:r w:rsidR="0063574A" w:rsidRPr="7B2E1DF8">
        <w:rPr>
          <w:lang w:val="sr-Latn-RS"/>
        </w:rPr>
        <w:t xml:space="preserve"> uputstvo </w:t>
      </w:r>
      <w:r w:rsidRPr="7B2E1DF8">
        <w:rPr>
          <w:lang w:val="sr-Latn-RS"/>
        </w:rPr>
        <w:t>za neke od naprednijih funkcionalnosti sistema. Online uputstvo treba koncipirati kao podršku za obavljanje odgovarajućih aktivnosti</w:t>
      </w:r>
      <w:r w:rsidR="00206E1F" w:rsidRPr="7B2E1DF8">
        <w:rPr>
          <w:lang w:val="sr-Latn-RS"/>
        </w:rPr>
        <w:t>.</w:t>
      </w:r>
    </w:p>
    <w:p w14:paraId="5D988985" w14:textId="77777777" w:rsidR="00206E1F" w:rsidRPr="003372D3" w:rsidRDefault="00D20F4E" w:rsidP="00F174A6">
      <w:pPr>
        <w:pStyle w:val="Heading1"/>
        <w:rPr>
          <w:lang w:val="sr-Latn-RS"/>
        </w:rPr>
      </w:pPr>
      <w:bookmarkStart w:id="47" w:name="_Toc67074890"/>
      <w:r w:rsidRPr="7B2E1DF8">
        <w:rPr>
          <w:lang w:val="sr-Latn-RS"/>
        </w:rPr>
        <w:t>Uputstvo za instalaciju i konfigurisanje</w:t>
      </w:r>
      <w:bookmarkEnd w:id="47"/>
    </w:p>
    <w:p w14:paraId="34FA64D7" w14:textId="6BCCAFD7" w:rsidR="00206E1F" w:rsidRPr="003372D3" w:rsidRDefault="7E734743" w:rsidP="7B2E1DF8">
      <w:pPr>
        <w:pStyle w:val="BodyText"/>
        <w:rPr>
          <w:lang w:val="sr-Latn-RS"/>
        </w:rPr>
      </w:pPr>
      <w:r w:rsidRPr="7B2E1DF8">
        <w:rPr>
          <w:lang w:val="sr-Latn-RS"/>
        </w:rPr>
        <w:t>Ne postoji u</w:t>
      </w:r>
      <w:r w:rsidR="001D0890" w:rsidRPr="7B2E1DF8">
        <w:rPr>
          <w:lang w:val="sr-Latn-RS"/>
        </w:rPr>
        <w:t>putstvo za instalaciju i konfigurisanje serverskog dela sistema</w:t>
      </w:r>
      <w:r w:rsidR="2BDD933F" w:rsidRPr="7B2E1DF8">
        <w:rPr>
          <w:lang w:val="sr-Latn-RS"/>
        </w:rPr>
        <w:t>.</w:t>
      </w:r>
    </w:p>
    <w:p w14:paraId="1183C2D9" w14:textId="77777777" w:rsidR="00206E1F" w:rsidRPr="003372D3" w:rsidRDefault="00D20F4E" w:rsidP="00F174A6">
      <w:pPr>
        <w:pStyle w:val="Heading1"/>
        <w:rPr>
          <w:lang w:val="sr-Latn-RS"/>
        </w:rPr>
      </w:pPr>
      <w:bookmarkStart w:id="48" w:name="_Toc67074891"/>
      <w:r w:rsidRPr="7B2E1DF8">
        <w:rPr>
          <w:lang w:val="sr-Latn-RS"/>
        </w:rPr>
        <w:t>Pakovanje proizvoda</w:t>
      </w:r>
      <w:bookmarkEnd w:id="48"/>
    </w:p>
    <w:p w14:paraId="5A9927CC" w14:textId="77777777" w:rsidR="00206E1F" w:rsidRPr="003372D3" w:rsidRDefault="00967902" w:rsidP="76374D11">
      <w:pPr>
        <w:pStyle w:val="BodyText"/>
        <w:rPr>
          <w:lang w:val="sr-Latn-RS"/>
        </w:rPr>
      </w:pPr>
      <w:r w:rsidRPr="7B2E1DF8">
        <w:rPr>
          <w:lang w:val="sr-Latn-RS"/>
        </w:rPr>
        <w:t>Proizvod ne zahteva posebno pakovanje jer nije namenjen širokom tržištu</w:t>
      </w:r>
      <w:r w:rsidR="00206E1F" w:rsidRPr="7B2E1DF8">
        <w:rPr>
          <w:lang w:val="sr-Latn-RS"/>
        </w:rPr>
        <w:t>.</w:t>
      </w:r>
    </w:p>
    <w:sectPr w:rsidR="00206E1F" w:rsidRPr="003372D3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4EED8" w14:textId="77777777" w:rsidR="00F16DD9" w:rsidRDefault="00F16DD9">
      <w:r>
        <w:separator/>
      </w:r>
    </w:p>
  </w:endnote>
  <w:endnote w:type="continuationSeparator" w:id="0">
    <w:p w14:paraId="161D9F09" w14:textId="77777777" w:rsidR="00F16DD9" w:rsidRDefault="00F16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28121" w14:textId="77777777" w:rsidR="008D15A8" w:rsidRDefault="008D15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FB9E20" w14:textId="77777777" w:rsidR="008D15A8" w:rsidRDefault="008D15A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8D15A8" w14:paraId="5D536913" w14:textId="77777777" w:rsidTr="76374D11">
      <w:tc>
        <w:tcPr>
          <w:tcW w:w="3120" w:type="dxa"/>
        </w:tcPr>
        <w:p w14:paraId="77C71157" w14:textId="1BC9B163" w:rsidR="008D15A8" w:rsidRDefault="008D15A8" w:rsidP="76374D11">
          <w:pPr>
            <w:pStyle w:val="Header"/>
            <w:ind w:left="-115"/>
          </w:pPr>
        </w:p>
      </w:tc>
      <w:tc>
        <w:tcPr>
          <w:tcW w:w="3120" w:type="dxa"/>
        </w:tcPr>
        <w:p w14:paraId="61AE200B" w14:textId="4109B5BE" w:rsidR="008D15A8" w:rsidRDefault="008D15A8" w:rsidP="76374D11">
          <w:pPr>
            <w:pStyle w:val="Header"/>
            <w:jc w:val="center"/>
          </w:pPr>
        </w:p>
      </w:tc>
      <w:tc>
        <w:tcPr>
          <w:tcW w:w="3120" w:type="dxa"/>
        </w:tcPr>
        <w:p w14:paraId="4BC8037E" w14:textId="384C8D90" w:rsidR="008D15A8" w:rsidRDefault="008D15A8" w:rsidP="76374D11">
          <w:pPr>
            <w:pStyle w:val="Header"/>
            <w:ind w:right="-115"/>
            <w:jc w:val="right"/>
          </w:pPr>
        </w:p>
      </w:tc>
    </w:tr>
  </w:tbl>
  <w:p w14:paraId="77951709" w14:textId="2195CE3B" w:rsidR="008D15A8" w:rsidRDefault="008D15A8" w:rsidP="76374D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8D15A8" w:rsidRPr="003372D3" w14:paraId="43BB418B" w14:textId="77777777" w:rsidTr="76374D11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31F4DE5D" w14:textId="6E97A69F" w:rsidR="008D15A8" w:rsidRPr="003372D3" w:rsidRDefault="008D15A8" w:rsidP="76374D11">
          <w:pPr>
            <w:ind w:right="360"/>
            <w:rPr>
              <w:lang w:val="sr-Latn-RS"/>
            </w:rPr>
          </w:pPr>
          <w:r w:rsidRPr="76374D11">
            <w:rPr>
              <w:lang w:val="sr-Latn-R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0101B0DB" w14:textId="14E074D9" w:rsidR="008D15A8" w:rsidRPr="003372D3" w:rsidRDefault="008D15A8" w:rsidP="76374D11">
          <w:pPr>
            <w:jc w:val="center"/>
            <w:rPr>
              <w:lang w:val="sr-Latn-RS"/>
            </w:rPr>
          </w:pPr>
          <w:r w:rsidRPr="76374D11">
            <w:rPr>
              <w:lang w:val="sr-Latn-RS"/>
            </w:rPr>
            <w:t>@AmanSoft, 2021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637AB1DE" w14:textId="77777777" w:rsidR="008D15A8" w:rsidRPr="003372D3" w:rsidRDefault="008D15A8" w:rsidP="76374D11">
          <w:pPr>
            <w:jc w:val="right"/>
            <w:rPr>
              <w:lang w:val="sr-Latn-RS"/>
            </w:rPr>
          </w:pPr>
          <w:r w:rsidRPr="76374D11">
            <w:rPr>
              <w:lang w:val="sr-Latn-RS"/>
            </w:rPr>
            <w:t xml:space="preserve">Strana </w:t>
          </w:r>
          <w:r w:rsidRPr="76374D11">
            <w:rPr>
              <w:rStyle w:val="PageNumber"/>
              <w:lang w:val="sr-Latn-RS"/>
            </w:rPr>
            <w:fldChar w:fldCharType="begin"/>
          </w:r>
          <w:r w:rsidRPr="76374D11">
            <w:rPr>
              <w:rStyle w:val="PageNumber"/>
              <w:lang w:val="sr-Latn-CS"/>
            </w:rPr>
            <w:instrText xml:space="preserve"> PAGE </w:instrText>
          </w:r>
          <w:r w:rsidRPr="76374D11">
            <w:rPr>
              <w:rStyle w:val="PageNumber"/>
              <w:lang w:val="sr-Latn-CS"/>
            </w:rPr>
            <w:fldChar w:fldCharType="separate"/>
          </w:r>
          <w:r w:rsidRPr="76374D11">
            <w:rPr>
              <w:rStyle w:val="PageNumber"/>
              <w:lang w:val="sr-Latn-RS"/>
            </w:rPr>
            <w:t>12</w:t>
          </w:r>
          <w:r w:rsidRPr="76374D11">
            <w:rPr>
              <w:rStyle w:val="PageNumber"/>
              <w:lang w:val="sr-Latn-RS"/>
            </w:rPr>
            <w:fldChar w:fldCharType="end"/>
          </w:r>
          <w:r w:rsidRPr="76374D11">
            <w:rPr>
              <w:rStyle w:val="PageNumber"/>
              <w:lang w:val="sr-Latn-RS"/>
            </w:rPr>
            <w:t xml:space="preserve"> od </w:t>
          </w:r>
          <w:r w:rsidRPr="76374D11">
            <w:rPr>
              <w:rStyle w:val="PageNumber"/>
              <w:lang w:val="sr-Latn-RS"/>
            </w:rPr>
            <w:fldChar w:fldCharType="begin"/>
          </w:r>
          <w:r>
            <w:instrText xml:space="preserve"> NUMPAGES  \* MERGEFORMAT </w:instrText>
          </w:r>
          <w:r w:rsidRPr="76374D11">
            <w:fldChar w:fldCharType="separate"/>
          </w:r>
          <w:r w:rsidRPr="76374D11">
            <w:rPr>
              <w:rStyle w:val="PageNumber"/>
              <w:lang w:val="sr-Latn-RS"/>
            </w:rPr>
            <w:t>12</w:t>
          </w:r>
          <w:r w:rsidRPr="76374D11">
            <w:rPr>
              <w:rStyle w:val="PageNumber"/>
              <w:lang w:val="sr-Latn-RS"/>
            </w:rPr>
            <w:fldChar w:fldCharType="end"/>
          </w:r>
        </w:p>
      </w:tc>
    </w:tr>
  </w:tbl>
  <w:p w14:paraId="2BA226A1" w14:textId="77777777" w:rsidR="008D15A8" w:rsidRPr="003372D3" w:rsidRDefault="008D15A8" w:rsidP="76374D11">
    <w:pPr>
      <w:pStyle w:val="Footer"/>
      <w:rPr>
        <w:lang w:val="sr-Latn-R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805D2" w14:textId="77777777" w:rsidR="008D15A8" w:rsidRDefault="008D15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9D1A1" w14:textId="77777777" w:rsidR="00F16DD9" w:rsidRDefault="00F16DD9">
      <w:r>
        <w:separator/>
      </w:r>
    </w:p>
  </w:footnote>
  <w:footnote w:type="continuationSeparator" w:id="0">
    <w:p w14:paraId="288549E1" w14:textId="77777777" w:rsidR="00F16DD9" w:rsidRDefault="00F16D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F9E56" w14:textId="77777777" w:rsidR="008D15A8" w:rsidRDefault="008D15A8">
    <w:pPr>
      <w:rPr>
        <w:sz w:val="24"/>
      </w:rPr>
    </w:pPr>
  </w:p>
  <w:p w14:paraId="44E871BC" w14:textId="77777777" w:rsidR="008D15A8" w:rsidRDefault="008D15A8">
    <w:pPr>
      <w:pBdr>
        <w:top w:val="single" w:sz="6" w:space="1" w:color="auto"/>
      </w:pBdr>
      <w:rPr>
        <w:sz w:val="24"/>
      </w:rPr>
    </w:pPr>
  </w:p>
  <w:p w14:paraId="0C528934" w14:textId="65E8D980" w:rsidR="008D15A8" w:rsidRDefault="008D15A8" w:rsidP="76374D11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 w:rsidRPr="76374D11">
      <w:rPr>
        <w:rFonts w:ascii="Arial" w:hAnsi="Arial"/>
        <w:b/>
        <w:bCs/>
        <w:sz w:val="36"/>
        <w:szCs w:val="36"/>
      </w:rPr>
      <w:t>AmanSoft</w:t>
    </w:r>
  </w:p>
  <w:p w14:paraId="144A5D23" w14:textId="77777777" w:rsidR="008D15A8" w:rsidRDefault="008D15A8">
    <w:pPr>
      <w:pBdr>
        <w:bottom w:val="single" w:sz="6" w:space="1" w:color="auto"/>
      </w:pBdr>
      <w:jc w:val="right"/>
      <w:rPr>
        <w:sz w:val="24"/>
      </w:rPr>
    </w:pPr>
  </w:p>
  <w:p w14:paraId="738610EB" w14:textId="77777777" w:rsidR="008D15A8" w:rsidRDefault="008D15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D15A8" w:rsidRPr="003372D3" w14:paraId="2565E51A" w14:textId="77777777" w:rsidTr="76374D11">
      <w:tc>
        <w:tcPr>
          <w:tcW w:w="6379" w:type="dxa"/>
        </w:tcPr>
        <w:p w14:paraId="4C84A036" w14:textId="6874F8F8" w:rsidR="008D15A8" w:rsidRPr="003372D3" w:rsidRDefault="008D15A8" w:rsidP="76374D11">
          <w:pPr>
            <w:rPr>
              <w:lang w:val="sr-Latn-RS"/>
            </w:rPr>
          </w:pPr>
          <w:r w:rsidRPr="76374D11">
            <w:rPr>
              <w:lang w:val="sr-Latn-RS"/>
            </w:rPr>
            <w:t>Cogit</w:t>
          </w:r>
        </w:p>
      </w:tc>
      <w:tc>
        <w:tcPr>
          <w:tcW w:w="3179" w:type="dxa"/>
        </w:tcPr>
        <w:p w14:paraId="06F89D34" w14:textId="77777777" w:rsidR="008D15A8" w:rsidRPr="003372D3" w:rsidRDefault="008D15A8" w:rsidP="76374D11">
          <w:pPr>
            <w:tabs>
              <w:tab w:val="left" w:pos="1135"/>
            </w:tabs>
            <w:spacing w:before="40"/>
            <w:ind w:right="68"/>
            <w:rPr>
              <w:lang w:val="sr-Latn-RS"/>
            </w:rPr>
          </w:pPr>
          <w:r w:rsidRPr="76374D11">
            <w:rPr>
              <w:lang w:val="sr-Latn-RS"/>
            </w:rPr>
            <w:t xml:space="preserve">  Verzija:           1.0</w:t>
          </w:r>
        </w:p>
      </w:tc>
    </w:tr>
    <w:tr w:rsidR="008D15A8" w:rsidRPr="003372D3" w14:paraId="77C69BA9" w14:textId="77777777" w:rsidTr="76374D11">
      <w:tc>
        <w:tcPr>
          <w:tcW w:w="6379" w:type="dxa"/>
        </w:tcPr>
        <w:p w14:paraId="7150EB76" w14:textId="77777777" w:rsidR="008D15A8" w:rsidRPr="003372D3" w:rsidRDefault="008D15A8" w:rsidP="76374D11">
          <w:pPr>
            <w:rPr>
              <w:lang w:val="sr-Latn-RS"/>
            </w:rPr>
          </w:pPr>
          <w:r w:rsidRPr="76374D11">
            <w:rPr>
              <w:lang w:val="sr-Latn-RS"/>
            </w:rPr>
            <w:t>Vizija sistema</w:t>
          </w:r>
        </w:p>
      </w:tc>
      <w:tc>
        <w:tcPr>
          <w:tcW w:w="3179" w:type="dxa"/>
        </w:tcPr>
        <w:p w14:paraId="2E909852" w14:textId="5326CD87" w:rsidR="008D15A8" w:rsidRPr="003372D3" w:rsidRDefault="008D15A8" w:rsidP="76374D11">
          <w:pPr>
            <w:rPr>
              <w:lang w:val="sr-Latn-RS"/>
            </w:rPr>
          </w:pPr>
          <w:r w:rsidRPr="76374D11">
            <w:rPr>
              <w:lang w:val="sr-Latn-RS"/>
            </w:rPr>
            <w:t xml:space="preserve">  Datum:  12.03.2021. god.</w:t>
          </w:r>
        </w:p>
      </w:tc>
    </w:tr>
    <w:tr w:rsidR="008D15A8" w:rsidRPr="003372D3" w14:paraId="1DCDFFF4" w14:textId="77777777" w:rsidTr="76374D11">
      <w:tc>
        <w:tcPr>
          <w:tcW w:w="9558" w:type="dxa"/>
          <w:gridSpan w:val="2"/>
        </w:tcPr>
        <w:p w14:paraId="43B2740A" w14:textId="5AA9CAAE" w:rsidR="008D15A8" w:rsidRPr="003372D3" w:rsidRDefault="008D15A8" w:rsidP="76374D11">
          <w:pPr>
            <w:rPr>
              <w:lang w:val="sr-Latn-RS"/>
            </w:rPr>
          </w:pPr>
          <w:r w:rsidRPr="76374D11">
            <w:rPr>
              <w:lang w:val="sr-Latn-RS"/>
            </w:rPr>
            <w:t>AmanSoft-Cogit-03</w:t>
          </w:r>
        </w:p>
      </w:tc>
    </w:tr>
  </w:tbl>
  <w:p w14:paraId="17AD93B2" w14:textId="77777777" w:rsidR="008D15A8" w:rsidRPr="003372D3" w:rsidRDefault="008D15A8" w:rsidP="76374D11">
    <w:pPr>
      <w:pStyle w:val="Header"/>
      <w:rPr>
        <w:lang w:val="sr-Latn-R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FF5F2" w14:textId="77777777" w:rsidR="008D15A8" w:rsidRDefault="008D15A8">
    <w:pPr>
      <w:pStyle w:val="Header"/>
    </w:pPr>
  </w:p>
</w:hdr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1"/>
      </oel:ext>
    </int:extLst>
  </int:IntelligenceSettings>
  <int:Manifest/>
  <int:Observations/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A0323F1"/>
    <w:multiLevelType w:val="hybridMultilevel"/>
    <w:tmpl w:val="4114F220"/>
    <w:lvl w:ilvl="0" w:tplc="38C0B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64F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E8F5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247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AC23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64D5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9E38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68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9E62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44D5C"/>
    <w:multiLevelType w:val="multilevel"/>
    <w:tmpl w:val="4298116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1421E4"/>
    <w:multiLevelType w:val="hybridMultilevel"/>
    <w:tmpl w:val="E0CA5F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BFC3769"/>
    <w:multiLevelType w:val="hybridMultilevel"/>
    <w:tmpl w:val="EA58E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D40C3"/>
    <w:multiLevelType w:val="multilevel"/>
    <w:tmpl w:val="6674E7E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9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0" w15:restartNumberingAfterBreak="0">
    <w:nsid w:val="7AC953DF"/>
    <w:multiLevelType w:val="multilevel"/>
    <w:tmpl w:val="05F607DE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8"/>
  </w:num>
  <w:num w:numId="5">
    <w:abstractNumId w:val="0"/>
  </w:num>
  <w:num w:numId="6">
    <w:abstractNumId w:val="10"/>
  </w:num>
  <w:num w:numId="7">
    <w:abstractNumId w:val="10"/>
  </w:num>
  <w:num w:numId="8">
    <w:abstractNumId w:val="1"/>
  </w:num>
  <w:num w:numId="9">
    <w:abstractNumId w:val="10"/>
  </w:num>
  <w:num w:numId="10">
    <w:abstractNumId w:val="9"/>
  </w:num>
  <w:num w:numId="11">
    <w:abstractNumId w:val="4"/>
  </w:num>
  <w:num w:numId="12">
    <w:abstractNumId w:val="6"/>
  </w:num>
  <w:num w:numId="13">
    <w:abstractNumId w:val="7"/>
  </w:num>
  <w:num w:numId="14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2D3"/>
    <w:rsid w:val="000817C9"/>
    <w:rsid w:val="00097F43"/>
    <w:rsid w:val="0013157C"/>
    <w:rsid w:val="00143087"/>
    <w:rsid w:val="00150CC1"/>
    <w:rsid w:val="00190105"/>
    <w:rsid w:val="001D0890"/>
    <w:rsid w:val="001F663F"/>
    <w:rsid w:val="001F7D36"/>
    <w:rsid w:val="00206E1F"/>
    <w:rsid w:val="00247F1C"/>
    <w:rsid w:val="00254CBE"/>
    <w:rsid w:val="00270678"/>
    <w:rsid w:val="002922C4"/>
    <w:rsid w:val="002A5E27"/>
    <w:rsid w:val="002D5541"/>
    <w:rsid w:val="003356F6"/>
    <w:rsid w:val="003372D3"/>
    <w:rsid w:val="00347321"/>
    <w:rsid w:val="003860D3"/>
    <w:rsid w:val="0039103B"/>
    <w:rsid w:val="003B1702"/>
    <w:rsid w:val="00410F5F"/>
    <w:rsid w:val="00420CA4"/>
    <w:rsid w:val="00445A8C"/>
    <w:rsid w:val="00491CC1"/>
    <w:rsid w:val="004E6C9A"/>
    <w:rsid w:val="00500DA2"/>
    <w:rsid w:val="005178B8"/>
    <w:rsid w:val="005613E4"/>
    <w:rsid w:val="00571FC4"/>
    <w:rsid w:val="0057D0C4"/>
    <w:rsid w:val="005A3F8C"/>
    <w:rsid w:val="005A5431"/>
    <w:rsid w:val="005D021A"/>
    <w:rsid w:val="00631C6F"/>
    <w:rsid w:val="0063291D"/>
    <w:rsid w:val="0063574A"/>
    <w:rsid w:val="0069445A"/>
    <w:rsid w:val="006E6212"/>
    <w:rsid w:val="006F37E4"/>
    <w:rsid w:val="00712834"/>
    <w:rsid w:val="00716C93"/>
    <w:rsid w:val="00732741"/>
    <w:rsid w:val="00733A42"/>
    <w:rsid w:val="0074590A"/>
    <w:rsid w:val="007C6B66"/>
    <w:rsid w:val="00804367"/>
    <w:rsid w:val="008D15A8"/>
    <w:rsid w:val="008D40CE"/>
    <w:rsid w:val="009029D5"/>
    <w:rsid w:val="009075F6"/>
    <w:rsid w:val="00930725"/>
    <w:rsid w:val="0095579F"/>
    <w:rsid w:val="009662F3"/>
    <w:rsid w:val="00967902"/>
    <w:rsid w:val="009A291F"/>
    <w:rsid w:val="009B2233"/>
    <w:rsid w:val="009B3AA3"/>
    <w:rsid w:val="00A12200"/>
    <w:rsid w:val="00A763B7"/>
    <w:rsid w:val="00A82910"/>
    <w:rsid w:val="00AD17B6"/>
    <w:rsid w:val="00AF19B4"/>
    <w:rsid w:val="00AF6332"/>
    <w:rsid w:val="00AF6B06"/>
    <w:rsid w:val="00B2776D"/>
    <w:rsid w:val="00B46D71"/>
    <w:rsid w:val="00B849B5"/>
    <w:rsid w:val="00BC2229"/>
    <w:rsid w:val="00C032FC"/>
    <w:rsid w:val="00C206AF"/>
    <w:rsid w:val="00C44BC7"/>
    <w:rsid w:val="00C503E4"/>
    <w:rsid w:val="00C83DEF"/>
    <w:rsid w:val="00C9046D"/>
    <w:rsid w:val="00CA58C5"/>
    <w:rsid w:val="00CA62F9"/>
    <w:rsid w:val="00CB17FD"/>
    <w:rsid w:val="00CB6904"/>
    <w:rsid w:val="00D00311"/>
    <w:rsid w:val="00D20F4E"/>
    <w:rsid w:val="00D21A8C"/>
    <w:rsid w:val="00D402FD"/>
    <w:rsid w:val="00D44844"/>
    <w:rsid w:val="00D62AEA"/>
    <w:rsid w:val="00D652FA"/>
    <w:rsid w:val="00D67D2B"/>
    <w:rsid w:val="00D7252F"/>
    <w:rsid w:val="00DE518F"/>
    <w:rsid w:val="00E061BD"/>
    <w:rsid w:val="00E0BD39"/>
    <w:rsid w:val="00E5055D"/>
    <w:rsid w:val="00E604E6"/>
    <w:rsid w:val="00E934AD"/>
    <w:rsid w:val="00F02B6F"/>
    <w:rsid w:val="00F06298"/>
    <w:rsid w:val="00F16DD9"/>
    <w:rsid w:val="00F174A6"/>
    <w:rsid w:val="00F328D8"/>
    <w:rsid w:val="00F6773B"/>
    <w:rsid w:val="00F706C7"/>
    <w:rsid w:val="00F70F8C"/>
    <w:rsid w:val="00F76A8A"/>
    <w:rsid w:val="00FA57D9"/>
    <w:rsid w:val="01002955"/>
    <w:rsid w:val="01266923"/>
    <w:rsid w:val="01445041"/>
    <w:rsid w:val="0154FADB"/>
    <w:rsid w:val="018073F0"/>
    <w:rsid w:val="0196F78D"/>
    <w:rsid w:val="023E6936"/>
    <w:rsid w:val="02450BE3"/>
    <w:rsid w:val="025403D2"/>
    <w:rsid w:val="029BF9B6"/>
    <w:rsid w:val="02B4623E"/>
    <w:rsid w:val="02C0C142"/>
    <w:rsid w:val="0331650F"/>
    <w:rsid w:val="033B29F4"/>
    <w:rsid w:val="0342CA9D"/>
    <w:rsid w:val="041FAD62"/>
    <w:rsid w:val="0437CA17"/>
    <w:rsid w:val="045F5894"/>
    <w:rsid w:val="048B0CDD"/>
    <w:rsid w:val="04D6FA55"/>
    <w:rsid w:val="04F49ED3"/>
    <w:rsid w:val="04FE3F1C"/>
    <w:rsid w:val="054EAE74"/>
    <w:rsid w:val="0559A3A2"/>
    <w:rsid w:val="0569104F"/>
    <w:rsid w:val="05694B39"/>
    <w:rsid w:val="05C0A3AC"/>
    <w:rsid w:val="05C758B1"/>
    <w:rsid w:val="05CABD48"/>
    <w:rsid w:val="064F4DAC"/>
    <w:rsid w:val="071B7B61"/>
    <w:rsid w:val="075330D9"/>
    <w:rsid w:val="078CBE3E"/>
    <w:rsid w:val="07B3ACB4"/>
    <w:rsid w:val="07BE26AC"/>
    <w:rsid w:val="07CF3CA4"/>
    <w:rsid w:val="07D8F34F"/>
    <w:rsid w:val="07EC8D6C"/>
    <w:rsid w:val="0825FD76"/>
    <w:rsid w:val="082E3516"/>
    <w:rsid w:val="0835176C"/>
    <w:rsid w:val="087E021F"/>
    <w:rsid w:val="08A42E1E"/>
    <w:rsid w:val="08E35312"/>
    <w:rsid w:val="08EDE4F8"/>
    <w:rsid w:val="096A621F"/>
    <w:rsid w:val="09CD9FDC"/>
    <w:rsid w:val="09D0C723"/>
    <w:rsid w:val="09E40849"/>
    <w:rsid w:val="0A1DA08B"/>
    <w:rsid w:val="0A24CA30"/>
    <w:rsid w:val="0AAE3A52"/>
    <w:rsid w:val="0ACF75CD"/>
    <w:rsid w:val="0AD73348"/>
    <w:rsid w:val="0AD8C3E2"/>
    <w:rsid w:val="0AE36371"/>
    <w:rsid w:val="0AE5E516"/>
    <w:rsid w:val="0B4432DC"/>
    <w:rsid w:val="0BC4CC20"/>
    <w:rsid w:val="0C4AC982"/>
    <w:rsid w:val="0C52BD79"/>
    <w:rsid w:val="0C5F0ED9"/>
    <w:rsid w:val="0CA3EFA5"/>
    <w:rsid w:val="0CA786F4"/>
    <w:rsid w:val="0CCB68FB"/>
    <w:rsid w:val="0CE72BBF"/>
    <w:rsid w:val="0CFD73A5"/>
    <w:rsid w:val="0CFF22D1"/>
    <w:rsid w:val="0D1616E7"/>
    <w:rsid w:val="0D1C3FDB"/>
    <w:rsid w:val="0D21B0EC"/>
    <w:rsid w:val="0DB4AEB2"/>
    <w:rsid w:val="0DB62277"/>
    <w:rsid w:val="0DF47414"/>
    <w:rsid w:val="0E4C0471"/>
    <w:rsid w:val="0E522CBB"/>
    <w:rsid w:val="0E82FC20"/>
    <w:rsid w:val="0E84526F"/>
    <w:rsid w:val="0E8CBA24"/>
    <w:rsid w:val="0EA8153C"/>
    <w:rsid w:val="0EBB74FF"/>
    <w:rsid w:val="0F9C7201"/>
    <w:rsid w:val="1022AE42"/>
    <w:rsid w:val="104A9EAD"/>
    <w:rsid w:val="10972560"/>
    <w:rsid w:val="10DA9F77"/>
    <w:rsid w:val="110D8E54"/>
    <w:rsid w:val="113BBAE0"/>
    <w:rsid w:val="11A8F1D1"/>
    <w:rsid w:val="11D2FA8D"/>
    <w:rsid w:val="12015147"/>
    <w:rsid w:val="12631FC7"/>
    <w:rsid w:val="12EFCAD6"/>
    <w:rsid w:val="1361B5CF"/>
    <w:rsid w:val="139DFC08"/>
    <w:rsid w:val="13B3D51E"/>
    <w:rsid w:val="13D565B4"/>
    <w:rsid w:val="13FAFF74"/>
    <w:rsid w:val="14452F16"/>
    <w:rsid w:val="1455DB67"/>
    <w:rsid w:val="14702700"/>
    <w:rsid w:val="14763875"/>
    <w:rsid w:val="148BF804"/>
    <w:rsid w:val="14DB342E"/>
    <w:rsid w:val="1537D7F6"/>
    <w:rsid w:val="15516E26"/>
    <w:rsid w:val="15C7D71A"/>
    <w:rsid w:val="160DB5B8"/>
    <w:rsid w:val="164C60FA"/>
    <w:rsid w:val="16BD03B9"/>
    <w:rsid w:val="175C06EE"/>
    <w:rsid w:val="17A100E1"/>
    <w:rsid w:val="1859E695"/>
    <w:rsid w:val="1A1195EE"/>
    <w:rsid w:val="1A31B96A"/>
    <w:rsid w:val="1A535CBE"/>
    <w:rsid w:val="1AC74E93"/>
    <w:rsid w:val="1AFF4425"/>
    <w:rsid w:val="1B9A085E"/>
    <w:rsid w:val="1BB48EC1"/>
    <w:rsid w:val="1C1323C5"/>
    <w:rsid w:val="1C608AA7"/>
    <w:rsid w:val="1CB4A537"/>
    <w:rsid w:val="1EA14AC0"/>
    <w:rsid w:val="1EAC90A2"/>
    <w:rsid w:val="1EC26A40"/>
    <w:rsid w:val="1F024E83"/>
    <w:rsid w:val="1F361550"/>
    <w:rsid w:val="1F6E9AFB"/>
    <w:rsid w:val="1FBCE8F6"/>
    <w:rsid w:val="1FE6D992"/>
    <w:rsid w:val="1FECBEA4"/>
    <w:rsid w:val="1FF93F12"/>
    <w:rsid w:val="2010DC55"/>
    <w:rsid w:val="2032BC4A"/>
    <w:rsid w:val="21A5ED3E"/>
    <w:rsid w:val="21BFC325"/>
    <w:rsid w:val="21C23370"/>
    <w:rsid w:val="21D1977A"/>
    <w:rsid w:val="21D9AE9A"/>
    <w:rsid w:val="224B4D5A"/>
    <w:rsid w:val="224D0350"/>
    <w:rsid w:val="22636463"/>
    <w:rsid w:val="226ACE4E"/>
    <w:rsid w:val="2288CF69"/>
    <w:rsid w:val="228922E4"/>
    <w:rsid w:val="22979A57"/>
    <w:rsid w:val="22C624B8"/>
    <w:rsid w:val="22FBCA91"/>
    <w:rsid w:val="231A5A3A"/>
    <w:rsid w:val="231FDF69"/>
    <w:rsid w:val="2376813A"/>
    <w:rsid w:val="23CC2559"/>
    <w:rsid w:val="23D81FAE"/>
    <w:rsid w:val="23F38965"/>
    <w:rsid w:val="242B68DF"/>
    <w:rsid w:val="247EA648"/>
    <w:rsid w:val="24AB9B4D"/>
    <w:rsid w:val="24E75286"/>
    <w:rsid w:val="250338ED"/>
    <w:rsid w:val="256CF519"/>
    <w:rsid w:val="25C8FD73"/>
    <w:rsid w:val="25E1EBB7"/>
    <w:rsid w:val="26336B53"/>
    <w:rsid w:val="265312DC"/>
    <w:rsid w:val="26682F04"/>
    <w:rsid w:val="26A8B668"/>
    <w:rsid w:val="26F7A0F5"/>
    <w:rsid w:val="273F279A"/>
    <w:rsid w:val="274DEF0F"/>
    <w:rsid w:val="27B95192"/>
    <w:rsid w:val="27D481FF"/>
    <w:rsid w:val="27E4ADD4"/>
    <w:rsid w:val="27E5005C"/>
    <w:rsid w:val="2800BE40"/>
    <w:rsid w:val="281867DF"/>
    <w:rsid w:val="282F04A9"/>
    <w:rsid w:val="286D8E38"/>
    <w:rsid w:val="28918355"/>
    <w:rsid w:val="289923BE"/>
    <w:rsid w:val="28DBC27D"/>
    <w:rsid w:val="2906DBDB"/>
    <w:rsid w:val="291A9CC6"/>
    <w:rsid w:val="2925E552"/>
    <w:rsid w:val="2950B2EB"/>
    <w:rsid w:val="29EAF86B"/>
    <w:rsid w:val="29F33930"/>
    <w:rsid w:val="2A9D9E9D"/>
    <w:rsid w:val="2AE1A523"/>
    <w:rsid w:val="2AEF4A3D"/>
    <w:rsid w:val="2B1D0784"/>
    <w:rsid w:val="2B21967A"/>
    <w:rsid w:val="2BB8DC57"/>
    <w:rsid w:val="2BDD933F"/>
    <w:rsid w:val="2C55FAFA"/>
    <w:rsid w:val="2C5A685E"/>
    <w:rsid w:val="2CB6A39F"/>
    <w:rsid w:val="2CC05316"/>
    <w:rsid w:val="2D5C8570"/>
    <w:rsid w:val="2DF0DBEA"/>
    <w:rsid w:val="2E99D9FD"/>
    <w:rsid w:val="2ED6C5CA"/>
    <w:rsid w:val="2F264BC2"/>
    <w:rsid w:val="2F4D9397"/>
    <w:rsid w:val="2F5CF502"/>
    <w:rsid w:val="2F94C22F"/>
    <w:rsid w:val="30E963F8"/>
    <w:rsid w:val="30F6A561"/>
    <w:rsid w:val="312DD981"/>
    <w:rsid w:val="313F375A"/>
    <w:rsid w:val="317A9BDC"/>
    <w:rsid w:val="31EA5564"/>
    <w:rsid w:val="31FF247F"/>
    <w:rsid w:val="3243BF2D"/>
    <w:rsid w:val="32849BCB"/>
    <w:rsid w:val="33129B08"/>
    <w:rsid w:val="33532786"/>
    <w:rsid w:val="337C5DE5"/>
    <w:rsid w:val="33B9A914"/>
    <w:rsid w:val="33D356DE"/>
    <w:rsid w:val="33E9D2DF"/>
    <w:rsid w:val="33EA2EC9"/>
    <w:rsid w:val="340D44FE"/>
    <w:rsid w:val="34219E34"/>
    <w:rsid w:val="34245AB9"/>
    <w:rsid w:val="3435CA01"/>
    <w:rsid w:val="346E60EB"/>
    <w:rsid w:val="34BA905C"/>
    <w:rsid w:val="354691F5"/>
    <w:rsid w:val="358747EA"/>
    <w:rsid w:val="359A1309"/>
    <w:rsid w:val="35BCA31A"/>
    <w:rsid w:val="35BD6E95"/>
    <w:rsid w:val="35FEBA9D"/>
    <w:rsid w:val="36268D71"/>
    <w:rsid w:val="36704BBF"/>
    <w:rsid w:val="3670AABB"/>
    <w:rsid w:val="36E4309F"/>
    <w:rsid w:val="36EFCF27"/>
    <w:rsid w:val="372E97D5"/>
    <w:rsid w:val="37779728"/>
    <w:rsid w:val="37C5FDDA"/>
    <w:rsid w:val="3811FAD2"/>
    <w:rsid w:val="3823FF7B"/>
    <w:rsid w:val="38422E8E"/>
    <w:rsid w:val="38D084C3"/>
    <w:rsid w:val="38FDFB78"/>
    <w:rsid w:val="390724B9"/>
    <w:rsid w:val="391F157F"/>
    <w:rsid w:val="39891D65"/>
    <w:rsid w:val="39DD85F3"/>
    <w:rsid w:val="3A5223F7"/>
    <w:rsid w:val="3A845F4A"/>
    <w:rsid w:val="3AAB1717"/>
    <w:rsid w:val="3B2C253D"/>
    <w:rsid w:val="3B30B185"/>
    <w:rsid w:val="3B482CA0"/>
    <w:rsid w:val="3B4CD756"/>
    <w:rsid w:val="3BC22638"/>
    <w:rsid w:val="3C1387BC"/>
    <w:rsid w:val="3CC694E1"/>
    <w:rsid w:val="3CDD1501"/>
    <w:rsid w:val="3CEB1377"/>
    <w:rsid w:val="3CF14CFB"/>
    <w:rsid w:val="3CFCDA81"/>
    <w:rsid w:val="3D06B135"/>
    <w:rsid w:val="3DB20927"/>
    <w:rsid w:val="3DF83B1C"/>
    <w:rsid w:val="3E13578D"/>
    <w:rsid w:val="3E49644F"/>
    <w:rsid w:val="3E6FD2C4"/>
    <w:rsid w:val="3E7A16A0"/>
    <w:rsid w:val="3E8E877D"/>
    <w:rsid w:val="3F8F048D"/>
    <w:rsid w:val="3FC22AEB"/>
    <w:rsid w:val="400638FD"/>
    <w:rsid w:val="40265093"/>
    <w:rsid w:val="4036737A"/>
    <w:rsid w:val="4066DBBF"/>
    <w:rsid w:val="40874F7B"/>
    <w:rsid w:val="409BB473"/>
    <w:rsid w:val="409F0D93"/>
    <w:rsid w:val="40ECF26E"/>
    <w:rsid w:val="41337B71"/>
    <w:rsid w:val="4165A673"/>
    <w:rsid w:val="41949D50"/>
    <w:rsid w:val="41ABD434"/>
    <w:rsid w:val="41E99968"/>
    <w:rsid w:val="41F21BAC"/>
    <w:rsid w:val="42023F92"/>
    <w:rsid w:val="428F20C7"/>
    <w:rsid w:val="42BF7793"/>
    <w:rsid w:val="42CDB7EE"/>
    <w:rsid w:val="43043DC5"/>
    <w:rsid w:val="43AFEC01"/>
    <w:rsid w:val="43C5D623"/>
    <w:rsid w:val="43D1DB4A"/>
    <w:rsid w:val="441CE4AA"/>
    <w:rsid w:val="44837486"/>
    <w:rsid w:val="449C76B1"/>
    <w:rsid w:val="449DAE32"/>
    <w:rsid w:val="44A5746C"/>
    <w:rsid w:val="44D04DEE"/>
    <w:rsid w:val="451F0483"/>
    <w:rsid w:val="459E0377"/>
    <w:rsid w:val="45A47E8B"/>
    <w:rsid w:val="45F9E693"/>
    <w:rsid w:val="46397E93"/>
    <w:rsid w:val="4648B0E5"/>
    <w:rsid w:val="464DE0E3"/>
    <w:rsid w:val="465BB5D7"/>
    <w:rsid w:val="46CB4F46"/>
    <w:rsid w:val="46E92E8C"/>
    <w:rsid w:val="46ECCA94"/>
    <w:rsid w:val="46F20904"/>
    <w:rsid w:val="4741299B"/>
    <w:rsid w:val="475B6506"/>
    <w:rsid w:val="47882E11"/>
    <w:rsid w:val="4807EEB0"/>
    <w:rsid w:val="4819E3ED"/>
    <w:rsid w:val="484384A3"/>
    <w:rsid w:val="484EC85D"/>
    <w:rsid w:val="4869A043"/>
    <w:rsid w:val="48887C90"/>
    <w:rsid w:val="48994746"/>
    <w:rsid w:val="48B7DB88"/>
    <w:rsid w:val="48C5F546"/>
    <w:rsid w:val="48E07FBE"/>
    <w:rsid w:val="48F73567"/>
    <w:rsid w:val="49894FE4"/>
    <w:rsid w:val="4993C1A9"/>
    <w:rsid w:val="4A1B762F"/>
    <w:rsid w:val="4A3683E7"/>
    <w:rsid w:val="4A7149C3"/>
    <w:rsid w:val="4A729AEC"/>
    <w:rsid w:val="4A827274"/>
    <w:rsid w:val="4AA3E4EA"/>
    <w:rsid w:val="4B5ECF77"/>
    <w:rsid w:val="4B7FE4FE"/>
    <w:rsid w:val="4BC4CC9D"/>
    <w:rsid w:val="4C149ABE"/>
    <w:rsid w:val="4C23E9AE"/>
    <w:rsid w:val="4C324585"/>
    <w:rsid w:val="4CA6C14F"/>
    <w:rsid w:val="4CB3FEAA"/>
    <w:rsid w:val="4D42C556"/>
    <w:rsid w:val="4DFCC473"/>
    <w:rsid w:val="4E13AE25"/>
    <w:rsid w:val="4E18137B"/>
    <w:rsid w:val="4EDAFB5E"/>
    <w:rsid w:val="4F38A82C"/>
    <w:rsid w:val="4F56BF40"/>
    <w:rsid w:val="4FAC6853"/>
    <w:rsid w:val="4FB03393"/>
    <w:rsid w:val="4FB67BD3"/>
    <w:rsid w:val="4FF7C173"/>
    <w:rsid w:val="505FA810"/>
    <w:rsid w:val="50600754"/>
    <w:rsid w:val="50867200"/>
    <w:rsid w:val="50B08E82"/>
    <w:rsid w:val="50CE579F"/>
    <w:rsid w:val="50D0289F"/>
    <w:rsid w:val="50D4C6F3"/>
    <w:rsid w:val="50F21186"/>
    <w:rsid w:val="51760AFE"/>
    <w:rsid w:val="51C5DF75"/>
    <w:rsid w:val="51D25B09"/>
    <w:rsid w:val="51F0D28D"/>
    <w:rsid w:val="51F5FEA1"/>
    <w:rsid w:val="51FB9A41"/>
    <w:rsid w:val="5252933A"/>
    <w:rsid w:val="527EFFAE"/>
    <w:rsid w:val="52823746"/>
    <w:rsid w:val="5298B447"/>
    <w:rsid w:val="5307B17B"/>
    <w:rsid w:val="5386EE25"/>
    <w:rsid w:val="53DBF9ED"/>
    <w:rsid w:val="54058AB9"/>
    <w:rsid w:val="54A1A680"/>
    <w:rsid w:val="54DEF687"/>
    <w:rsid w:val="54E32D45"/>
    <w:rsid w:val="54E9C49D"/>
    <w:rsid w:val="555DA6B4"/>
    <w:rsid w:val="55D8724E"/>
    <w:rsid w:val="565A4400"/>
    <w:rsid w:val="56F1B977"/>
    <w:rsid w:val="56F8BC54"/>
    <w:rsid w:val="56F97715"/>
    <w:rsid w:val="571A1D82"/>
    <w:rsid w:val="5733277A"/>
    <w:rsid w:val="579E51DB"/>
    <w:rsid w:val="57D73245"/>
    <w:rsid w:val="57F36044"/>
    <w:rsid w:val="57FE16C5"/>
    <w:rsid w:val="580BBE3F"/>
    <w:rsid w:val="582C75D9"/>
    <w:rsid w:val="58315B34"/>
    <w:rsid w:val="588A2748"/>
    <w:rsid w:val="58A46CF1"/>
    <w:rsid w:val="58AF086B"/>
    <w:rsid w:val="59627DA1"/>
    <w:rsid w:val="597517A3"/>
    <w:rsid w:val="59795955"/>
    <w:rsid w:val="59A32E03"/>
    <w:rsid w:val="59DABCFB"/>
    <w:rsid w:val="5A03DC0A"/>
    <w:rsid w:val="5AA904D0"/>
    <w:rsid w:val="5AABEC75"/>
    <w:rsid w:val="5AB273A4"/>
    <w:rsid w:val="5AC0F920"/>
    <w:rsid w:val="5ADA823F"/>
    <w:rsid w:val="5AE33A70"/>
    <w:rsid w:val="5B72100D"/>
    <w:rsid w:val="5B8052DE"/>
    <w:rsid w:val="5BC9B590"/>
    <w:rsid w:val="5BE6A92D"/>
    <w:rsid w:val="5C0D33C7"/>
    <w:rsid w:val="5C481F7B"/>
    <w:rsid w:val="5C71C2FE"/>
    <w:rsid w:val="5C79591F"/>
    <w:rsid w:val="5CCE3304"/>
    <w:rsid w:val="5D42972C"/>
    <w:rsid w:val="5D49CDDE"/>
    <w:rsid w:val="5DE7AB65"/>
    <w:rsid w:val="5E2622B6"/>
    <w:rsid w:val="5E2B4F2A"/>
    <w:rsid w:val="5E324A2E"/>
    <w:rsid w:val="5E4CAC13"/>
    <w:rsid w:val="5E76A395"/>
    <w:rsid w:val="5E927D42"/>
    <w:rsid w:val="5EBCE252"/>
    <w:rsid w:val="5EBE27CD"/>
    <w:rsid w:val="5EE6181B"/>
    <w:rsid w:val="5EEB4F36"/>
    <w:rsid w:val="5F052192"/>
    <w:rsid w:val="5F7E08F3"/>
    <w:rsid w:val="5FC91405"/>
    <w:rsid w:val="5FF9472A"/>
    <w:rsid w:val="6059F82E"/>
    <w:rsid w:val="605BFD51"/>
    <w:rsid w:val="6094D7E6"/>
    <w:rsid w:val="60F5C7E4"/>
    <w:rsid w:val="61A9CF2B"/>
    <w:rsid w:val="61BDFD3A"/>
    <w:rsid w:val="61D7AA0A"/>
    <w:rsid w:val="61E83936"/>
    <w:rsid w:val="61F5C88F"/>
    <w:rsid w:val="623ABB61"/>
    <w:rsid w:val="623C5DAD"/>
    <w:rsid w:val="62782E2D"/>
    <w:rsid w:val="62ECCBBD"/>
    <w:rsid w:val="63419E3D"/>
    <w:rsid w:val="6358D8DF"/>
    <w:rsid w:val="63CA0FA7"/>
    <w:rsid w:val="643E084F"/>
    <w:rsid w:val="648CB91A"/>
    <w:rsid w:val="649B18EA"/>
    <w:rsid w:val="64B7BB75"/>
    <w:rsid w:val="64CD57EF"/>
    <w:rsid w:val="6518B103"/>
    <w:rsid w:val="6555BB4B"/>
    <w:rsid w:val="65A1C044"/>
    <w:rsid w:val="65E738A8"/>
    <w:rsid w:val="661D38B2"/>
    <w:rsid w:val="662965A9"/>
    <w:rsid w:val="66AF9114"/>
    <w:rsid w:val="66C939B2"/>
    <w:rsid w:val="66F76EBA"/>
    <w:rsid w:val="672BA61C"/>
    <w:rsid w:val="67AF4943"/>
    <w:rsid w:val="67F6A0B6"/>
    <w:rsid w:val="6841DC54"/>
    <w:rsid w:val="6888C090"/>
    <w:rsid w:val="68D7A6EC"/>
    <w:rsid w:val="68F806B9"/>
    <w:rsid w:val="69841C90"/>
    <w:rsid w:val="69C6693E"/>
    <w:rsid w:val="6A2240D5"/>
    <w:rsid w:val="6A6C92C1"/>
    <w:rsid w:val="6A73AAAF"/>
    <w:rsid w:val="6A7F5F6C"/>
    <w:rsid w:val="6AA37117"/>
    <w:rsid w:val="6AADF420"/>
    <w:rsid w:val="6B1360F5"/>
    <w:rsid w:val="6B65F845"/>
    <w:rsid w:val="6B676615"/>
    <w:rsid w:val="6B9CAAD5"/>
    <w:rsid w:val="6BAA9076"/>
    <w:rsid w:val="6BBE1136"/>
    <w:rsid w:val="6BE086E4"/>
    <w:rsid w:val="6C1695E8"/>
    <w:rsid w:val="6C49827D"/>
    <w:rsid w:val="6D01C8A6"/>
    <w:rsid w:val="6D2D851E"/>
    <w:rsid w:val="6DBFC263"/>
    <w:rsid w:val="6E15DFA7"/>
    <w:rsid w:val="6EF5B1F8"/>
    <w:rsid w:val="6F110571"/>
    <w:rsid w:val="6F76972D"/>
    <w:rsid w:val="6FB3E435"/>
    <w:rsid w:val="6FDDD32C"/>
    <w:rsid w:val="6FE453C0"/>
    <w:rsid w:val="7096B747"/>
    <w:rsid w:val="71032DE7"/>
    <w:rsid w:val="714200D9"/>
    <w:rsid w:val="7163DBEE"/>
    <w:rsid w:val="7163DEEB"/>
    <w:rsid w:val="7217E903"/>
    <w:rsid w:val="726CD6A9"/>
    <w:rsid w:val="7271A654"/>
    <w:rsid w:val="72750B35"/>
    <w:rsid w:val="72C22060"/>
    <w:rsid w:val="72CB544C"/>
    <w:rsid w:val="72DBF129"/>
    <w:rsid w:val="7329B574"/>
    <w:rsid w:val="733AF588"/>
    <w:rsid w:val="733E4CEB"/>
    <w:rsid w:val="73757E1E"/>
    <w:rsid w:val="7378C3FD"/>
    <w:rsid w:val="73A93D23"/>
    <w:rsid w:val="73D995A8"/>
    <w:rsid w:val="73D9B068"/>
    <w:rsid w:val="73DD76EB"/>
    <w:rsid w:val="74BBB71E"/>
    <w:rsid w:val="750E3E0B"/>
    <w:rsid w:val="758915D0"/>
    <w:rsid w:val="75ACABF7"/>
    <w:rsid w:val="75C5F2B9"/>
    <w:rsid w:val="75FF84B9"/>
    <w:rsid w:val="76374D11"/>
    <w:rsid w:val="763CDD99"/>
    <w:rsid w:val="7657877F"/>
    <w:rsid w:val="76AFE5DD"/>
    <w:rsid w:val="76D99BA4"/>
    <w:rsid w:val="77289395"/>
    <w:rsid w:val="778F4B61"/>
    <w:rsid w:val="77A82F3B"/>
    <w:rsid w:val="78A1B99A"/>
    <w:rsid w:val="78DC42B1"/>
    <w:rsid w:val="796F229A"/>
    <w:rsid w:val="797AED7A"/>
    <w:rsid w:val="7998F6F8"/>
    <w:rsid w:val="7A20ECB5"/>
    <w:rsid w:val="7AD27860"/>
    <w:rsid w:val="7B2E1DF8"/>
    <w:rsid w:val="7B99A642"/>
    <w:rsid w:val="7C015143"/>
    <w:rsid w:val="7C0631E5"/>
    <w:rsid w:val="7C0BA685"/>
    <w:rsid w:val="7C2F3039"/>
    <w:rsid w:val="7C5D07BB"/>
    <w:rsid w:val="7CAA8B86"/>
    <w:rsid w:val="7CADA0A6"/>
    <w:rsid w:val="7CD14544"/>
    <w:rsid w:val="7CF300D3"/>
    <w:rsid w:val="7D78A528"/>
    <w:rsid w:val="7D7E1442"/>
    <w:rsid w:val="7D845DEE"/>
    <w:rsid w:val="7E38ADE6"/>
    <w:rsid w:val="7E4307F2"/>
    <w:rsid w:val="7E54C11B"/>
    <w:rsid w:val="7E6A3DEE"/>
    <w:rsid w:val="7E734743"/>
    <w:rsid w:val="7EE44654"/>
    <w:rsid w:val="7F147589"/>
    <w:rsid w:val="7F29696B"/>
    <w:rsid w:val="7F3956AC"/>
    <w:rsid w:val="7F754D1E"/>
    <w:rsid w:val="7F94A87D"/>
    <w:rsid w:val="7FD106A1"/>
    <w:rsid w:val="7FDE605A"/>
    <w:rsid w:val="7FE04A68"/>
    <w:rsid w:val="7FF68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C26C8A"/>
  <w15:docId w15:val="{9A22C02E-D293-4773-B3BC-0D688715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9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9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9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9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bef63cfc2ccc4061" Type="http://schemas.microsoft.com/office/2019/09/relationships/intelligence" Target="intelligenc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1255</TotalTime>
  <Pages>11</Pages>
  <Words>2507</Words>
  <Characters>14296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Aca</cp:lastModifiedBy>
  <cp:revision>8</cp:revision>
  <cp:lastPrinted>1899-12-31T23:00:00Z</cp:lastPrinted>
  <dcterms:created xsi:type="dcterms:W3CDTF">2021-03-09T06:29:00Z</dcterms:created>
  <dcterms:modified xsi:type="dcterms:W3CDTF">2021-03-20T15:53:00Z</dcterms:modified>
</cp:coreProperties>
</file>