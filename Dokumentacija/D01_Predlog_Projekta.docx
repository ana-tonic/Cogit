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902C0" w14:textId="77777777" w:rsidR="002343C5" w:rsidRPr="006F61C6" w:rsidRDefault="002343C5">
      <w:pPr>
        <w:pStyle w:val="BodyText"/>
        <w:rPr>
          <w:lang w:val="sr-Latn-CS"/>
        </w:rPr>
      </w:pPr>
    </w:p>
    <w:p w14:paraId="2A7B3BB2" w14:textId="43DB99B4" w:rsidR="006D0694" w:rsidRDefault="002D35C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Cogit</w:t>
      </w:r>
    </w:p>
    <w:p w14:paraId="54ADDB21" w14:textId="01C5FEDD" w:rsidR="002343C5" w:rsidRPr="002A4FEE" w:rsidRDefault="002A4FE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2A4FEE">
        <w:rPr>
          <w:lang w:val="sr-Latn-CS"/>
        </w:rPr>
        <w:t>Softver za upravljanje projektima</w:t>
      </w:r>
    </w:p>
    <w:p w14:paraId="2CBC550F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017F2A5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41C487BF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B988221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14C4FA5E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3C59B79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2F8FC20F" w14:textId="77777777">
        <w:tc>
          <w:tcPr>
            <w:tcW w:w="2304" w:type="dxa"/>
          </w:tcPr>
          <w:p w14:paraId="2EEA5B0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FB409B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8E5A551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D040DB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4A2BCDC2" w14:textId="77777777">
        <w:tc>
          <w:tcPr>
            <w:tcW w:w="2304" w:type="dxa"/>
          </w:tcPr>
          <w:p w14:paraId="39148E58" w14:textId="003EAE93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</w:t>
            </w:r>
            <w:r w:rsidR="006F61C6" w:rsidRPr="006F61C6">
              <w:rPr>
                <w:lang w:val="sr-Latn-CS"/>
              </w:rPr>
              <w:t>.0</w:t>
            </w:r>
            <w:r w:rsidR="00894BF5">
              <w:rPr>
                <w:lang w:val="sr-Latn-CS"/>
              </w:rPr>
              <w:t>6</w:t>
            </w:r>
            <w:r w:rsidR="006F61C6" w:rsidRPr="006F61C6">
              <w:rPr>
                <w:lang w:val="sr-Latn-CS"/>
              </w:rPr>
              <w:t>.20</w:t>
            </w:r>
            <w:r w:rsidR="002D35C3"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64A59817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FC8873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AF73EAB" w14:textId="5A85D82D" w:rsidR="002343C5" w:rsidRPr="006F61C6" w:rsidRDefault="002D35C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AmanSoft</w:t>
            </w:r>
          </w:p>
        </w:tc>
      </w:tr>
      <w:tr w:rsidR="002343C5" w:rsidRPr="006F61C6" w14:paraId="4BA1786E" w14:textId="77777777">
        <w:tc>
          <w:tcPr>
            <w:tcW w:w="2304" w:type="dxa"/>
          </w:tcPr>
          <w:p w14:paraId="0D8168B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89A004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709838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308974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855B67E" w14:textId="77777777">
        <w:tc>
          <w:tcPr>
            <w:tcW w:w="2304" w:type="dxa"/>
          </w:tcPr>
          <w:p w14:paraId="0C95FFC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182841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712E19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65395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8389C07" w14:textId="77777777">
        <w:tc>
          <w:tcPr>
            <w:tcW w:w="2304" w:type="dxa"/>
          </w:tcPr>
          <w:p w14:paraId="1B46CB3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5EF468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771E72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7BCFC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1EC68965" w14:textId="77777777" w:rsidR="002343C5" w:rsidRPr="006F61C6" w:rsidRDefault="002343C5">
      <w:pPr>
        <w:rPr>
          <w:lang w:val="sr-Latn-CS"/>
        </w:rPr>
      </w:pPr>
    </w:p>
    <w:p w14:paraId="41919ACB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09EC32F1" w14:textId="307C3408" w:rsidR="00A70277" w:rsidRPr="00AE7AE3" w:rsidRDefault="002343C5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713491" w:rsidRPr="002E44F0">
        <w:rPr>
          <w:noProof/>
          <w:lang w:val="sr-Latn-CS"/>
        </w:rPr>
        <w:t xml:space="preserve"> </w:t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456B0F2F" w14:textId="3566C97E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324A6D" w14:textId="374ABDAB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5E14F6" w14:textId="130009AD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6E147" w14:textId="18977FB9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0D5EAC" w14:textId="05B26847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5CC52" w14:textId="2F1925D7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C257B" w14:textId="2C93633F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26A24C" w14:textId="3CDDF29C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D0372" w14:textId="6004C73E" w:rsidR="00A70277" w:rsidRPr="00AE7AE3" w:rsidRDefault="00A70277" w:rsidP="00713491">
      <w:pPr>
        <w:pStyle w:val="TOC1"/>
        <w:numPr>
          <w:ilvl w:val="0"/>
          <w:numId w:val="27"/>
        </w:numPr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9EAFA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1FE86C5D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3291E2B5" w14:textId="77777777" w:rsidR="00A97B47" w:rsidRPr="00A97B47" w:rsidRDefault="00A97B47" w:rsidP="00A97B47">
      <w:pPr>
        <w:rPr>
          <w:lang w:val="sr-Latn-CS"/>
        </w:rPr>
      </w:pPr>
    </w:p>
    <w:p w14:paraId="21B31911" w14:textId="6F1BDA53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2D35C3">
        <w:rPr>
          <w:lang w:val="sr-Latn-CS"/>
        </w:rPr>
        <w:t xml:space="preserve">web aplikacije </w:t>
      </w:r>
      <w:r w:rsidR="006D0694">
        <w:rPr>
          <w:lang w:val="sr-Latn-CS"/>
        </w:rPr>
        <w:t xml:space="preserve"> – </w:t>
      </w:r>
      <w:r w:rsidR="002D35C3">
        <w:rPr>
          <w:lang w:val="sr-Latn-CS"/>
        </w:rPr>
        <w:t>Cogit</w:t>
      </w:r>
      <w:r w:rsidR="002343C5" w:rsidRPr="006F61C6">
        <w:rPr>
          <w:lang w:val="sr-Latn-CS"/>
        </w:rPr>
        <w:t xml:space="preserve">.  </w:t>
      </w:r>
    </w:p>
    <w:p w14:paraId="6ED55673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962593D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134C9F79" w14:textId="16D40864" w:rsidR="00F267E3" w:rsidRPr="008D0DD5" w:rsidRDefault="00F267E3" w:rsidP="008D0DD5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5764"/>
      </w:tblGrid>
      <w:tr w:rsidR="00F267E3" w:rsidRPr="00A74DEF" w14:paraId="7966AEFF" w14:textId="77777777" w:rsidTr="00B10BF0">
        <w:tc>
          <w:tcPr>
            <w:tcW w:w="2835" w:type="dxa"/>
          </w:tcPr>
          <w:p w14:paraId="7D8EA0AC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63B6DDC5" w14:textId="5985D561" w:rsidR="00F267E3" w:rsidRPr="00A74DEF" w:rsidRDefault="008D0DD5" w:rsidP="00A74DEF">
            <w:pPr>
              <w:rPr>
                <w:lang w:val="sr-Latn-CS"/>
              </w:rPr>
            </w:pPr>
            <w:r>
              <w:t>Cogit</w:t>
            </w:r>
          </w:p>
        </w:tc>
      </w:tr>
      <w:tr w:rsidR="00F267E3" w:rsidRPr="00A74DEF" w14:paraId="38B9174B" w14:textId="77777777" w:rsidTr="00B10BF0">
        <w:tc>
          <w:tcPr>
            <w:tcW w:w="2835" w:type="dxa"/>
          </w:tcPr>
          <w:p w14:paraId="73546412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078FF510" w14:textId="7E57D5D5" w:rsidR="00F267E3" w:rsidRPr="00A74DEF" w:rsidRDefault="008D0DD5" w:rsidP="00A74DEF">
            <w:pPr>
              <w:rPr>
                <w:lang w:val="sr-Latn-CS"/>
              </w:rPr>
            </w:pPr>
            <w:r>
              <w:t>AmanSoft</w:t>
            </w:r>
          </w:p>
        </w:tc>
      </w:tr>
      <w:tr w:rsidR="00F267E3" w:rsidRPr="00A74DEF" w14:paraId="2D6606F0" w14:textId="77777777" w:rsidTr="00B10BF0">
        <w:tc>
          <w:tcPr>
            <w:tcW w:w="2835" w:type="dxa"/>
          </w:tcPr>
          <w:p w14:paraId="2FBF5FBB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3ED5329F" w14:textId="05815CC7" w:rsidR="008D0DD5" w:rsidRDefault="008D0DD5" w:rsidP="008D0DD5">
            <w:r>
              <w:t>Aleksandar Filipovic 17508 vodja tima</w:t>
            </w:r>
          </w:p>
          <w:p w14:paraId="1403C373" w14:textId="77777777" w:rsidR="008D0DD5" w:rsidRDefault="008D0DD5" w:rsidP="008D0DD5">
            <w:r>
              <w:t>Nikola Djordjevic 17096</w:t>
            </w:r>
          </w:p>
          <w:p w14:paraId="6F6DC367" w14:textId="77777777" w:rsidR="008D0DD5" w:rsidRDefault="008D0DD5" w:rsidP="008D0DD5">
            <w:r>
              <w:t>Mateja Zlatanovic 17115</w:t>
            </w:r>
          </w:p>
          <w:p w14:paraId="5BC84759" w14:textId="66EF3D8B" w:rsidR="00F267E3" w:rsidRPr="00A97B47" w:rsidRDefault="008D0DD5" w:rsidP="005A054F">
            <w:r>
              <w:t>Ana Tonic 17498</w:t>
            </w:r>
          </w:p>
        </w:tc>
      </w:tr>
      <w:tr w:rsidR="00AB1DE2" w:rsidRPr="003372D3" w14:paraId="0076B34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E45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2F42" w14:textId="782C5541" w:rsidR="00AB1DE2" w:rsidRPr="00AB1DE2" w:rsidRDefault="00853CB9" w:rsidP="00AB1DE2">
            <w:bookmarkStart w:id="3" w:name="_Hlk65773060"/>
            <w:r>
              <w:t>Lose upravljanje ljudskim resursima i vremenom prilikom realizacije projekta</w:t>
            </w:r>
            <w:bookmarkEnd w:id="3"/>
          </w:p>
        </w:tc>
      </w:tr>
      <w:tr w:rsidR="00AB1DE2" w:rsidRPr="003372D3" w14:paraId="0072334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268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D50E" w14:textId="715CAD55" w:rsidR="00AB1DE2" w:rsidRPr="00AB1DE2" w:rsidRDefault="00853CB9" w:rsidP="00AB1DE2">
            <w:r>
              <w:t>Sve ljude koji ucestvuju u razvoju projekta</w:t>
            </w:r>
          </w:p>
        </w:tc>
      </w:tr>
      <w:tr w:rsidR="00AB1DE2" w:rsidRPr="003372D3" w14:paraId="54587A4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352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12A2" w14:textId="0C43F028" w:rsidR="00AB1DE2" w:rsidRPr="00AB1DE2" w:rsidRDefault="00853CB9" w:rsidP="00AB1DE2">
            <w:r>
              <w:t>Neefikasno vodjenje projekta i samim tim vece trosenje resursa</w:t>
            </w:r>
          </w:p>
        </w:tc>
      </w:tr>
      <w:tr w:rsidR="00AB1DE2" w:rsidRPr="003372D3" w14:paraId="6A93761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2D8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097B" w14:textId="44F6DA35" w:rsidR="00AB1DE2" w:rsidRPr="00AB1DE2" w:rsidRDefault="00853CB9" w:rsidP="00AB1DE2">
            <w:r>
              <w:t>Umanjiti troskove finansiranja projekta i utroseno vreme</w:t>
            </w:r>
          </w:p>
        </w:tc>
      </w:tr>
      <w:tr w:rsidR="00AB1DE2" w:rsidRPr="003372D3" w14:paraId="16C39FC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67D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214E" w14:textId="2046A704" w:rsidR="00AB1DE2" w:rsidRPr="00AB1DE2" w:rsidRDefault="00853CB9" w:rsidP="00AB1DE2">
            <w:r>
              <w:t>Ljudima koji zele da bolje organizuju svoje vreme i razvoj nekog projekta</w:t>
            </w:r>
          </w:p>
        </w:tc>
      </w:tr>
      <w:tr w:rsidR="00AB1DE2" w:rsidRPr="003372D3" w14:paraId="4977C9F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09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9459" w14:textId="5C6A3B3F" w:rsidR="00AB1DE2" w:rsidRPr="00AB1DE2" w:rsidRDefault="00853CB9" w:rsidP="00AB1DE2">
            <w:r>
              <w:t>Ce na lak, besplatan i fleksibilan nacin uz odgovarajuci graficki prikaz omoguciti upravljanje projektima i vremenom</w:t>
            </w:r>
          </w:p>
        </w:tc>
      </w:tr>
      <w:tr w:rsidR="00AB1DE2" w:rsidRPr="003372D3" w14:paraId="0BB6FE4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B67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DEFB" w14:textId="3AE2F421" w:rsidR="00AB1DE2" w:rsidRPr="00AB1DE2" w:rsidRDefault="00853CB9" w:rsidP="00AB1DE2">
            <w:r>
              <w:t>Web aplikacija</w:t>
            </w:r>
          </w:p>
        </w:tc>
      </w:tr>
      <w:tr w:rsidR="00AB1DE2" w:rsidRPr="003372D3" w14:paraId="0B27099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B5E1" w14:textId="77777777" w:rsidR="00AB1DE2" w:rsidRPr="00AB1DE2" w:rsidRDefault="00AB1DE2" w:rsidP="00AB1DE2">
            <w:pPr>
              <w:rPr>
                <w:lang w:val="sr-Latn-CS"/>
              </w:rPr>
            </w:pPr>
            <w:bookmarkStart w:id="4" w:name="_Hlk65769528"/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2D69" w14:textId="6E4883D0" w:rsidR="00AB1DE2" w:rsidRPr="00AB1DE2" w:rsidRDefault="00853CB9" w:rsidP="00AB1DE2">
            <w:bookmarkStart w:id="5" w:name="_Hlk65769541"/>
            <w:r>
              <w:t>Omogucava jednostavanu saradnju i komunikaciju unutar tima i organizaciju vremena</w:t>
            </w:r>
            <w:bookmarkEnd w:id="5"/>
          </w:p>
        </w:tc>
      </w:tr>
      <w:bookmarkEnd w:id="4"/>
      <w:tr w:rsidR="00AB1DE2" w:rsidRPr="003372D3" w14:paraId="552BFE8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7D4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13EA" w14:textId="5E13BA33" w:rsidR="00AB1DE2" w:rsidRPr="00AB1DE2" w:rsidRDefault="00853CB9" w:rsidP="00AB1DE2">
            <w:r>
              <w:t>Postojecih web aplikacija koje su ogranicene na upravljanje vremenom ili upravljanje projektom</w:t>
            </w:r>
          </w:p>
        </w:tc>
      </w:tr>
      <w:tr w:rsidR="00AB1DE2" w:rsidRPr="003372D3" w14:paraId="79C5FF9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768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EBF6" w14:textId="331EA01A" w:rsidR="00AB1DE2" w:rsidRPr="00AB1DE2" w:rsidRDefault="00853CB9" w:rsidP="00AB1DE2">
            <w:r w:rsidRPr="00853CB9">
              <w:t>Dostaviti organizaciju vremena i upravljanje projektom na jednom mestu pomocu funkcionalnosti kao sto su: bolja komunikacija pomocu chat sobe, kalendar povezan sa obavezama clanova tima, graficki prikaz izvrsavanja taskova i produktivnosti</w:t>
            </w:r>
          </w:p>
        </w:tc>
      </w:tr>
    </w:tbl>
    <w:p w14:paraId="3BEAA7FC" w14:textId="77777777" w:rsidR="00D96EF7" w:rsidRPr="006F61C6" w:rsidRDefault="00D96EF7" w:rsidP="00D96EF7">
      <w:pPr>
        <w:pStyle w:val="Heading1"/>
        <w:rPr>
          <w:lang w:val="sr-Latn-CS"/>
        </w:rPr>
      </w:pPr>
      <w:bookmarkStart w:id="6" w:name="_Toc507815238"/>
      <w:r>
        <w:rPr>
          <w:lang w:val="sr-Latn-CS"/>
        </w:rPr>
        <w:t>Opis projekta</w:t>
      </w:r>
      <w:bookmarkEnd w:id="6"/>
    </w:p>
    <w:p w14:paraId="1199BD8C" w14:textId="4058809D" w:rsidR="00FA73CA" w:rsidRDefault="00FA73CA" w:rsidP="00D96EF7">
      <w:pPr>
        <w:pStyle w:val="BodyText"/>
        <w:rPr>
          <w:lang w:val="sr-Latn-CS"/>
        </w:rPr>
      </w:pPr>
      <w:r>
        <w:rPr>
          <w:lang w:val="sr-Latn-CS"/>
        </w:rPr>
        <w:t xml:space="preserve">Cogit treba da </w:t>
      </w:r>
      <w:r w:rsidR="00AA27CF">
        <w:rPr>
          <w:lang w:val="sr-Latn-CS"/>
        </w:rPr>
        <w:t>cuva</w:t>
      </w:r>
      <w:r>
        <w:rPr>
          <w:lang w:val="sr-Latn-CS"/>
        </w:rPr>
        <w:t xml:space="preserve"> informacije o:</w:t>
      </w:r>
    </w:p>
    <w:p w14:paraId="65B59FEB" w14:textId="2DABF8B1" w:rsidR="00FA73CA" w:rsidRDefault="00AA27CF" w:rsidP="00FA73CA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Svim registrovanim korisnicima</w:t>
      </w:r>
    </w:p>
    <w:p w14:paraId="39706868" w14:textId="3A8E552F" w:rsidR="00AA27CF" w:rsidRDefault="00AA27CF" w:rsidP="00FA73CA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Svim kreiranim timovima</w:t>
      </w:r>
    </w:p>
    <w:p w14:paraId="0166B86E" w14:textId="7F1BBDC3" w:rsidR="00AA27CF" w:rsidRDefault="00AA27CF" w:rsidP="00FA73CA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Svim taskovima u okviru tima</w:t>
      </w:r>
    </w:p>
    <w:p w14:paraId="664BE171" w14:textId="79271A8F" w:rsidR="00AA27CF" w:rsidRDefault="00AA27CF" w:rsidP="00FA73CA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Porukama razmenjenim medju registrovanim korisnicima</w:t>
      </w:r>
    </w:p>
    <w:p w14:paraId="6C32CEB1" w14:textId="391E697A" w:rsidR="00AA27CF" w:rsidRDefault="00AA27CF" w:rsidP="00FA73CA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Dogadjaje dodate u kalendaru</w:t>
      </w:r>
    </w:p>
    <w:p w14:paraId="121DC2F7" w14:textId="77777777" w:rsidR="00AA27CF" w:rsidRDefault="00AA27CF" w:rsidP="00AA27CF">
      <w:pPr>
        <w:pStyle w:val="BodyText"/>
        <w:ind w:left="0"/>
        <w:rPr>
          <w:lang w:val="sr-Latn-CS"/>
        </w:rPr>
      </w:pPr>
    </w:p>
    <w:p w14:paraId="1E1354AA" w14:textId="77777777" w:rsidR="00AA27CF" w:rsidRDefault="00AA27CF" w:rsidP="00AA27CF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Coit resava problem l</w:t>
      </w:r>
      <w:r w:rsidRPr="00AA27CF">
        <w:t>ose</w:t>
      </w:r>
      <w:r>
        <w:t>g</w:t>
      </w:r>
      <w:r w:rsidRPr="00AA27CF">
        <w:t xml:space="preserve"> upravljanj</w:t>
      </w:r>
      <w:r>
        <w:t>a</w:t>
      </w:r>
      <w:r w:rsidRPr="00AA27CF">
        <w:t xml:space="preserve"> ljudskim resursima i vremenom prilikom realizacije projekta</w:t>
      </w:r>
      <w:r w:rsidRPr="00AA27CF">
        <w:rPr>
          <w:lang w:val="sr-Latn-CS"/>
        </w:rPr>
        <w:t xml:space="preserve"> </w:t>
      </w:r>
    </w:p>
    <w:p w14:paraId="2B801919" w14:textId="77777777" w:rsidR="00AA27CF" w:rsidRDefault="00AA27CF" w:rsidP="00AA27CF">
      <w:pPr>
        <w:pStyle w:val="BodyText"/>
        <w:ind w:left="0" w:firstLine="720"/>
        <w:rPr>
          <w:lang w:val="sr-Latn-CS"/>
        </w:rPr>
      </w:pPr>
    </w:p>
    <w:p w14:paraId="455DB188" w14:textId="6C4FAD65" w:rsidR="00D96EF7" w:rsidRDefault="00AA27CF" w:rsidP="00AA27CF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lastRenderedPageBreak/>
        <w:t>G</w:t>
      </w:r>
      <w:r w:rsidR="00D96EF7">
        <w:rPr>
          <w:lang w:val="sr-Latn-CS"/>
        </w:rPr>
        <w:t>lavne karakteristike proizvoda</w:t>
      </w:r>
      <w:r>
        <w:rPr>
          <w:lang w:val="sr-Latn-CS"/>
        </w:rPr>
        <w:t xml:space="preserve"> su:</w:t>
      </w:r>
    </w:p>
    <w:p w14:paraId="25627CC6" w14:textId="7EBC9200" w:rsidR="00AA27CF" w:rsidRPr="00AA27CF" w:rsidRDefault="00AA27CF" w:rsidP="00AA27CF">
      <w:pPr>
        <w:pStyle w:val="BodyText"/>
        <w:numPr>
          <w:ilvl w:val="0"/>
          <w:numId w:val="25"/>
        </w:numPr>
        <w:rPr>
          <w:lang w:val="sr-Latn-CS"/>
        </w:rPr>
      </w:pPr>
      <w:r>
        <w:t>B</w:t>
      </w:r>
      <w:r w:rsidRPr="00853CB9">
        <w:t>olja komunikacija pomocu chat sobe</w:t>
      </w:r>
    </w:p>
    <w:p w14:paraId="28DBA419" w14:textId="01958206" w:rsidR="00AA27CF" w:rsidRPr="00AA27CF" w:rsidRDefault="00AA27CF" w:rsidP="00AA27CF">
      <w:pPr>
        <w:pStyle w:val="BodyText"/>
        <w:numPr>
          <w:ilvl w:val="0"/>
          <w:numId w:val="25"/>
        </w:numPr>
        <w:rPr>
          <w:lang w:val="sr-Latn-CS"/>
        </w:rPr>
      </w:pPr>
      <w:r>
        <w:t>K</w:t>
      </w:r>
      <w:r w:rsidRPr="00853CB9">
        <w:t>alendar povezan sa obavezama clanova tima</w:t>
      </w:r>
    </w:p>
    <w:p w14:paraId="47BBE950" w14:textId="0F4F5B0C" w:rsidR="00AA27CF" w:rsidRDefault="00AA27CF" w:rsidP="00AA27CF">
      <w:pPr>
        <w:pStyle w:val="BodyText"/>
        <w:numPr>
          <w:ilvl w:val="0"/>
          <w:numId w:val="25"/>
        </w:numPr>
        <w:rPr>
          <w:lang w:val="sr-Latn-CS"/>
        </w:rPr>
      </w:pPr>
      <w:r>
        <w:t>G</w:t>
      </w:r>
      <w:r w:rsidRPr="00853CB9">
        <w:t>raficki prikaz izvrsavanja taskova i produktivnosti</w:t>
      </w:r>
    </w:p>
    <w:p w14:paraId="49B19B4C" w14:textId="77777777" w:rsidR="00AA27CF" w:rsidRDefault="00AA27CF" w:rsidP="00AA27CF">
      <w:pPr>
        <w:pStyle w:val="BodyText"/>
        <w:ind w:left="0" w:firstLine="720"/>
        <w:rPr>
          <w:lang w:val="sr-Latn-CS"/>
        </w:rPr>
      </w:pPr>
    </w:p>
    <w:p w14:paraId="36708254" w14:textId="77777777" w:rsidR="00D96EF7" w:rsidRPr="006F61C6" w:rsidRDefault="005A054F" w:rsidP="00D96EF7">
      <w:pPr>
        <w:pStyle w:val="Heading1"/>
        <w:rPr>
          <w:lang w:val="sr-Latn-CS"/>
        </w:rPr>
      </w:pPr>
      <w:bookmarkStart w:id="7" w:name="_Toc507815239"/>
      <w:r>
        <w:rPr>
          <w:lang w:val="sr-Latn-CS"/>
        </w:rPr>
        <w:t>Znanja i veštine potrebne za izradu projekta</w:t>
      </w:r>
      <w:bookmarkEnd w:id="7"/>
    </w:p>
    <w:p w14:paraId="398E0797" w14:textId="77777777" w:rsidR="00C86840" w:rsidRDefault="00C86840" w:rsidP="00D96EF7">
      <w:pPr>
        <w:pStyle w:val="BodyText"/>
        <w:rPr>
          <w:lang w:val="sr-Latn-CS"/>
        </w:rPr>
      </w:pPr>
    </w:p>
    <w:p w14:paraId="21B6E647" w14:textId="7BC7C2ED" w:rsidR="00A003A4" w:rsidRDefault="00A003A4" w:rsidP="00D96EF7">
      <w:pPr>
        <w:pStyle w:val="BodyText"/>
        <w:rPr>
          <w:lang w:val="sr-Latn-CS"/>
        </w:rPr>
      </w:pPr>
      <w:r>
        <w:rPr>
          <w:lang w:val="sr-Latn-CS"/>
        </w:rPr>
        <w:t>Potrebna znanja:</w:t>
      </w:r>
    </w:p>
    <w:p w14:paraId="38421CCB" w14:textId="6319741A" w:rsidR="00A003A4" w:rsidRDefault="00A003A4" w:rsidP="00A003A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Poznavanje tehnologija potrebnih za izradu web aplikacija</w:t>
      </w:r>
    </w:p>
    <w:p w14:paraId="6287E59B" w14:textId="0B57938E" w:rsidR="00A003A4" w:rsidRDefault="00A003A4" w:rsidP="00A003A4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Iskustvo u radu sa bazama podataka</w:t>
      </w:r>
    </w:p>
    <w:p w14:paraId="39C45314" w14:textId="23466170" w:rsidR="00A003A4" w:rsidRPr="00A003A4" w:rsidRDefault="00A003A4" w:rsidP="00A003A4">
      <w:pPr>
        <w:pStyle w:val="BodyText"/>
        <w:numPr>
          <w:ilvl w:val="0"/>
          <w:numId w:val="15"/>
        </w:numPr>
        <w:rPr>
          <w:lang w:val="sr-Latn-CS"/>
        </w:rPr>
      </w:pPr>
      <w:r w:rsidRPr="00A003A4">
        <w:t>Dobro poznavanje pravljenja korisničkog interfejsa</w:t>
      </w:r>
    </w:p>
    <w:p w14:paraId="5E14CC58" w14:textId="6646FC79" w:rsidR="00A003A4" w:rsidRPr="00A003A4" w:rsidRDefault="00A003A4" w:rsidP="00A003A4">
      <w:pPr>
        <w:pStyle w:val="BodyText"/>
        <w:numPr>
          <w:ilvl w:val="0"/>
          <w:numId w:val="15"/>
        </w:numPr>
        <w:rPr>
          <w:lang w:val="sr-Latn-CS"/>
        </w:rPr>
      </w:pPr>
      <w:r>
        <w:t>Poznavanje .Net programiranja</w:t>
      </w:r>
    </w:p>
    <w:p w14:paraId="4C50A278" w14:textId="3D12F832" w:rsidR="00A003A4" w:rsidRPr="00A003A4" w:rsidRDefault="00A003A4" w:rsidP="00A003A4">
      <w:pPr>
        <w:pStyle w:val="BodyText"/>
        <w:numPr>
          <w:ilvl w:val="0"/>
          <w:numId w:val="15"/>
        </w:numPr>
        <w:rPr>
          <w:lang w:val="sr-Latn-CS"/>
        </w:rPr>
      </w:pPr>
      <w:r>
        <w:t>Poznavanje drugih programskih jezika i tehnika je pozeljno</w:t>
      </w:r>
    </w:p>
    <w:p w14:paraId="64DD4124" w14:textId="0D3E935A" w:rsidR="00C86840" w:rsidRPr="00C86840" w:rsidRDefault="00A003A4" w:rsidP="00C86840">
      <w:pPr>
        <w:pStyle w:val="BodyText"/>
        <w:numPr>
          <w:ilvl w:val="0"/>
          <w:numId w:val="15"/>
        </w:numPr>
        <w:rPr>
          <w:lang w:val="sr-Latn-CS"/>
        </w:rPr>
      </w:pPr>
      <w:r>
        <w:t>Sposobnost za brzo savladavanje novih tehnologija</w:t>
      </w:r>
    </w:p>
    <w:p w14:paraId="34A791C7" w14:textId="77777777" w:rsidR="00C86840" w:rsidRDefault="00C86840" w:rsidP="00C86840">
      <w:pPr>
        <w:pStyle w:val="BodyText"/>
        <w:ind w:left="1080"/>
        <w:rPr>
          <w:lang w:val="sr-Latn-CS"/>
        </w:rPr>
      </w:pPr>
    </w:p>
    <w:p w14:paraId="0FC730BB" w14:textId="7D0D95F3" w:rsidR="00C86840" w:rsidRPr="00C86840" w:rsidRDefault="00C86840" w:rsidP="00C86840">
      <w:pPr>
        <w:pStyle w:val="BodyText"/>
        <w:rPr>
          <w:lang w:val="sr-Latn-CS"/>
        </w:rPr>
      </w:pPr>
      <w:r>
        <w:rPr>
          <w:lang w:val="sr-Latn-CS"/>
        </w:rPr>
        <w:t>Osobine clanova tima:</w:t>
      </w:r>
    </w:p>
    <w:p w14:paraId="3629E376" w14:textId="536BEC2D" w:rsidR="00A003A4" w:rsidRDefault="00A003A4" w:rsidP="00A003A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Aleksandar (vodja tima)</w:t>
      </w:r>
    </w:p>
    <w:p w14:paraId="6E506977" w14:textId="7E8A2897" w:rsidR="00A003A4" w:rsidRDefault="00A003A4" w:rsidP="00A003A4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Malo iskustva u razvoju Web aplikacija</w:t>
      </w:r>
    </w:p>
    <w:p w14:paraId="07B12567" w14:textId="581E56B8" w:rsidR="00A003A4" w:rsidRDefault="00A003A4" w:rsidP="00A003A4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Sposobnost za brzo savladavanje novih tehnologija</w:t>
      </w:r>
    </w:p>
    <w:p w14:paraId="1EF1BCE5" w14:textId="7E4F28C7" w:rsidR="00A003A4" w:rsidRDefault="00A003A4" w:rsidP="00A003A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Ana</w:t>
      </w:r>
    </w:p>
    <w:p w14:paraId="3DDC4EF5" w14:textId="4635B2A7" w:rsidR="00A003A4" w:rsidRDefault="00A003A4" w:rsidP="00A003A4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Poznavanje tehnologija JavaScript, HTML5, CSS</w:t>
      </w:r>
    </w:p>
    <w:p w14:paraId="37B93F54" w14:textId="77777777" w:rsidR="00A003A4" w:rsidRDefault="00A003A4" w:rsidP="00A003A4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Malo iskustva za rad sa bazama</w:t>
      </w:r>
    </w:p>
    <w:p w14:paraId="15138A36" w14:textId="71F7165C" w:rsidR="00A003A4" w:rsidRDefault="00A003A4" w:rsidP="00A003A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Nikola</w:t>
      </w:r>
    </w:p>
    <w:p w14:paraId="2F21ACF3" w14:textId="72EF6D60" w:rsidR="00A003A4" w:rsidRDefault="00C86840" w:rsidP="00A003A4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Osnovno poznavanje Web tehnologija</w:t>
      </w:r>
    </w:p>
    <w:p w14:paraId="6643F3C2" w14:textId="2C917354" w:rsidR="00C86840" w:rsidRDefault="00C86840" w:rsidP="00A003A4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Iskustvo u radu sa Git-om</w:t>
      </w:r>
    </w:p>
    <w:p w14:paraId="63023A5A" w14:textId="2326D1CC" w:rsidR="00C86840" w:rsidRDefault="00C86840" w:rsidP="00C8684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Mateja</w:t>
      </w:r>
    </w:p>
    <w:p w14:paraId="234B4492" w14:textId="3958B4D0" w:rsidR="00C86840" w:rsidRDefault="00C86840" w:rsidP="00C86840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Dobar dizajner</w:t>
      </w:r>
    </w:p>
    <w:p w14:paraId="1B1D6E20" w14:textId="17A6552D" w:rsidR="00C86840" w:rsidRDefault="00C86840" w:rsidP="00C86840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Malo iskustva u Web programiranju</w:t>
      </w:r>
    </w:p>
    <w:p w14:paraId="631E6E65" w14:textId="77777777" w:rsidR="004B725A" w:rsidRDefault="004B725A" w:rsidP="004B725A">
      <w:pPr>
        <w:pStyle w:val="BodyText"/>
        <w:ind w:left="0"/>
        <w:rPr>
          <w:lang w:val="sr-Latn-CS"/>
        </w:rPr>
      </w:pPr>
    </w:p>
    <w:p w14:paraId="0C315CD1" w14:textId="64E31836" w:rsidR="005A054F" w:rsidRDefault="00C86840" w:rsidP="00D96EF7">
      <w:pPr>
        <w:pStyle w:val="BodyText"/>
        <w:rPr>
          <w:lang w:val="sr-Latn-CS"/>
        </w:rPr>
      </w:pPr>
      <w:r>
        <w:rPr>
          <w:lang w:val="sr-Latn-CS"/>
        </w:rPr>
        <w:t xml:space="preserve">Rizici </w:t>
      </w:r>
      <w:r w:rsidR="005A054F">
        <w:rPr>
          <w:lang w:val="sr-Latn-CS"/>
        </w:rPr>
        <w:t>za uspešnu realizaciju projekta</w:t>
      </w:r>
      <w:r>
        <w:rPr>
          <w:lang w:val="sr-Latn-CS"/>
        </w:rPr>
        <w:t>:</w:t>
      </w:r>
    </w:p>
    <w:p w14:paraId="5541016A" w14:textId="2F9412FE" w:rsidR="00C86840" w:rsidRDefault="00C86840" w:rsidP="00C8684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Aktivnosti trose vise vremena od planiranog</w:t>
      </w:r>
    </w:p>
    <w:p w14:paraId="5EA95FBB" w14:textId="4AEACB90" w:rsidR="00C86840" w:rsidRDefault="00C86840" w:rsidP="00C8684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Krsenje pravila podele duznosti</w:t>
      </w:r>
    </w:p>
    <w:p w14:paraId="2C901DCB" w14:textId="2426F62D" w:rsidR="00C86840" w:rsidRDefault="00C86840" w:rsidP="00C8684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Nedostupnost potrebnih ljudskih resursa</w:t>
      </w:r>
    </w:p>
    <w:p w14:paraId="05BEF3CB" w14:textId="45BD4CC1" w:rsidR="004B725A" w:rsidRDefault="004B725A" w:rsidP="00C8684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Neautorizovan pristup podacima</w:t>
      </w:r>
    </w:p>
    <w:p w14:paraId="01A13AA6" w14:textId="77777777" w:rsidR="00C86840" w:rsidRDefault="00C86840" w:rsidP="00D96EF7">
      <w:pPr>
        <w:pStyle w:val="BodyText"/>
        <w:rPr>
          <w:lang w:val="sr-Latn-CS"/>
        </w:rPr>
      </w:pPr>
    </w:p>
    <w:p w14:paraId="5CC26CFB" w14:textId="1E7BC7CB" w:rsidR="005A054F" w:rsidRDefault="00835400" w:rsidP="005A054F">
      <w:pPr>
        <w:pStyle w:val="Heading1"/>
        <w:rPr>
          <w:lang w:val="sr-Latn-CS"/>
        </w:rPr>
      </w:pPr>
      <w:bookmarkStart w:id="8" w:name="_Toc507815240"/>
      <w:r>
        <w:rPr>
          <w:lang w:val="sr-Latn-CS"/>
        </w:rPr>
        <w:t>Cilj i motivacija tima</w:t>
      </w:r>
      <w:bookmarkEnd w:id="8"/>
    </w:p>
    <w:p w14:paraId="0DAC8BF1" w14:textId="77777777" w:rsidR="004B725A" w:rsidRPr="004B725A" w:rsidRDefault="004B725A" w:rsidP="004B725A">
      <w:pPr>
        <w:rPr>
          <w:lang w:val="sr-Latn-CS"/>
        </w:rPr>
      </w:pPr>
    </w:p>
    <w:p w14:paraId="29DBCCB7" w14:textId="40BC9A64" w:rsidR="00835400" w:rsidRDefault="004B725A" w:rsidP="00835400">
      <w:pPr>
        <w:pStyle w:val="BodyText"/>
        <w:rPr>
          <w:lang w:val="sr-Latn-CS"/>
        </w:rPr>
      </w:pPr>
      <w:r>
        <w:rPr>
          <w:lang w:val="sr-Latn-CS"/>
        </w:rPr>
        <w:t>C</w:t>
      </w:r>
      <w:r w:rsidR="00835400" w:rsidRPr="00D96EF7">
        <w:rPr>
          <w:lang w:val="sr-Latn-CS"/>
        </w:rPr>
        <w:t>ilj</w:t>
      </w:r>
      <w:r w:rsidR="00835400">
        <w:rPr>
          <w:lang w:val="sr-Latn-CS"/>
        </w:rPr>
        <w:t>ev</w:t>
      </w:r>
      <w:r>
        <w:rPr>
          <w:lang w:val="sr-Latn-CS"/>
        </w:rPr>
        <w:t>i</w:t>
      </w:r>
      <w:r w:rsidR="00835400" w:rsidRPr="00D96EF7">
        <w:rPr>
          <w:lang w:val="sr-Latn-CS"/>
        </w:rPr>
        <w:t xml:space="preserve"> tima</w:t>
      </w:r>
      <w:r>
        <w:rPr>
          <w:lang w:val="sr-Latn-CS"/>
        </w:rPr>
        <w:t>:</w:t>
      </w:r>
    </w:p>
    <w:p w14:paraId="0B7CFFFA" w14:textId="5792241A" w:rsidR="00C86840" w:rsidRPr="00D96EF7" w:rsidRDefault="004B725A" w:rsidP="004B725A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Uspesna realizacija aplikacije u definisanim vremenskim okvirima</w:t>
      </w:r>
    </w:p>
    <w:p w14:paraId="11ED2B6E" w14:textId="77777777" w:rsidR="004B725A" w:rsidRDefault="004B725A" w:rsidP="00835400">
      <w:pPr>
        <w:pStyle w:val="BodyText"/>
        <w:rPr>
          <w:lang w:val="sr-Latn-CS"/>
        </w:rPr>
      </w:pPr>
    </w:p>
    <w:p w14:paraId="7049567A" w14:textId="4DC0495C" w:rsidR="00835400" w:rsidRDefault="004B725A" w:rsidP="00835400">
      <w:pPr>
        <w:pStyle w:val="BodyText"/>
        <w:rPr>
          <w:lang w:val="sr-Latn-CS"/>
        </w:rPr>
      </w:pPr>
      <w:r>
        <w:rPr>
          <w:lang w:val="sr-Latn-CS"/>
        </w:rPr>
        <w:t>C</w:t>
      </w:r>
      <w:r w:rsidR="00835400">
        <w:rPr>
          <w:lang w:val="sr-Latn-CS"/>
        </w:rPr>
        <w:t xml:space="preserve">iljeve </w:t>
      </w:r>
      <w:r w:rsidR="00835400" w:rsidRPr="00D96EF7">
        <w:rPr>
          <w:lang w:val="sr-Latn-CS"/>
        </w:rPr>
        <w:t>član</w:t>
      </w:r>
      <w:r w:rsidR="00835400">
        <w:rPr>
          <w:lang w:val="sr-Latn-CS"/>
        </w:rPr>
        <w:t>ova tima</w:t>
      </w:r>
      <w:r>
        <w:rPr>
          <w:lang w:val="sr-Latn-CS"/>
        </w:rPr>
        <w:t>:</w:t>
      </w:r>
    </w:p>
    <w:p w14:paraId="64CB2BB5" w14:textId="72DF8A4A" w:rsidR="004B725A" w:rsidRDefault="004B725A" w:rsidP="00835400">
      <w:pPr>
        <w:pStyle w:val="BodyText"/>
        <w:rPr>
          <w:lang w:val="sr-Latn-CS"/>
        </w:rPr>
      </w:pPr>
    </w:p>
    <w:p w14:paraId="34D3E76F" w14:textId="77777777" w:rsid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Aleksandar (vodja tima)</w:t>
      </w:r>
    </w:p>
    <w:p w14:paraId="363CC576" w14:textId="77777777" w:rsidR="004B725A" w:rsidRPr="004B725A" w:rsidRDefault="004B725A" w:rsidP="004B725A">
      <w:pPr>
        <w:pStyle w:val="BodyText"/>
        <w:numPr>
          <w:ilvl w:val="1"/>
          <w:numId w:val="16"/>
        </w:numPr>
        <w:rPr>
          <w:lang w:val="sr-Latn-CS"/>
        </w:rPr>
      </w:pPr>
      <w:r w:rsidRPr="004B725A">
        <w:t>Učenje procesa projektovanja softvera</w:t>
      </w:r>
    </w:p>
    <w:p w14:paraId="2F97E5B6" w14:textId="2777B3E3" w:rsidR="004B725A" w:rsidRPr="004B725A" w:rsidRDefault="004B725A" w:rsidP="004B7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Uspesna realizacija aplikacije</w:t>
      </w:r>
    </w:p>
    <w:p w14:paraId="1289BE8E" w14:textId="69016100" w:rsidR="004B725A" w:rsidRP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Ana</w:t>
      </w:r>
    </w:p>
    <w:p w14:paraId="2DB7A597" w14:textId="3F1FAC33" w:rsidR="004B725A" w:rsidRDefault="004B725A" w:rsidP="004B7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Uspesna realizacija aplikacije</w:t>
      </w:r>
    </w:p>
    <w:p w14:paraId="795852AA" w14:textId="77777777" w:rsid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Nikola</w:t>
      </w:r>
    </w:p>
    <w:p w14:paraId="57B35E26" w14:textId="16996FB3" w:rsidR="004B725A" w:rsidRDefault="004B725A" w:rsidP="000F45F3">
      <w:pPr>
        <w:pStyle w:val="BodyText"/>
        <w:numPr>
          <w:ilvl w:val="1"/>
          <w:numId w:val="16"/>
        </w:numPr>
        <w:rPr>
          <w:lang w:val="sr-Latn-CS"/>
        </w:rPr>
      </w:pPr>
      <w:r w:rsidRPr="004B725A">
        <w:rPr>
          <w:lang w:val="sr-Latn-CS"/>
        </w:rPr>
        <w:t>Ucenje nov</w:t>
      </w:r>
      <w:r>
        <w:rPr>
          <w:lang w:val="sr-Latn-CS"/>
        </w:rPr>
        <w:t>ih</w:t>
      </w:r>
      <w:r w:rsidRPr="004B725A">
        <w:rPr>
          <w:lang w:val="sr-Latn-CS"/>
        </w:rPr>
        <w:t xml:space="preserve"> web tehnologij</w:t>
      </w:r>
      <w:r>
        <w:rPr>
          <w:lang w:val="sr-Latn-CS"/>
        </w:rPr>
        <w:t>a</w:t>
      </w:r>
    </w:p>
    <w:p w14:paraId="0346C377" w14:textId="77217BEC" w:rsidR="004B725A" w:rsidRPr="004B725A" w:rsidRDefault="004B725A" w:rsidP="004B7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Uspesna realizacija aplikacije</w:t>
      </w:r>
    </w:p>
    <w:p w14:paraId="172FC25B" w14:textId="77777777" w:rsid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Mateja</w:t>
      </w:r>
    </w:p>
    <w:p w14:paraId="1E3FDBC7" w14:textId="6BFCFF93" w:rsidR="004B725A" w:rsidRDefault="004B725A" w:rsidP="004B7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Poboljasnje sposobnosti rada u timu</w:t>
      </w:r>
    </w:p>
    <w:p w14:paraId="11889097" w14:textId="77777777" w:rsidR="004B725A" w:rsidRPr="004B725A" w:rsidRDefault="004B725A" w:rsidP="004B725A">
      <w:pPr>
        <w:pStyle w:val="BodyText"/>
        <w:numPr>
          <w:ilvl w:val="1"/>
          <w:numId w:val="16"/>
        </w:numPr>
        <w:rPr>
          <w:lang w:val="sr-Latn-CS"/>
        </w:rPr>
      </w:pPr>
      <w:r>
        <w:rPr>
          <w:lang w:val="sr-Latn-CS"/>
        </w:rPr>
        <w:t>Uspesna realizacija aplikacije</w:t>
      </w:r>
    </w:p>
    <w:p w14:paraId="04C92D1A" w14:textId="77777777" w:rsidR="004B725A" w:rsidRPr="00D96EF7" w:rsidRDefault="004B725A" w:rsidP="00835400">
      <w:pPr>
        <w:pStyle w:val="BodyText"/>
        <w:rPr>
          <w:lang w:val="sr-Latn-CS"/>
        </w:rPr>
      </w:pPr>
    </w:p>
    <w:p w14:paraId="488789E5" w14:textId="1AE3756D" w:rsidR="00835400" w:rsidRDefault="004B725A" w:rsidP="00835400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835400" w:rsidRPr="00D96EF7">
        <w:rPr>
          <w:lang w:val="sr-Latn-CS"/>
        </w:rPr>
        <w:t>sobine član</w:t>
      </w:r>
      <w:r w:rsidR="00835400">
        <w:rPr>
          <w:lang w:val="sr-Latn-CS"/>
        </w:rPr>
        <w:t>ov</w:t>
      </w:r>
      <w:r w:rsidR="00835400" w:rsidRPr="00D96EF7">
        <w:rPr>
          <w:lang w:val="sr-Latn-CS"/>
        </w:rPr>
        <w:t>a tima (</w:t>
      </w:r>
      <w:r w:rsidR="00835400">
        <w:rPr>
          <w:lang w:val="sr-Latn-CS"/>
        </w:rPr>
        <w:t>tip ličnosti</w:t>
      </w:r>
      <w:r w:rsidR="00835400" w:rsidRPr="00D96EF7">
        <w:rPr>
          <w:lang w:val="sr-Latn-CS"/>
        </w:rPr>
        <w:t>)</w:t>
      </w:r>
      <w:r>
        <w:rPr>
          <w:lang w:val="sr-Latn-CS"/>
        </w:rPr>
        <w:t>:</w:t>
      </w:r>
    </w:p>
    <w:p w14:paraId="231CA9B2" w14:textId="77777777" w:rsidR="004B725A" w:rsidRDefault="004B725A" w:rsidP="00835400">
      <w:pPr>
        <w:pStyle w:val="BodyText"/>
        <w:rPr>
          <w:lang w:val="sr-Latn-CS"/>
        </w:rPr>
      </w:pPr>
    </w:p>
    <w:p w14:paraId="565FF60C" w14:textId="77777777" w:rsid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Aleksandar (vodja tima)</w:t>
      </w:r>
    </w:p>
    <w:p w14:paraId="5BD649D2" w14:textId="77777777" w:rsidR="00945E67" w:rsidRPr="00945E67" w:rsidRDefault="00945E67" w:rsidP="00945E67">
      <w:pPr>
        <w:pStyle w:val="BodyText"/>
        <w:numPr>
          <w:ilvl w:val="1"/>
          <w:numId w:val="16"/>
        </w:numPr>
        <w:rPr>
          <w:lang w:val="sr-Latn-CS"/>
        </w:rPr>
      </w:pPr>
      <w:r w:rsidRPr="00945E67">
        <w:t>Ličnost motivisana zadatkom</w:t>
      </w:r>
    </w:p>
    <w:p w14:paraId="4A57B7CA" w14:textId="533CBAC7" w:rsidR="004B725A" w:rsidRP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Ana</w:t>
      </w:r>
    </w:p>
    <w:p w14:paraId="091621C4" w14:textId="77777777" w:rsidR="00945E67" w:rsidRPr="00945E67" w:rsidRDefault="00945E67" w:rsidP="00945E67">
      <w:pPr>
        <w:pStyle w:val="BodyText"/>
        <w:numPr>
          <w:ilvl w:val="1"/>
          <w:numId w:val="16"/>
        </w:numPr>
        <w:rPr>
          <w:lang w:val="sr-Latn-CS"/>
        </w:rPr>
      </w:pPr>
      <w:r w:rsidRPr="00945E67">
        <w:t>Ličnost koja se sama motiviše</w:t>
      </w:r>
    </w:p>
    <w:p w14:paraId="0A4AAEC5" w14:textId="6244EBC7" w:rsid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Nikola</w:t>
      </w:r>
    </w:p>
    <w:p w14:paraId="5FB24EAD" w14:textId="77777777" w:rsidR="00945E67" w:rsidRPr="00945E67" w:rsidRDefault="00945E67" w:rsidP="00945E67">
      <w:pPr>
        <w:pStyle w:val="BodyText"/>
        <w:numPr>
          <w:ilvl w:val="1"/>
          <w:numId w:val="16"/>
        </w:numPr>
        <w:rPr>
          <w:lang w:val="sr-Latn-CS"/>
        </w:rPr>
      </w:pPr>
      <w:r w:rsidRPr="00945E67">
        <w:t>Ličnost motivisana komunikacijom</w:t>
      </w:r>
    </w:p>
    <w:p w14:paraId="0F6EA034" w14:textId="61B45F21" w:rsidR="004B725A" w:rsidRDefault="004B725A" w:rsidP="004B725A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Mateja</w:t>
      </w:r>
    </w:p>
    <w:p w14:paraId="526DE1E5" w14:textId="77777777" w:rsidR="00945E67" w:rsidRPr="00945E67" w:rsidRDefault="00945E67" w:rsidP="00945E67">
      <w:pPr>
        <w:pStyle w:val="BodyText"/>
        <w:numPr>
          <w:ilvl w:val="1"/>
          <w:numId w:val="16"/>
        </w:numPr>
        <w:rPr>
          <w:lang w:val="sr-Latn-CS"/>
        </w:rPr>
      </w:pPr>
      <w:r w:rsidRPr="00945E67">
        <w:t>Ličnost motivisana zadatkom</w:t>
      </w:r>
    </w:p>
    <w:p w14:paraId="14889244" w14:textId="77777777" w:rsidR="004B725A" w:rsidRPr="00D96EF7" w:rsidRDefault="004B725A" w:rsidP="00835400">
      <w:pPr>
        <w:pStyle w:val="BodyText"/>
        <w:rPr>
          <w:lang w:val="sr-Latn-CS"/>
        </w:rPr>
      </w:pPr>
    </w:p>
    <w:p w14:paraId="12C1EE89" w14:textId="50D1A56B" w:rsidR="00835400" w:rsidRDefault="00835400" w:rsidP="00835400">
      <w:pPr>
        <w:pStyle w:val="Heading1"/>
        <w:rPr>
          <w:lang w:val="sr-Latn-CS"/>
        </w:rPr>
      </w:pPr>
      <w:bookmarkStart w:id="9" w:name="_Toc507815241"/>
      <w:r>
        <w:rPr>
          <w:lang w:val="sr-Latn-CS"/>
        </w:rPr>
        <w:t>Vođa tima</w:t>
      </w:r>
      <w:bookmarkEnd w:id="9"/>
    </w:p>
    <w:p w14:paraId="15C3DB95" w14:textId="77777777" w:rsidR="00945E67" w:rsidRPr="00945E67" w:rsidRDefault="00945E67" w:rsidP="00945E67">
      <w:pPr>
        <w:rPr>
          <w:lang w:val="sr-Latn-CS"/>
        </w:rPr>
      </w:pPr>
    </w:p>
    <w:p w14:paraId="34E8B72A" w14:textId="495DFF37" w:rsidR="00835400" w:rsidRDefault="00945E67" w:rsidP="00835400">
      <w:pPr>
        <w:pStyle w:val="BodyText"/>
        <w:rPr>
          <w:lang w:val="sr-Latn-CS"/>
        </w:rPr>
      </w:pPr>
      <w:r>
        <w:rPr>
          <w:lang w:val="sr-Latn-RS"/>
        </w:rPr>
        <w:t>K</w:t>
      </w:r>
      <w:r w:rsidR="00835400">
        <w:rPr>
          <w:lang w:val="sr-Latn-RS"/>
        </w:rPr>
        <w:t xml:space="preserve">riterijum za izbor vođe </w:t>
      </w:r>
      <w:r w:rsidR="00835400" w:rsidRPr="00D96EF7">
        <w:rPr>
          <w:lang w:val="sr-Latn-CS"/>
        </w:rPr>
        <w:t>tima</w:t>
      </w:r>
      <w:r>
        <w:rPr>
          <w:lang w:val="sr-Latn-CS"/>
        </w:rPr>
        <w:t>:</w:t>
      </w:r>
    </w:p>
    <w:p w14:paraId="249BF817" w14:textId="77777777" w:rsidR="00945E67" w:rsidRDefault="00945E67" w:rsidP="00945E67">
      <w:pPr>
        <w:pStyle w:val="BodyText"/>
        <w:numPr>
          <w:ilvl w:val="0"/>
          <w:numId w:val="21"/>
        </w:numPr>
      </w:pPr>
      <w:r w:rsidRPr="00945E67">
        <w:t>ličnih karakteristika</w:t>
      </w:r>
    </w:p>
    <w:p w14:paraId="1BBC05F5" w14:textId="272A80CD" w:rsidR="00945E67" w:rsidRDefault="00945E67" w:rsidP="00945E67">
      <w:pPr>
        <w:pStyle w:val="BodyText"/>
        <w:numPr>
          <w:ilvl w:val="0"/>
          <w:numId w:val="21"/>
        </w:numPr>
      </w:pPr>
      <w:r w:rsidRPr="00945E67">
        <w:lastRenderedPageBreak/>
        <w:t>socijalnih sposobnosti</w:t>
      </w:r>
    </w:p>
    <w:p w14:paraId="51227032" w14:textId="77777777" w:rsidR="00945E67" w:rsidRDefault="00945E67" w:rsidP="00945E67">
      <w:pPr>
        <w:pStyle w:val="BodyText"/>
        <w:numPr>
          <w:ilvl w:val="0"/>
          <w:numId w:val="21"/>
        </w:numPr>
      </w:pPr>
      <w:r w:rsidRPr="00945E67">
        <w:t>veštini upravljanja i komunikacije</w:t>
      </w:r>
    </w:p>
    <w:p w14:paraId="0B231C00" w14:textId="77777777" w:rsidR="00945E67" w:rsidRDefault="00945E67" w:rsidP="00945E67">
      <w:pPr>
        <w:pStyle w:val="BodyText"/>
        <w:numPr>
          <w:ilvl w:val="0"/>
          <w:numId w:val="21"/>
        </w:numPr>
      </w:pPr>
      <w:r w:rsidRPr="00945E67">
        <w:t>znanju potrebnom za izradu projekta</w:t>
      </w:r>
    </w:p>
    <w:p w14:paraId="41D11946" w14:textId="745A6420" w:rsidR="00945E67" w:rsidRPr="00945E67" w:rsidRDefault="00945E67" w:rsidP="00945E67">
      <w:pPr>
        <w:pStyle w:val="BodyText"/>
        <w:numPr>
          <w:ilvl w:val="0"/>
          <w:numId w:val="21"/>
        </w:numPr>
        <w:rPr>
          <w:lang w:val="sr-Latn-CS"/>
        </w:rPr>
      </w:pPr>
      <w:r w:rsidRPr="00945E67">
        <w:t>iskustvu u izradi projekata</w:t>
      </w:r>
    </w:p>
    <w:p w14:paraId="4AC01CE8" w14:textId="6CBC1F95" w:rsidR="00945E67" w:rsidRDefault="00945E67" w:rsidP="00945E67">
      <w:pPr>
        <w:pStyle w:val="BodyText"/>
        <w:ind w:left="0"/>
        <w:rPr>
          <w:lang w:val="sr-Latn-CS"/>
        </w:rPr>
      </w:pPr>
    </w:p>
    <w:p w14:paraId="08147F6F" w14:textId="77777777" w:rsidR="00945E67" w:rsidRPr="00D96EF7" w:rsidRDefault="00945E67" w:rsidP="00945E67">
      <w:pPr>
        <w:pStyle w:val="BodyText"/>
        <w:ind w:left="0"/>
        <w:rPr>
          <w:lang w:val="sr-Latn-CS"/>
        </w:rPr>
      </w:pPr>
    </w:p>
    <w:p w14:paraId="5EC7A557" w14:textId="21B57373" w:rsidR="00835400" w:rsidRDefault="00835400" w:rsidP="00835400">
      <w:pPr>
        <w:pStyle w:val="BodyText"/>
        <w:rPr>
          <w:lang w:val="sr-Latn-RS"/>
        </w:rPr>
      </w:pPr>
      <w:r w:rsidRPr="00835400">
        <w:rPr>
          <w:lang w:val="sr-Latn-RS"/>
        </w:rPr>
        <w:t>Obrazložiti izbor vođe tima</w:t>
      </w:r>
      <w:r w:rsidR="00945E67">
        <w:rPr>
          <w:lang w:val="sr-Latn-RS"/>
        </w:rPr>
        <w:t>:</w:t>
      </w:r>
    </w:p>
    <w:p w14:paraId="7B34BAA7" w14:textId="77777777" w:rsidR="00945E67" w:rsidRDefault="00945E67" w:rsidP="00945E6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Visoke organizacione sposobnosti</w:t>
      </w:r>
    </w:p>
    <w:p w14:paraId="30E9A276" w14:textId="77777777" w:rsidR="00945E67" w:rsidRDefault="00945E67" w:rsidP="00945E6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Logicko-analiticko razmisljanje</w:t>
      </w:r>
    </w:p>
    <w:p w14:paraId="0E0A6435" w14:textId="77777777" w:rsidR="00945E67" w:rsidRDefault="00945E67" w:rsidP="00945E6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Strucno znanje iz oblasti informacionih tehnologija</w:t>
      </w:r>
    </w:p>
    <w:p w14:paraId="491AB607" w14:textId="77777777" w:rsidR="00945E67" w:rsidRDefault="00945E67" w:rsidP="00835400">
      <w:pPr>
        <w:pStyle w:val="BodyText"/>
        <w:rPr>
          <w:lang w:val="sr-Latn-RS"/>
        </w:rPr>
      </w:pPr>
    </w:p>
    <w:p w14:paraId="2C1EE7B4" w14:textId="77777777" w:rsidR="00995C29" w:rsidRPr="006F61C6" w:rsidRDefault="00D62E1E" w:rsidP="00995C29">
      <w:pPr>
        <w:pStyle w:val="Heading1"/>
        <w:rPr>
          <w:lang w:val="sr-Latn-CS"/>
        </w:rPr>
      </w:pPr>
      <w:bookmarkStart w:id="10" w:name="_Toc507815242"/>
      <w:r>
        <w:rPr>
          <w:lang w:val="sr-Latn-CS"/>
        </w:rPr>
        <w:t>Komunikacija</w:t>
      </w:r>
      <w:bookmarkEnd w:id="10"/>
    </w:p>
    <w:p w14:paraId="38ABA9DA" w14:textId="6E784F5F" w:rsidR="00995C29" w:rsidRDefault="00945E67" w:rsidP="00995C29">
      <w:pPr>
        <w:pStyle w:val="BodyText"/>
        <w:rPr>
          <w:lang w:val="sr-Latn-CS"/>
        </w:rPr>
      </w:pPr>
      <w:r>
        <w:rPr>
          <w:lang w:val="sr-Latn-CS"/>
        </w:rPr>
        <w:t>N</w:t>
      </w:r>
      <w:r w:rsidR="00D62E1E">
        <w:rPr>
          <w:lang w:val="sr-Latn-CS"/>
        </w:rPr>
        <w:t>ačin</w:t>
      </w:r>
      <w:r>
        <w:rPr>
          <w:lang w:val="sr-Latn-CS"/>
        </w:rPr>
        <w:t>i</w:t>
      </w:r>
      <w:r w:rsidR="00D62E1E">
        <w:rPr>
          <w:lang w:val="sr-Latn-CS"/>
        </w:rPr>
        <w:t xml:space="preserve"> komunikacije</w:t>
      </w:r>
      <w:r>
        <w:rPr>
          <w:lang w:val="sr-Latn-CS"/>
        </w:rPr>
        <w:t>:</w:t>
      </w:r>
    </w:p>
    <w:p w14:paraId="1889E587" w14:textId="57A25F8E" w:rsidR="00945E67" w:rsidRDefault="00945E67" w:rsidP="00945E6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Facebook Messenger</w:t>
      </w:r>
    </w:p>
    <w:p w14:paraId="2696C3B7" w14:textId="52259CB3" w:rsidR="00945E67" w:rsidRDefault="00945E67" w:rsidP="00945E67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Microsoft Teams</w:t>
      </w:r>
    </w:p>
    <w:p w14:paraId="2C9FD249" w14:textId="0B38BBE2" w:rsidR="00995C29" w:rsidRDefault="00945E67" w:rsidP="00995C29">
      <w:pPr>
        <w:pStyle w:val="BodyText"/>
        <w:rPr>
          <w:lang w:val="sr-Latn-CS"/>
        </w:rPr>
      </w:pPr>
      <w:r>
        <w:rPr>
          <w:lang w:val="sr-Latn-CS"/>
        </w:rPr>
        <w:t>N</w:t>
      </w:r>
      <w:r w:rsidR="00D62E1E">
        <w:rPr>
          <w:lang w:val="sr-Latn-CS"/>
        </w:rPr>
        <w:t>ačin održavanja sastanaka</w:t>
      </w:r>
      <w:r>
        <w:rPr>
          <w:lang w:val="sr-Latn-CS"/>
        </w:rPr>
        <w:t>:</w:t>
      </w:r>
    </w:p>
    <w:p w14:paraId="0A52F5F1" w14:textId="71C56668" w:rsidR="00D62E1E" w:rsidRPr="00E7189A" w:rsidRDefault="00945E67" w:rsidP="006C7730">
      <w:pPr>
        <w:pStyle w:val="BodyText"/>
        <w:numPr>
          <w:ilvl w:val="0"/>
          <w:numId w:val="23"/>
        </w:numPr>
        <w:rPr>
          <w:lang w:val="sr-Latn-CS"/>
        </w:rPr>
      </w:pPr>
      <w:r w:rsidRPr="00E7189A">
        <w:rPr>
          <w:lang w:val="sr-Latn-CS"/>
        </w:rPr>
        <w:t>Online preko platforme Microsoft Teams</w:t>
      </w:r>
    </w:p>
    <w:p w14:paraId="021B421C" w14:textId="2B7147B6" w:rsidR="00945E67" w:rsidRDefault="00945E67" w:rsidP="00995C29">
      <w:pPr>
        <w:pStyle w:val="BodyText"/>
        <w:rPr>
          <w:lang w:val="sr-Latn-CS"/>
        </w:rPr>
      </w:pPr>
      <w:r>
        <w:rPr>
          <w:lang w:val="sr-Latn-CS"/>
        </w:rPr>
        <w:t>Evidencije o odlukama u toku izrade projekta ce biti vodjena</w:t>
      </w:r>
      <w:r w:rsidR="00E7189A">
        <w:rPr>
          <w:lang w:val="sr-Latn-CS"/>
        </w:rPr>
        <w:t xml:space="preserve"> u tekstualnom obliku</w:t>
      </w:r>
    </w:p>
    <w:p w14:paraId="2BB1D39A" w14:textId="7D1AA021" w:rsidR="00D62E1E" w:rsidRDefault="00E7189A" w:rsidP="00D62E1E">
      <w:pPr>
        <w:pStyle w:val="BodyText"/>
        <w:rPr>
          <w:lang w:val="sr-Latn-CS"/>
        </w:rPr>
      </w:pPr>
      <w:r>
        <w:rPr>
          <w:lang w:val="sr-Latn-CS"/>
        </w:rPr>
        <w:t>Razmena podataka ce se vrsiti preko Git-a</w:t>
      </w:r>
    </w:p>
    <w:p w14:paraId="600F857F" w14:textId="77777777" w:rsidR="00835400" w:rsidRPr="006F61C6" w:rsidRDefault="00835400" w:rsidP="00835400">
      <w:pPr>
        <w:pStyle w:val="Heading1"/>
        <w:rPr>
          <w:lang w:val="sr-Latn-CS"/>
        </w:rPr>
      </w:pPr>
      <w:bookmarkStart w:id="11" w:name="_Toc507815243"/>
      <w:r>
        <w:rPr>
          <w:lang w:val="sr-Latn-CS"/>
        </w:rPr>
        <w:t>Planiranje vremena</w:t>
      </w:r>
      <w:bookmarkEnd w:id="11"/>
    </w:p>
    <w:p w14:paraId="5B08A4EE" w14:textId="7855CEA5" w:rsidR="00E7189A" w:rsidRDefault="00E7189A" w:rsidP="00835400">
      <w:pPr>
        <w:pStyle w:val="BodyText"/>
        <w:rPr>
          <w:lang w:val="sr-Latn-CS"/>
        </w:rPr>
      </w:pPr>
      <w:r>
        <w:rPr>
          <w:lang w:val="sr-Latn-CS"/>
        </w:rPr>
        <w:t>Prosecan nedeljni broj sati rada na izradi projekta:</w:t>
      </w:r>
    </w:p>
    <w:p w14:paraId="0EE58D4D" w14:textId="1C9689EE" w:rsidR="00E7189A" w:rsidRDefault="00E7189A" w:rsidP="00E7189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Pojedinacno: 5</w:t>
      </w:r>
    </w:p>
    <w:p w14:paraId="44DD0ABB" w14:textId="563631B2" w:rsidR="00E7189A" w:rsidRDefault="00E7189A" w:rsidP="00E7189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Timski: 1</w:t>
      </w:r>
    </w:p>
    <w:p w14:paraId="51C361FF" w14:textId="1DE9BDD5" w:rsidR="00835400" w:rsidRDefault="00E7189A" w:rsidP="00835400">
      <w:pPr>
        <w:pStyle w:val="BodyText"/>
        <w:rPr>
          <w:lang w:val="sr-Latn-RS"/>
        </w:rPr>
      </w:pPr>
      <w:r>
        <w:rPr>
          <w:lang w:val="sr-Latn-RS"/>
        </w:rPr>
        <w:t>O</w:t>
      </w:r>
      <w:r w:rsidR="00835400" w:rsidRPr="00835400">
        <w:rPr>
          <w:lang w:val="sr-Latn-RS"/>
        </w:rPr>
        <w:t>dsustvo članova tima</w:t>
      </w:r>
      <w:r>
        <w:rPr>
          <w:lang w:val="sr-Latn-RS"/>
        </w:rPr>
        <w:t>:</w:t>
      </w:r>
    </w:p>
    <w:p w14:paraId="1B60A7C6" w14:textId="19491662" w:rsidR="00E7189A" w:rsidRPr="00E7189A" w:rsidRDefault="00E7189A" w:rsidP="00E7189A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Svi clanovi su odsutni tokom aprilskog roka</w:t>
      </w:r>
    </w:p>
    <w:p w14:paraId="14D3F496" w14:textId="4F1FD938" w:rsidR="00E7189A" w:rsidRDefault="00E7189A" w:rsidP="00E7189A">
      <w:pPr>
        <w:pStyle w:val="BodyText"/>
        <w:rPr>
          <w:lang w:val="sr-Latn-CS"/>
        </w:rPr>
      </w:pPr>
      <w:r>
        <w:rPr>
          <w:lang w:val="sr-Latn-CS"/>
        </w:rPr>
        <w:t>U</w:t>
      </w:r>
      <w:r w:rsidR="00995C29">
        <w:rPr>
          <w:lang w:val="sr-Latn-CS"/>
        </w:rPr>
        <w:t>kupan broj sati rada na izradi projekta</w:t>
      </w:r>
      <w:r>
        <w:rPr>
          <w:lang w:val="sr-Latn-CS"/>
        </w:rPr>
        <w:t>: 210</w:t>
      </w:r>
    </w:p>
    <w:p w14:paraId="3A60E012" w14:textId="77777777" w:rsidR="00E7189A" w:rsidRDefault="00E7189A" w:rsidP="00995C29">
      <w:pPr>
        <w:pStyle w:val="BodyText"/>
        <w:rPr>
          <w:lang w:val="sr-Latn-CS"/>
        </w:rPr>
      </w:pPr>
    </w:p>
    <w:p w14:paraId="5F5E0685" w14:textId="77777777" w:rsidR="00835400" w:rsidRDefault="00835400" w:rsidP="00835400">
      <w:pPr>
        <w:pStyle w:val="BodyText"/>
        <w:rPr>
          <w:lang w:val="sr-Latn-RS"/>
        </w:rPr>
      </w:pPr>
    </w:p>
    <w:p w14:paraId="352CFE2C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64A23" w14:textId="77777777" w:rsidR="004421DD" w:rsidRDefault="004421DD">
      <w:r>
        <w:separator/>
      </w:r>
    </w:p>
  </w:endnote>
  <w:endnote w:type="continuationSeparator" w:id="0">
    <w:p w14:paraId="6AF50E9F" w14:textId="77777777" w:rsidR="004421DD" w:rsidRDefault="0044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B7D47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E1FB29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292464AC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92E6AF1" w14:textId="51FA967F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34C9933E" w14:textId="603AD51B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853CB9" w:rsidRPr="00853CB9">
            <w:t>AmanSoft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8D0DD5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4227662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7436D081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E8F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DB37A" w14:textId="77777777" w:rsidR="004421DD" w:rsidRDefault="004421DD">
      <w:r>
        <w:separator/>
      </w:r>
    </w:p>
  </w:footnote>
  <w:footnote w:type="continuationSeparator" w:id="0">
    <w:p w14:paraId="2B058BCA" w14:textId="77777777" w:rsidR="004421DD" w:rsidRDefault="00442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D0D5A" w14:textId="6BE3B959" w:rsidR="002343C5" w:rsidRDefault="002343C5">
    <w:pPr>
      <w:rPr>
        <w:sz w:val="24"/>
      </w:rPr>
    </w:pPr>
  </w:p>
  <w:p w14:paraId="02962425" w14:textId="77777777" w:rsidR="002343C5" w:rsidRDefault="002343C5">
    <w:pPr>
      <w:pBdr>
        <w:top w:val="single" w:sz="6" w:space="1" w:color="auto"/>
      </w:pBdr>
      <w:rPr>
        <w:sz w:val="24"/>
      </w:rPr>
    </w:pPr>
  </w:p>
  <w:p w14:paraId="54F54907" w14:textId="1A4A7AAE" w:rsidR="002343C5" w:rsidRPr="006F61C6" w:rsidRDefault="00853CB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 w:rsidRPr="00853CB9">
      <w:rPr>
        <w:rFonts w:ascii="Arial" w:hAnsi="Arial"/>
        <w:b/>
        <w:sz w:val="36"/>
      </w:rPr>
      <w:t>AmanSoft</w:t>
    </w:r>
  </w:p>
  <w:p w14:paraId="60FF641D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0B0A3D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6CF34A0F" w14:textId="77777777">
      <w:tc>
        <w:tcPr>
          <w:tcW w:w="6379" w:type="dxa"/>
        </w:tcPr>
        <w:p w14:paraId="3DB3921C" w14:textId="6821F6A9" w:rsidR="002343C5" w:rsidRPr="006D0694" w:rsidRDefault="008D0DD5">
          <w:pPr>
            <w:rPr>
              <w:lang w:val="sr-Latn-CS"/>
            </w:rPr>
          </w:pPr>
          <w:r>
            <w:t>Cogit</w:t>
          </w:r>
        </w:p>
      </w:tc>
      <w:tc>
        <w:tcPr>
          <w:tcW w:w="3179" w:type="dxa"/>
        </w:tcPr>
        <w:p w14:paraId="2CF92453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0B6B2BA1" w14:textId="77777777">
      <w:tc>
        <w:tcPr>
          <w:tcW w:w="6379" w:type="dxa"/>
        </w:tcPr>
        <w:p w14:paraId="4C6D0D58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0EA5D864" w14:textId="4601EE23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D0DD5">
            <w:rPr>
              <w:lang w:val="sr-Latn-CS"/>
            </w:rPr>
            <w:t>0</w:t>
          </w:r>
          <w:r w:rsidR="002D35C3">
            <w:rPr>
              <w:lang w:val="sr-Latn-CS"/>
            </w:rPr>
            <w:t>1</w:t>
          </w:r>
          <w:r w:rsidR="006F61C6" w:rsidRPr="006D0694">
            <w:rPr>
              <w:lang w:val="sr-Latn-CS"/>
            </w:rPr>
            <w:t>.0</w:t>
          </w:r>
          <w:r w:rsidR="002D35C3">
            <w:rPr>
              <w:lang w:val="sr-Latn-CS"/>
            </w:rPr>
            <w:t>6</w:t>
          </w:r>
          <w:r w:rsidR="006F61C6" w:rsidRPr="006D0694">
            <w:rPr>
              <w:lang w:val="sr-Latn-CS"/>
            </w:rPr>
            <w:t>.20</w:t>
          </w:r>
          <w:r w:rsidR="008D0DD5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1A12FC0B" w14:textId="77777777">
      <w:tc>
        <w:tcPr>
          <w:tcW w:w="9558" w:type="dxa"/>
          <w:gridSpan w:val="2"/>
        </w:tcPr>
        <w:p w14:paraId="297574EA" w14:textId="0D243507" w:rsidR="002343C5" w:rsidRPr="006D0694" w:rsidRDefault="008D0DD5" w:rsidP="002B4765">
          <w:pPr>
            <w:rPr>
              <w:lang w:val="sr-Latn-CS"/>
            </w:rPr>
          </w:pPr>
          <w:r>
            <w:t>AmanSoft</w:t>
          </w:r>
          <w:r w:rsidR="006F61C6" w:rsidRPr="006D0694">
            <w:rPr>
              <w:lang w:val="sr-Latn-CS"/>
            </w:rPr>
            <w:t>-</w:t>
          </w:r>
          <w:r>
            <w:t>Cogit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655BECF6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EF14E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74DE0"/>
    <w:multiLevelType w:val="hybridMultilevel"/>
    <w:tmpl w:val="94389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43491"/>
    <w:multiLevelType w:val="hybridMultilevel"/>
    <w:tmpl w:val="281E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1C78E1"/>
    <w:multiLevelType w:val="hybridMultilevel"/>
    <w:tmpl w:val="2ED4D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E41214"/>
    <w:multiLevelType w:val="hybridMultilevel"/>
    <w:tmpl w:val="64B8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05DD5"/>
    <w:multiLevelType w:val="hybridMultilevel"/>
    <w:tmpl w:val="D8DE6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E2209B6"/>
    <w:multiLevelType w:val="hybridMultilevel"/>
    <w:tmpl w:val="8052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1C11196"/>
    <w:multiLevelType w:val="hybridMultilevel"/>
    <w:tmpl w:val="A03A4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A70B2E"/>
    <w:multiLevelType w:val="hybridMultilevel"/>
    <w:tmpl w:val="26F61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B906E3"/>
    <w:multiLevelType w:val="hybridMultilevel"/>
    <w:tmpl w:val="C74A0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F56272"/>
    <w:multiLevelType w:val="hybridMultilevel"/>
    <w:tmpl w:val="1042F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DA700A8"/>
    <w:multiLevelType w:val="hybridMultilevel"/>
    <w:tmpl w:val="9B629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235534"/>
    <w:multiLevelType w:val="hybridMultilevel"/>
    <w:tmpl w:val="E1947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36473E"/>
    <w:multiLevelType w:val="hybridMultilevel"/>
    <w:tmpl w:val="D36A4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18"/>
  </w:num>
  <w:num w:numId="12">
    <w:abstractNumId w:val="15"/>
  </w:num>
  <w:num w:numId="13">
    <w:abstractNumId w:val="11"/>
  </w:num>
  <w:num w:numId="14">
    <w:abstractNumId w:val="12"/>
  </w:num>
  <w:num w:numId="15">
    <w:abstractNumId w:val="2"/>
  </w:num>
  <w:num w:numId="16">
    <w:abstractNumId w:val="1"/>
  </w:num>
  <w:num w:numId="17">
    <w:abstractNumId w:val="23"/>
  </w:num>
  <w:num w:numId="18">
    <w:abstractNumId w:val="17"/>
  </w:num>
  <w:num w:numId="19">
    <w:abstractNumId w:val="19"/>
  </w:num>
  <w:num w:numId="20">
    <w:abstractNumId w:val="21"/>
  </w:num>
  <w:num w:numId="21">
    <w:abstractNumId w:val="20"/>
  </w:num>
  <w:num w:numId="22">
    <w:abstractNumId w:val="24"/>
  </w:num>
  <w:num w:numId="23">
    <w:abstractNumId w:val="5"/>
  </w:num>
  <w:num w:numId="24">
    <w:abstractNumId w:val="8"/>
  </w:num>
  <w:num w:numId="25">
    <w:abstractNumId w:val="16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F5EE8"/>
    <w:rsid w:val="00103833"/>
    <w:rsid w:val="00151CDF"/>
    <w:rsid w:val="00157DAE"/>
    <w:rsid w:val="0018082F"/>
    <w:rsid w:val="001E4E21"/>
    <w:rsid w:val="001F6798"/>
    <w:rsid w:val="00210E17"/>
    <w:rsid w:val="002343C5"/>
    <w:rsid w:val="0024759A"/>
    <w:rsid w:val="00257501"/>
    <w:rsid w:val="00260B17"/>
    <w:rsid w:val="002A4FEE"/>
    <w:rsid w:val="002B4765"/>
    <w:rsid w:val="002D35C3"/>
    <w:rsid w:val="003312BC"/>
    <w:rsid w:val="00387292"/>
    <w:rsid w:val="003A4834"/>
    <w:rsid w:val="003C6C27"/>
    <w:rsid w:val="003D5CA3"/>
    <w:rsid w:val="003E416D"/>
    <w:rsid w:val="003E75F7"/>
    <w:rsid w:val="003F7DFE"/>
    <w:rsid w:val="00422B0E"/>
    <w:rsid w:val="004421DD"/>
    <w:rsid w:val="0046548E"/>
    <w:rsid w:val="00490DC7"/>
    <w:rsid w:val="00495821"/>
    <w:rsid w:val="004A22E8"/>
    <w:rsid w:val="004B725A"/>
    <w:rsid w:val="0053248E"/>
    <w:rsid w:val="005430FA"/>
    <w:rsid w:val="00555767"/>
    <w:rsid w:val="00574004"/>
    <w:rsid w:val="005A054F"/>
    <w:rsid w:val="00614EF5"/>
    <w:rsid w:val="00670936"/>
    <w:rsid w:val="006776CF"/>
    <w:rsid w:val="006D0694"/>
    <w:rsid w:val="006D41CE"/>
    <w:rsid w:val="006F61C6"/>
    <w:rsid w:val="00713491"/>
    <w:rsid w:val="007A2854"/>
    <w:rsid w:val="007E1F8E"/>
    <w:rsid w:val="0081471E"/>
    <w:rsid w:val="00835400"/>
    <w:rsid w:val="0084235B"/>
    <w:rsid w:val="00851B00"/>
    <w:rsid w:val="00853CB9"/>
    <w:rsid w:val="00870F50"/>
    <w:rsid w:val="00886FE3"/>
    <w:rsid w:val="00894BF5"/>
    <w:rsid w:val="008D0DD5"/>
    <w:rsid w:val="008E29EF"/>
    <w:rsid w:val="008E3870"/>
    <w:rsid w:val="008F13A1"/>
    <w:rsid w:val="009207A8"/>
    <w:rsid w:val="0093054F"/>
    <w:rsid w:val="00945E67"/>
    <w:rsid w:val="00995C29"/>
    <w:rsid w:val="0099694D"/>
    <w:rsid w:val="00A003A4"/>
    <w:rsid w:val="00A70277"/>
    <w:rsid w:val="00A74DEF"/>
    <w:rsid w:val="00A97B47"/>
    <w:rsid w:val="00AA27CF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86840"/>
    <w:rsid w:val="00CC420E"/>
    <w:rsid w:val="00CF588B"/>
    <w:rsid w:val="00CF694C"/>
    <w:rsid w:val="00D104B9"/>
    <w:rsid w:val="00D36260"/>
    <w:rsid w:val="00D60B69"/>
    <w:rsid w:val="00D62E1E"/>
    <w:rsid w:val="00D96EF7"/>
    <w:rsid w:val="00D97F08"/>
    <w:rsid w:val="00DF310B"/>
    <w:rsid w:val="00E464F7"/>
    <w:rsid w:val="00E7189A"/>
    <w:rsid w:val="00EA1072"/>
    <w:rsid w:val="00EB4996"/>
    <w:rsid w:val="00EC70CF"/>
    <w:rsid w:val="00F267E3"/>
    <w:rsid w:val="00F334DC"/>
    <w:rsid w:val="00F62203"/>
    <w:rsid w:val="00FA73CA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CA43F"/>
  <w15:chartTrackingRefBased/>
  <w15:docId w15:val="{4FDD0652-B751-47A4-B097-46B85C8B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202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Aca</cp:lastModifiedBy>
  <cp:revision>8</cp:revision>
  <cp:lastPrinted>1999-04-23T12:49:00Z</cp:lastPrinted>
  <dcterms:created xsi:type="dcterms:W3CDTF">2021-03-03T21:55:00Z</dcterms:created>
  <dcterms:modified xsi:type="dcterms:W3CDTF">2021-03-14T18:21:00Z</dcterms:modified>
</cp:coreProperties>
</file>